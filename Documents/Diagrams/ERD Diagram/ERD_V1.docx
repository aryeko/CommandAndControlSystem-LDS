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FF744" w14:textId="77777777" w:rsidR="0080639E" w:rsidRPr="00616E99" w:rsidRDefault="0080639E" w:rsidP="0080639E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</w:pPr>
      <w:r w:rsidRPr="00616E99">
        <w:rPr>
          <w:rFonts w:asciiTheme="minorBidi" w:hAnsiTheme="minorBidi" w:cstheme="minorBidi"/>
          <w:b/>
          <w:bCs/>
          <w:sz w:val="28"/>
          <w:szCs w:val="28"/>
          <w:u w:val="single"/>
          <w:lang w:eastAsia="en-US"/>
        </w:rPr>
        <w:t>ERD:</w:t>
      </w:r>
    </w:p>
    <w:p w14:paraId="17BD98D0" w14:textId="77777777" w:rsidR="0080639E" w:rsidRDefault="0080639E" w:rsidP="0080639E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sz w:val="28"/>
          <w:szCs w:val="28"/>
          <w:lang w:eastAsia="en-US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0B2759A" wp14:editId="595633BD">
                <wp:simplePos x="0" y="0"/>
                <wp:positionH relativeFrom="rightMargin">
                  <wp:posOffset>12700</wp:posOffset>
                </wp:positionH>
                <wp:positionV relativeFrom="paragraph">
                  <wp:posOffset>51435</wp:posOffset>
                </wp:positionV>
                <wp:extent cx="659130" cy="560070"/>
                <wp:effectExtent l="0" t="0" r="26670" b="11430"/>
                <wp:wrapNone/>
                <wp:docPr id="11338" name="Oval 1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BE1D3" w14:textId="77777777" w:rsidR="0080639E" w:rsidRPr="00005F98" w:rsidRDefault="0080639E" w:rsidP="0080639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User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2759A" id="Oval 11338" o:spid="_x0000_s1026" style="position:absolute;left:0;text-align:left;margin-left:1pt;margin-top:4.05pt;width:51.9pt;height:44.1pt;z-index:251975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" filled="f" strokecolor="#243f60 [1604]" strokeweight="2pt">
                <v:textbox>
                  <w:txbxContent>
                    <w:p w14:paraId="18FBE1D3" w14:textId="77777777" w:rsidR="0080639E" w:rsidRPr="00005F98" w:rsidRDefault="0080639E" w:rsidP="0080639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User level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B0BCC9A" wp14:editId="6EB5074F">
                <wp:simplePos x="0" y="0"/>
                <wp:positionH relativeFrom="column">
                  <wp:posOffset>4606290</wp:posOffset>
                </wp:positionH>
                <wp:positionV relativeFrom="paragraph">
                  <wp:posOffset>66675</wp:posOffset>
                </wp:positionV>
                <wp:extent cx="902970" cy="525780"/>
                <wp:effectExtent l="0" t="0" r="1143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3E991" w14:textId="77777777" w:rsidR="0080639E" w:rsidRPr="00005F98" w:rsidRDefault="0080639E" w:rsidP="0080639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5F9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GPS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BCC9A" id="Oval 18" o:spid="_x0000_s1027" style="position:absolute;left:0;text-align:left;margin-left:362.7pt;margin-top:5.25pt;width:71.1pt;height:41.4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" fillcolor="white [3201]" strokecolor="#c0504d [3205]" strokeweight="2pt">
                <v:textbox>
                  <w:txbxContent>
                    <w:p w14:paraId="4123E991" w14:textId="77777777" w:rsidR="0080639E" w:rsidRPr="00005F98" w:rsidRDefault="0080639E" w:rsidP="0080639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05F98">
                        <w:rPr>
                          <w:color w:val="000000" w:themeColor="text1"/>
                          <w:sz w:val="18"/>
                          <w:szCs w:val="18"/>
                        </w:rPr>
                        <w:t>GPS 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1E659F6" wp14:editId="6D15FA5F">
                <wp:simplePos x="0" y="0"/>
                <wp:positionH relativeFrom="column">
                  <wp:posOffset>3394710</wp:posOffset>
                </wp:positionH>
                <wp:positionV relativeFrom="paragraph">
                  <wp:posOffset>55245</wp:posOffset>
                </wp:positionV>
                <wp:extent cx="902970" cy="525780"/>
                <wp:effectExtent l="0" t="0" r="1143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C6609" w14:textId="77777777" w:rsidR="0080639E" w:rsidRPr="00100CD9" w:rsidRDefault="0080639E" w:rsidP="0080639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0CD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Plate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659F6" id="Oval 17" o:spid="_x0000_s1028" style="position:absolute;left:0;text-align:left;margin-left:267.3pt;margin-top:4.35pt;width:71.1pt;height:41.4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" filled="f" strokecolor="#243f60 [1604]" strokeweight="2pt">
                <v:textbox>
                  <w:txbxContent>
                    <w:p w14:paraId="728C6609" w14:textId="77777777" w:rsidR="0080639E" w:rsidRPr="00100CD9" w:rsidRDefault="0080639E" w:rsidP="0080639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0CD9">
                        <w:rPr>
                          <w:color w:val="000000" w:themeColor="text1"/>
                          <w:sz w:val="18"/>
                          <w:szCs w:val="18"/>
                        </w:rPr>
                        <w:t>Plate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F32FDB4" wp14:editId="623BD182">
                <wp:simplePos x="0" y="0"/>
                <wp:positionH relativeFrom="column">
                  <wp:posOffset>2232660</wp:posOffset>
                </wp:positionH>
                <wp:positionV relativeFrom="paragraph">
                  <wp:posOffset>62865</wp:posOffset>
                </wp:positionV>
                <wp:extent cx="902970" cy="525780"/>
                <wp:effectExtent l="0" t="0" r="1143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898A6" w14:textId="77777777" w:rsidR="0080639E" w:rsidRPr="00822151" w:rsidRDefault="0080639E" w:rsidP="0080639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2FDB4" id="Oval 16" o:spid="_x0000_s1029" style="position:absolute;left:0;text-align:left;margin-left:175.8pt;margin-top:4.95pt;width:71.1pt;height:41.4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" filled="f" strokecolor="#243f60 [1604]" strokeweight="2pt">
                <v:textbox>
                  <w:txbxContent>
                    <w:p w14:paraId="06F898A6" w14:textId="77777777" w:rsidR="0080639E" w:rsidRPr="00822151" w:rsidRDefault="0080639E" w:rsidP="0080639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Date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E15074" wp14:editId="7DD83F03">
                <wp:simplePos x="0" y="0"/>
                <wp:positionH relativeFrom="column">
                  <wp:posOffset>1143000</wp:posOffset>
                </wp:positionH>
                <wp:positionV relativeFrom="paragraph">
                  <wp:posOffset>62865</wp:posOffset>
                </wp:positionV>
                <wp:extent cx="902970" cy="525780"/>
                <wp:effectExtent l="0" t="0" r="1143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7262A" w14:textId="77777777" w:rsidR="0080639E" w:rsidRPr="00822151" w:rsidRDefault="0080639E" w:rsidP="0080639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15074" id="Oval 15" o:spid="_x0000_s1030" style="position:absolute;left:0;text-align:left;margin-left:90pt;margin-top:4.95pt;width:71.1pt;height:41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" filled="f" strokecolor="#243f60 [1604]" strokeweight="2pt">
                <v:textbox>
                  <w:txbxContent>
                    <w:p w14:paraId="67D7262A" w14:textId="77777777" w:rsidR="0080639E" w:rsidRPr="00822151" w:rsidRDefault="0080639E" w:rsidP="0080639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Time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BF6643A" wp14:editId="666FF4F0">
                <wp:simplePos x="0" y="0"/>
                <wp:positionH relativeFrom="column">
                  <wp:posOffset>80010</wp:posOffset>
                </wp:positionH>
                <wp:positionV relativeFrom="paragraph">
                  <wp:posOffset>70485</wp:posOffset>
                </wp:positionV>
                <wp:extent cx="902970" cy="525780"/>
                <wp:effectExtent l="0" t="0" r="1143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9FD20" w14:textId="77777777" w:rsidR="0080639E" w:rsidRPr="00FF6AB8" w:rsidRDefault="0080639E" w:rsidP="0080639E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gramStart"/>
                            <w:r w:rsidRPr="00FF6AB8"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ssn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6643A" id="Oval 14" o:spid="_x0000_s1031" style="position:absolute;left:0;text-align:left;margin-left:6.3pt;margin-top:5.55pt;width:71.1pt;height:41.4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" filled="f" strokecolor="#243f60 [1604]" strokeweight="2pt">
                <v:textbox>
                  <w:txbxContent>
                    <w:p w14:paraId="3E09FD20" w14:textId="77777777" w:rsidR="0080639E" w:rsidRPr="00FF6AB8" w:rsidRDefault="0080639E" w:rsidP="0080639E">
                      <w:pPr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proofErr w:type="gramStart"/>
                      <w:r w:rsidRPr="00FF6AB8"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  <w:t>ssn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5F9C2460" w14:textId="77777777" w:rsidR="0080639E" w:rsidRPr="00035F6C" w:rsidRDefault="0080639E" w:rsidP="0080639E">
      <w:pPr>
        <w:autoSpaceDE w:val="0"/>
        <w:autoSpaceDN w:val="0"/>
        <w:adjustRightInd w:val="0"/>
        <w:spacing w:line="360" w:lineRule="auto"/>
        <w:jc w:val="center"/>
        <w:rPr>
          <w:rFonts w:asciiTheme="minorBidi" w:hAnsiTheme="minorBidi" w:cstheme="minorBidi"/>
          <w:sz w:val="28"/>
          <w:szCs w:val="28"/>
          <w:lang w:eastAsia="en-US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0147C5E" wp14:editId="5CF4128A">
                <wp:simplePos x="0" y="0"/>
                <wp:positionH relativeFrom="column">
                  <wp:posOffset>5588000</wp:posOffset>
                </wp:positionH>
                <wp:positionV relativeFrom="paragraph">
                  <wp:posOffset>4445</wp:posOffset>
                </wp:positionV>
                <wp:extent cx="158750" cy="1099820"/>
                <wp:effectExtent l="0" t="0" r="31750" b="24130"/>
                <wp:wrapNone/>
                <wp:docPr id="11339" name="Straight Connector 1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09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B82F7" id="Straight Connector 11339" o:spid="_x0000_s1026" style="position:absolute;flip:y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pt,.35pt" to="452.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A7823A8" wp14:editId="0DFCB09D">
                <wp:simplePos x="0" y="0"/>
                <wp:positionH relativeFrom="column">
                  <wp:posOffset>2994660</wp:posOffset>
                </wp:positionH>
                <wp:positionV relativeFrom="paragraph">
                  <wp:posOffset>222885</wp:posOffset>
                </wp:positionV>
                <wp:extent cx="674370" cy="662940"/>
                <wp:effectExtent l="0" t="0" r="3048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4DD1B" id="Straight Connector 23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7.55pt" to="288.9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2101C93" wp14:editId="2F250D51">
                <wp:simplePos x="0" y="0"/>
                <wp:positionH relativeFrom="column">
                  <wp:posOffset>-773430</wp:posOffset>
                </wp:positionH>
                <wp:positionV relativeFrom="paragraph">
                  <wp:posOffset>152400</wp:posOffset>
                </wp:positionV>
                <wp:extent cx="617220" cy="651510"/>
                <wp:effectExtent l="0" t="0" r="11430" b="15240"/>
                <wp:wrapNone/>
                <wp:docPr id="11331" name="Oval 1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515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628C1" w14:textId="77777777" w:rsidR="0080639E" w:rsidRPr="00125082" w:rsidRDefault="0080639E" w:rsidP="0080639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01C93" id="Oval 11331" o:spid="_x0000_s1032" style="position:absolute;left:0;text-align:left;margin-left:-60.9pt;margin-top:12pt;width:48.6pt;height:51.3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" filled="f" strokecolor="#243f60 [1604]" strokeweight="2pt">
                <v:textbox>
                  <w:txbxContent>
                    <w:p w14:paraId="6AF628C1" w14:textId="77777777" w:rsidR="0080639E" w:rsidRPr="00125082" w:rsidRDefault="0080639E" w:rsidP="0080639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Type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B7CB511" wp14:editId="3A3B2272">
                <wp:simplePos x="0" y="0"/>
                <wp:positionH relativeFrom="column">
                  <wp:posOffset>3352800</wp:posOffset>
                </wp:positionH>
                <wp:positionV relativeFrom="paragraph">
                  <wp:posOffset>186690</wp:posOffset>
                </wp:positionV>
                <wp:extent cx="1402080" cy="697230"/>
                <wp:effectExtent l="0" t="0" r="2667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697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13F1F" id="Straight Connector 24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4.7pt" to="374.4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9A53E04" wp14:editId="2348E7B0">
                <wp:simplePos x="0" y="0"/>
                <wp:positionH relativeFrom="column">
                  <wp:posOffset>2594610</wp:posOffset>
                </wp:positionH>
                <wp:positionV relativeFrom="paragraph">
                  <wp:posOffset>278130</wp:posOffset>
                </wp:positionV>
                <wp:extent cx="26670" cy="613410"/>
                <wp:effectExtent l="0" t="0" r="3048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" cy="613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39A1A" id="Straight Connector 22" o:spid="_x0000_s1026" style="position:absolute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pt,21.9pt" to="206.4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EED024F" wp14:editId="257E7375">
                <wp:simplePos x="0" y="0"/>
                <wp:positionH relativeFrom="column">
                  <wp:posOffset>1775460</wp:posOffset>
                </wp:positionH>
                <wp:positionV relativeFrom="paragraph">
                  <wp:posOffset>300990</wp:posOffset>
                </wp:positionV>
                <wp:extent cx="483870" cy="617220"/>
                <wp:effectExtent l="0" t="0" r="3048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87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996A1" id="Straight Connector 21" o:spid="_x0000_s1026" style="position:absolute;flip:x 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23.7pt" to="177.9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F201269" wp14:editId="0C6F4E38">
                <wp:simplePos x="0" y="0"/>
                <wp:positionH relativeFrom="column">
                  <wp:posOffset>765810</wp:posOffset>
                </wp:positionH>
                <wp:positionV relativeFrom="paragraph">
                  <wp:posOffset>289560</wp:posOffset>
                </wp:positionV>
                <wp:extent cx="1188720" cy="62865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872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96D64" id="Straight Connector 20" o:spid="_x0000_s1026" style="position:absolute;flip:x 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3pt,22.8pt" to="153.9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" strokecolor="#4579b8 [3044]"/>
            </w:pict>
          </mc:Fallback>
        </mc:AlternateContent>
      </w:r>
    </w:p>
    <w:p w14:paraId="042C554A" w14:textId="77777777" w:rsidR="0080639E" w:rsidRDefault="0080639E" w:rsidP="0080639E">
      <w:pPr>
        <w:spacing w:line="360" w:lineRule="auto"/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518686D" wp14:editId="346AEC46">
                <wp:simplePos x="0" y="0"/>
                <wp:positionH relativeFrom="column">
                  <wp:posOffset>-156210</wp:posOffset>
                </wp:positionH>
                <wp:positionV relativeFrom="paragraph">
                  <wp:posOffset>180975</wp:posOffset>
                </wp:positionV>
                <wp:extent cx="217170" cy="685800"/>
                <wp:effectExtent l="0" t="0" r="30480" b="19050"/>
                <wp:wrapNone/>
                <wp:docPr id="11333" name="Straight Connector 11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E686D" id="Straight Connector 11333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4.25pt" to="4.8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4F708A2" wp14:editId="1412E21B">
                <wp:simplePos x="0" y="0"/>
                <wp:positionH relativeFrom="rightMargin">
                  <wp:align>left</wp:align>
                </wp:positionH>
                <wp:positionV relativeFrom="paragraph">
                  <wp:posOffset>85725</wp:posOffset>
                </wp:positionV>
                <wp:extent cx="659130" cy="560070"/>
                <wp:effectExtent l="0" t="0" r="26670" b="11430"/>
                <wp:wrapNone/>
                <wp:docPr id="11307" name="Oval 1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60E03" w14:textId="77777777" w:rsidR="0080639E" w:rsidRPr="00005F98" w:rsidRDefault="0080639E" w:rsidP="0080639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708A2" id="Oval 11307" o:spid="_x0000_s1033" style="position:absolute;left:0;text-align:left;margin-left:0;margin-top:6.75pt;width:51.9pt;height:44.1pt;z-index:2519480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" filled="f" strokecolor="#243f60 [1604]" strokeweight="2pt">
                <v:textbox>
                  <w:txbxContent>
                    <w:p w14:paraId="43B60E03" w14:textId="77777777" w:rsidR="0080639E" w:rsidRPr="00005F98" w:rsidRDefault="0080639E" w:rsidP="0080639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User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378E294" wp14:editId="3F990728">
                <wp:simplePos x="0" y="0"/>
                <wp:positionH relativeFrom="column">
                  <wp:posOffset>1927860</wp:posOffset>
                </wp:positionH>
                <wp:positionV relativeFrom="paragraph">
                  <wp:posOffset>596265</wp:posOffset>
                </wp:positionV>
                <wp:extent cx="1436370" cy="40767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407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761A0" w14:textId="77777777" w:rsidR="0080639E" w:rsidRPr="00FF6AB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Pin\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8E294" id="Rectangle 19" o:spid="_x0000_s1034" style="position:absolute;left:0;text-align:left;margin-left:151.8pt;margin-top:46.95pt;width:113.1pt;height:32.1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" filled="f" strokecolor="#243f60 [1604]" strokeweight="2pt">
                <v:textbox>
                  <w:txbxContent>
                    <w:p w14:paraId="317761A0" w14:textId="77777777" w:rsidR="0080639E" w:rsidRPr="00FF6AB8" w:rsidRDefault="0080639E" w:rsidP="0080639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Pin\ event</w:t>
                      </w:r>
                    </w:p>
                  </w:txbxContent>
                </v:textbox>
              </v:rect>
            </w:pict>
          </mc:Fallback>
        </mc:AlternateContent>
      </w:r>
    </w:p>
    <w:p w14:paraId="33D0A644" w14:textId="77777777" w:rsidR="0080639E" w:rsidRPr="006E3535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B456A1" wp14:editId="5D6C5B2B">
                <wp:simplePos x="0" y="0"/>
                <wp:positionH relativeFrom="column">
                  <wp:posOffset>5585460</wp:posOffset>
                </wp:positionH>
                <wp:positionV relativeFrom="paragraph">
                  <wp:posOffset>152400</wp:posOffset>
                </wp:positionV>
                <wp:extent cx="151765" cy="361950"/>
                <wp:effectExtent l="0" t="0" r="19685" b="19050"/>
                <wp:wrapNone/>
                <wp:docPr id="11322" name="Straight Connector 1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FC5F9" id="Straight Connector 11322" o:spid="_x0000_s1026" style="position:absolute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8pt,12pt" to="451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" strokecolor="#4579b8 [3044]"/>
            </w:pict>
          </mc:Fallback>
        </mc:AlternateContent>
      </w:r>
    </w:p>
    <w:p w14:paraId="668742E3" w14:textId="77777777" w:rsidR="0080639E" w:rsidRPr="006E3535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0F2640E" wp14:editId="0DF521FD">
                <wp:simplePos x="0" y="0"/>
                <wp:positionH relativeFrom="column">
                  <wp:posOffset>743447</wp:posOffset>
                </wp:positionH>
                <wp:positionV relativeFrom="paragraph">
                  <wp:posOffset>80535</wp:posOffset>
                </wp:positionV>
                <wp:extent cx="1039467" cy="477078"/>
                <wp:effectExtent l="19050" t="19050" r="27940" b="37465"/>
                <wp:wrapNone/>
                <wp:docPr id="11327" name="Flowchart: Decision 1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67" cy="4770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2B251" w14:textId="77777777" w:rsidR="0080639E" w:rsidRPr="00FB5FF5" w:rsidRDefault="0080639E" w:rsidP="0080639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B5FF5">
                              <w:rPr>
                                <w:sz w:val="14"/>
                                <w:szCs w:val="14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2640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327" o:spid="_x0000_s1035" type="#_x0000_t110" style="position:absolute;left:0;text-align:left;margin-left:58.55pt;margin-top:6.35pt;width:81.85pt;height:37.5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" fillcolor="white [3201]" strokecolor="#4f81bd [3204]" strokeweight="2pt">
                <v:textbox>
                  <w:txbxContent>
                    <w:p w14:paraId="21C2B251" w14:textId="77777777" w:rsidR="0080639E" w:rsidRPr="00FB5FF5" w:rsidRDefault="0080639E" w:rsidP="0080639E">
                      <w:pPr>
                        <w:rPr>
                          <w:sz w:val="14"/>
                          <w:szCs w:val="14"/>
                        </w:rPr>
                      </w:pPr>
                      <w:r w:rsidRPr="00FB5FF5">
                        <w:rPr>
                          <w:sz w:val="14"/>
                          <w:szCs w:val="14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25A388" wp14:editId="0EFF49DD">
                <wp:simplePos x="0" y="0"/>
                <wp:positionH relativeFrom="column">
                  <wp:posOffset>-784860</wp:posOffset>
                </wp:positionH>
                <wp:positionV relativeFrom="paragraph">
                  <wp:posOffset>119380</wp:posOffset>
                </wp:positionV>
                <wp:extent cx="624840" cy="643890"/>
                <wp:effectExtent l="0" t="0" r="22860" b="22860"/>
                <wp:wrapNone/>
                <wp:docPr id="11332" name="Oval 1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643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2B7C" w14:textId="77777777" w:rsidR="0080639E" w:rsidRPr="00CF76E1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F76E1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Area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5A388" id="Oval 11332" o:spid="_x0000_s1036" style="position:absolute;left:0;text-align:left;margin-left:-61.8pt;margin-top:9.4pt;width:49.2pt;height:50.7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" filled="f" strokecolor="#243f60 [1604]" strokeweight="2pt">
                <v:textbox>
                  <w:txbxContent>
                    <w:p w14:paraId="28F22B7C" w14:textId="77777777" w:rsidR="0080639E" w:rsidRPr="00CF76E1" w:rsidRDefault="0080639E" w:rsidP="0080639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CF76E1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Area SN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2C15243" wp14:editId="7D7DD045">
                <wp:simplePos x="0" y="0"/>
                <wp:positionH relativeFrom="margin">
                  <wp:posOffset>57150</wp:posOffset>
                </wp:positionH>
                <wp:positionV relativeFrom="paragraph">
                  <wp:posOffset>157480</wp:posOffset>
                </wp:positionV>
                <wp:extent cx="575310" cy="316230"/>
                <wp:effectExtent l="0" t="0" r="15240" b="26670"/>
                <wp:wrapNone/>
                <wp:docPr id="11326" name="Rectangle 1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316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8B15D" w14:textId="77777777" w:rsidR="0080639E" w:rsidRPr="00FF6AB8" w:rsidRDefault="0080639E" w:rsidP="0080639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Area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15243" id="Rectangle 11326" o:spid="_x0000_s1037" style="position:absolute;left:0;text-align:left;margin-left:4.5pt;margin-top:12.4pt;width:45.3pt;height:24.9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" filled="f" strokecolor="#243f60 [1604]" strokeweight="2pt">
                <v:textbox>
                  <w:txbxContent>
                    <w:p w14:paraId="72D8B15D" w14:textId="77777777" w:rsidR="0080639E" w:rsidRPr="00FF6AB8" w:rsidRDefault="0080639E" w:rsidP="0080639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Area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EABD1B0" wp14:editId="00983910">
                <wp:simplePos x="0" y="0"/>
                <wp:positionH relativeFrom="margin">
                  <wp:posOffset>4960620</wp:posOffset>
                </wp:positionH>
                <wp:positionV relativeFrom="paragraph">
                  <wp:posOffset>138430</wp:posOffset>
                </wp:positionV>
                <wp:extent cx="613410" cy="350520"/>
                <wp:effectExtent l="0" t="0" r="15240" b="11430"/>
                <wp:wrapNone/>
                <wp:docPr id="11264" name="Rectangle 11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507C0" w14:textId="77777777" w:rsidR="0080639E" w:rsidRPr="00FF6AB8" w:rsidRDefault="0080639E" w:rsidP="0080639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BD1B0" id="Rectangle 11264" o:spid="_x0000_s1038" style="position:absolute;left:0;text-align:left;margin-left:390.6pt;margin-top:10.9pt;width:48.3pt;height:27.6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" filled="f" strokecolor="#243f60 [1604]" strokeweight="2pt">
                <v:textbox>
                  <w:txbxContent>
                    <w:p w14:paraId="306507C0" w14:textId="77777777" w:rsidR="0080639E" w:rsidRPr="00FF6AB8" w:rsidRDefault="0080639E" w:rsidP="0080639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User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AD1D268" wp14:editId="0E81D772">
                <wp:simplePos x="0" y="0"/>
                <wp:positionH relativeFrom="column">
                  <wp:posOffset>3699510</wp:posOffset>
                </wp:positionH>
                <wp:positionV relativeFrom="paragraph">
                  <wp:posOffset>31750</wp:posOffset>
                </wp:positionV>
                <wp:extent cx="914400" cy="497946"/>
                <wp:effectExtent l="0" t="0" r="19050" b="16510"/>
                <wp:wrapNone/>
                <wp:docPr id="11299" name="Flowchart: Decision 1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79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F0078" w14:textId="77777777" w:rsidR="0080639E" w:rsidRPr="009E4E4E" w:rsidRDefault="0080639E" w:rsidP="008063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E4E4E">
                              <w:rPr>
                                <w:sz w:val="18"/>
                                <w:szCs w:val="18"/>
                              </w:rPr>
                              <w:t>Adds</w:t>
                            </w:r>
                            <w:proofErr w:type="gramEnd"/>
                            <w:r w:rsidRPr="009E4E4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D268" id="Flowchart: Decision 11299" o:spid="_x0000_s1039" type="#_x0000_t110" style="position:absolute;left:0;text-align:left;margin-left:291.3pt;margin-top:2.5pt;width:1in;height:39.2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" fillcolor="white [3201]" strokecolor="#4f81bd [3204]" strokeweight="2pt">
                <v:textbox>
                  <w:txbxContent>
                    <w:p w14:paraId="1FDF0078" w14:textId="77777777" w:rsidR="0080639E" w:rsidRPr="009E4E4E" w:rsidRDefault="0080639E" w:rsidP="008063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E4E4E">
                        <w:rPr>
                          <w:sz w:val="18"/>
                          <w:szCs w:val="18"/>
                        </w:rPr>
                        <w:t>Adds</w:t>
                      </w:r>
                      <w:proofErr w:type="gramEnd"/>
                      <w:r w:rsidRPr="009E4E4E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E1DE38A" w14:textId="77777777" w:rsidR="0080639E" w:rsidRPr="006E3535" w:rsidRDefault="0080639E" w:rsidP="0080639E">
      <w:pPr>
        <w:tabs>
          <w:tab w:val="left" w:pos="6498"/>
        </w:tabs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632F294" wp14:editId="0B90DA28">
                <wp:simplePos x="0" y="0"/>
                <wp:positionH relativeFrom="column">
                  <wp:posOffset>5573864</wp:posOffset>
                </wp:positionH>
                <wp:positionV relativeFrom="paragraph">
                  <wp:posOffset>122555</wp:posOffset>
                </wp:positionV>
                <wp:extent cx="152732" cy="854765"/>
                <wp:effectExtent l="0" t="0" r="19050" b="21590"/>
                <wp:wrapNone/>
                <wp:docPr id="11324" name="Straight Connector 1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32" cy="85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E2F4F" id="Straight Connector 11324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pt,9.65pt" to="450.9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F0DE175" wp14:editId="628F36CB">
                <wp:simplePos x="0" y="0"/>
                <wp:positionH relativeFrom="column">
                  <wp:posOffset>632129</wp:posOffset>
                </wp:positionH>
                <wp:positionV relativeFrom="paragraph">
                  <wp:posOffset>105990</wp:posOffset>
                </wp:positionV>
                <wp:extent cx="131196" cy="24516"/>
                <wp:effectExtent l="0" t="0" r="21590" b="33020"/>
                <wp:wrapNone/>
                <wp:docPr id="11328" name="Straight Connector 1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" cy="24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E98D9" id="Straight Connector 11328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75pt,8.35pt" to="60.1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B35FC2A" wp14:editId="511798BF">
                <wp:simplePos x="0" y="0"/>
                <wp:positionH relativeFrom="column">
                  <wp:posOffset>30480</wp:posOffset>
                </wp:positionH>
                <wp:positionV relativeFrom="paragraph">
                  <wp:posOffset>132080</wp:posOffset>
                </wp:positionV>
                <wp:extent cx="57150" cy="906780"/>
                <wp:effectExtent l="0" t="0" r="19050" b="26670"/>
                <wp:wrapNone/>
                <wp:docPr id="11337" name="Straight Connector 11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30D6D" id="Straight Connector 11337" o:spid="_x0000_s1026" style="position:absolute;flip:x 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4pt" to="6.9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14BA7CA" wp14:editId="1E70A00A">
                <wp:simplePos x="0" y="0"/>
                <wp:positionH relativeFrom="column">
                  <wp:posOffset>-140970</wp:posOffset>
                </wp:positionH>
                <wp:positionV relativeFrom="paragraph">
                  <wp:posOffset>105410</wp:posOffset>
                </wp:positionV>
                <wp:extent cx="201930" cy="133350"/>
                <wp:effectExtent l="0" t="0" r="26670" b="19050"/>
                <wp:wrapNone/>
                <wp:docPr id="11334" name="Straight Connector 1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6D6DB" id="Straight Connector 11334" o:spid="_x0000_s1026" style="position:absolute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1pt,8.3pt" to="4.8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1B86730" wp14:editId="7A5B882E">
                <wp:simplePos x="0" y="0"/>
                <wp:positionH relativeFrom="column">
                  <wp:posOffset>1756410</wp:posOffset>
                </wp:positionH>
                <wp:positionV relativeFrom="paragraph">
                  <wp:posOffset>113030</wp:posOffset>
                </wp:positionV>
                <wp:extent cx="179070" cy="7620"/>
                <wp:effectExtent l="0" t="0" r="30480" b="30480"/>
                <wp:wrapNone/>
                <wp:docPr id="11329" name="Straight Connector 1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94D08" id="Straight Connector 11329" o:spid="_x0000_s1026" style="position:absolute;flip:y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pt,8.9pt" to="152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484548F" wp14:editId="03ACB191">
                <wp:simplePos x="0" y="0"/>
                <wp:positionH relativeFrom="column">
                  <wp:posOffset>5574031</wp:posOffset>
                </wp:positionH>
                <wp:positionV relativeFrom="paragraph">
                  <wp:posOffset>139700</wp:posOffset>
                </wp:positionV>
                <wp:extent cx="190500" cy="259080"/>
                <wp:effectExtent l="0" t="0" r="19050" b="26670"/>
                <wp:wrapNone/>
                <wp:docPr id="11323" name="Straight Connector 1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D119F" id="Straight Connector 11323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9pt,11pt" to="453.9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324C352" wp14:editId="0465EABF">
                <wp:simplePos x="0" y="0"/>
                <wp:positionH relativeFrom="column">
                  <wp:posOffset>5772150</wp:posOffset>
                </wp:positionH>
                <wp:positionV relativeFrom="paragraph">
                  <wp:posOffset>59690</wp:posOffset>
                </wp:positionV>
                <wp:extent cx="617220" cy="651510"/>
                <wp:effectExtent l="0" t="0" r="11430" b="15240"/>
                <wp:wrapNone/>
                <wp:docPr id="11306" name="Oval 1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515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44975" w14:textId="77777777" w:rsidR="0080639E" w:rsidRPr="00472BA7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72BA7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4C352" id="Oval 11306" o:spid="_x0000_s1040" style="position:absolute;left:0;text-align:left;margin-left:454.5pt;margin-top:4.7pt;width:48.6pt;height:51.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" filled="f" strokecolor="#243f60 [1604]" strokeweight="2pt">
                <v:textbox>
                  <w:txbxContent>
                    <w:p w14:paraId="7AD44975" w14:textId="77777777" w:rsidR="0080639E" w:rsidRPr="00472BA7" w:rsidRDefault="0080639E" w:rsidP="0080639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472BA7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4EB5F94" wp14:editId="64BE8176">
                <wp:simplePos x="0" y="0"/>
                <wp:positionH relativeFrom="column">
                  <wp:posOffset>3356610</wp:posOffset>
                </wp:positionH>
                <wp:positionV relativeFrom="paragraph">
                  <wp:posOffset>55880</wp:posOffset>
                </wp:positionV>
                <wp:extent cx="346710" cy="0"/>
                <wp:effectExtent l="0" t="0" r="34290" b="19050"/>
                <wp:wrapNone/>
                <wp:docPr id="11301" name="Straight Connector 1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8D24A" id="Straight Connector 11301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pt,4.4pt" to="291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B797DC1" wp14:editId="7EDA58E9">
                <wp:simplePos x="0" y="0"/>
                <wp:positionH relativeFrom="column">
                  <wp:posOffset>4575810</wp:posOffset>
                </wp:positionH>
                <wp:positionV relativeFrom="paragraph">
                  <wp:posOffset>44450</wp:posOffset>
                </wp:positionV>
                <wp:extent cx="381000" cy="11430"/>
                <wp:effectExtent l="0" t="0" r="19050" b="26670"/>
                <wp:wrapNone/>
                <wp:docPr id="11300" name="Straight Connector 1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F7732" id="Straight Connector 11300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pt,3.5pt" to="390.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" strokecolor="#4579b8 [3044]"/>
            </w:pict>
          </mc:Fallback>
        </mc:AlternateContent>
      </w:r>
    </w:p>
    <w:p w14:paraId="0BAF269D" w14:textId="77777777" w:rsidR="0080639E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991CFF8" wp14:editId="09E4112C">
                <wp:simplePos x="0" y="0"/>
                <wp:positionH relativeFrom="column">
                  <wp:posOffset>4175760</wp:posOffset>
                </wp:positionH>
                <wp:positionV relativeFrom="paragraph">
                  <wp:posOffset>89535</wp:posOffset>
                </wp:positionV>
                <wp:extent cx="807720" cy="735330"/>
                <wp:effectExtent l="0" t="0" r="30480" b="26670"/>
                <wp:wrapNone/>
                <wp:docPr id="11378" name="Straight Connector 1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7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9949E" id="Straight Connector 11378" o:spid="_x0000_s1026" style="position:absolute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7.05pt" to="392.4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D7381AE" wp14:editId="2342A8A2">
                <wp:simplePos x="0" y="0"/>
                <wp:positionH relativeFrom="column">
                  <wp:posOffset>5166360</wp:posOffset>
                </wp:positionH>
                <wp:positionV relativeFrom="paragraph">
                  <wp:posOffset>2011680</wp:posOffset>
                </wp:positionV>
                <wp:extent cx="19050" cy="982980"/>
                <wp:effectExtent l="0" t="0" r="19050" b="26670"/>
                <wp:wrapNone/>
                <wp:docPr id="11342" name="Straight Connector 1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A0F12" id="Straight Connector 11342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pt,158.4pt" to="408.3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F4C2013" wp14:editId="36774ED9">
                <wp:simplePos x="0" y="0"/>
                <wp:positionH relativeFrom="column">
                  <wp:posOffset>5478780</wp:posOffset>
                </wp:positionH>
                <wp:positionV relativeFrom="paragraph">
                  <wp:posOffset>2567940</wp:posOffset>
                </wp:positionV>
                <wp:extent cx="76200" cy="590550"/>
                <wp:effectExtent l="0" t="0" r="19050" b="19050"/>
                <wp:wrapNone/>
                <wp:docPr id="11343" name="Straight Connector 1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5C60E" id="Straight Connector 11343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202.2pt" to="437.4pt,2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A189B6C" wp14:editId="3D0F47BD">
                <wp:simplePos x="0" y="0"/>
                <wp:positionH relativeFrom="column">
                  <wp:posOffset>5551170</wp:posOffset>
                </wp:positionH>
                <wp:positionV relativeFrom="paragraph">
                  <wp:posOffset>2320290</wp:posOffset>
                </wp:positionV>
                <wp:extent cx="994410" cy="441960"/>
                <wp:effectExtent l="0" t="0" r="15240" b="15240"/>
                <wp:wrapNone/>
                <wp:docPr id="11319" name="Oval 1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441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9E0D" w14:textId="77777777" w:rsidR="0080639E" w:rsidRPr="00005F98" w:rsidRDefault="0080639E" w:rsidP="0080639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Unit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89B6C" id="Oval 11319" o:spid="_x0000_s1041" style="position:absolute;left:0;text-align:left;margin-left:437.1pt;margin-top:182.7pt;width:78.3pt;height:34.8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" filled="f" strokecolor="#243f60 [1604]" strokeweight="2pt">
                <v:textbox>
                  <w:txbxContent>
                    <w:p w14:paraId="1A2E9E0D" w14:textId="77777777" w:rsidR="0080639E" w:rsidRPr="00005F98" w:rsidRDefault="0080639E" w:rsidP="0080639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Unit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E3FFEC5" wp14:editId="481D8EA1">
                <wp:simplePos x="0" y="0"/>
                <wp:positionH relativeFrom="margin">
                  <wp:posOffset>4921885</wp:posOffset>
                </wp:positionH>
                <wp:positionV relativeFrom="paragraph">
                  <wp:posOffset>2967990</wp:posOffset>
                </wp:positionV>
                <wp:extent cx="556260" cy="350520"/>
                <wp:effectExtent l="0" t="0" r="15240" b="11430"/>
                <wp:wrapNone/>
                <wp:docPr id="11317" name="Rectangle 1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0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5E77F" w14:textId="77777777" w:rsidR="0080639E" w:rsidRPr="00FF6AB8" w:rsidRDefault="0080639E" w:rsidP="0080639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Unit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FFEC5" id="Rectangle 11317" o:spid="_x0000_s1042" style="position:absolute;left:0;text-align:left;margin-left:387.55pt;margin-top:233.7pt;width:43.8pt;height:27.6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" filled="f" strokecolor="#243f60 [1604]" strokeweight="2pt">
                <v:textbox>
                  <w:txbxContent>
                    <w:p w14:paraId="6515E77F" w14:textId="77777777" w:rsidR="0080639E" w:rsidRPr="00FF6AB8" w:rsidRDefault="0080639E" w:rsidP="0080639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Unit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0F57FC5" wp14:editId="553374C4">
                <wp:simplePos x="0" y="0"/>
                <wp:positionH relativeFrom="column">
                  <wp:posOffset>5193030</wp:posOffset>
                </wp:positionH>
                <wp:positionV relativeFrom="paragraph">
                  <wp:posOffset>72390</wp:posOffset>
                </wp:positionV>
                <wp:extent cx="30480" cy="1264920"/>
                <wp:effectExtent l="19050" t="19050" r="26670" b="30480"/>
                <wp:wrapNone/>
                <wp:docPr id="11341" name="Straight Connector 11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126492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82EBE" id="Straight Connector 11341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5.7pt" to="411.3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" strokecolor="#4579b8 [3044]" strokeweight="3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21378FE" wp14:editId="3015706E">
                <wp:simplePos x="0" y="0"/>
                <wp:positionH relativeFrom="margin">
                  <wp:align>right</wp:align>
                </wp:positionH>
                <wp:positionV relativeFrom="paragraph">
                  <wp:posOffset>1333500</wp:posOffset>
                </wp:positionV>
                <wp:extent cx="1093470" cy="681990"/>
                <wp:effectExtent l="0" t="0" r="11430" b="22860"/>
                <wp:wrapNone/>
                <wp:docPr id="11309" name="Flowchart: Decision 1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F55A1" w14:textId="77777777" w:rsidR="0080639E" w:rsidRPr="009E4E4E" w:rsidRDefault="0080639E" w:rsidP="008063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Part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78FE" id="Flowchart: Decision 11309" o:spid="_x0000_s1043" type="#_x0000_t110" style="position:absolute;left:0;text-align:left;margin-left:34.9pt;margin-top:105pt;width:86.1pt;height:53.7pt;z-index:251949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" fillcolor="white [3201]" strokecolor="#4f81bd [3204]" strokeweight="2pt">
                <v:textbox>
                  <w:txbxContent>
                    <w:p w14:paraId="09AF55A1" w14:textId="77777777" w:rsidR="0080639E" w:rsidRPr="009E4E4E" w:rsidRDefault="0080639E" w:rsidP="008063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Part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18702BA" wp14:editId="73808072">
                <wp:simplePos x="0" y="0"/>
                <wp:positionH relativeFrom="column">
                  <wp:posOffset>-815340</wp:posOffset>
                </wp:positionH>
                <wp:positionV relativeFrom="paragraph">
                  <wp:posOffset>499110</wp:posOffset>
                </wp:positionV>
                <wp:extent cx="902970" cy="525780"/>
                <wp:effectExtent l="0" t="0" r="11430" b="26670"/>
                <wp:wrapNone/>
                <wp:docPr id="11336" name="Oval 1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96C20" w14:textId="77777777" w:rsidR="0080639E" w:rsidRPr="00005F9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5F9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GPS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702BA" id="Oval 11336" o:spid="_x0000_s1044" style="position:absolute;left:0;text-align:left;margin-left:-64.2pt;margin-top:39.3pt;width:71.1pt;height:41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" fillcolor="white [3201]" strokecolor="#c0504d [3205]" strokeweight="2pt">
                <v:textbox>
                  <w:txbxContent>
                    <w:p w14:paraId="72896C20" w14:textId="77777777" w:rsidR="0080639E" w:rsidRPr="00005F98" w:rsidRDefault="0080639E" w:rsidP="0080639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05F98">
                        <w:rPr>
                          <w:color w:val="000000" w:themeColor="text1"/>
                          <w:sz w:val="18"/>
                          <w:szCs w:val="18"/>
                        </w:rPr>
                        <w:t>GPS 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3CC7E51" wp14:editId="7716A84A">
                <wp:simplePos x="0" y="0"/>
                <wp:positionH relativeFrom="column">
                  <wp:posOffset>-739140</wp:posOffset>
                </wp:positionH>
                <wp:positionV relativeFrom="paragraph">
                  <wp:posOffset>3147060</wp:posOffset>
                </wp:positionV>
                <wp:extent cx="1264920" cy="544830"/>
                <wp:effectExtent l="0" t="0" r="11430" b="26670"/>
                <wp:wrapNone/>
                <wp:docPr id="11302" name="Rectangle 1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44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E8CA6" w14:textId="77777777" w:rsidR="0080639E" w:rsidRPr="00FF6AB8" w:rsidRDefault="0080639E" w:rsidP="0080639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Raman output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C7E51" id="Rectangle 11302" o:spid="_x0000_s1045" style="position:absolute;left:0;text-align:left;margin-left:-58.2pt;margin-top:247.8pt;width:99.6pt;height:42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" filled="f" strokecolor="#243f60 [1604]" strokeweight="2pt">
                <v:textbox>
                  <w:txbxContent>
                    <w:p w14:paraId="33AE8CA6" w14:textId="77777777" w:rsidR="0080639E" w:rsidRPr="00FF6AB8" w:rsidRDefault="0080639E" w:rsidP="0080639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Raman output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B4307EF" wp14:editId="159428C7">
                <wp:simplePos x="0" y="0"/>
                <wp:positionH relativeFrom="column">
                  <wp:posOffset>-102870</wp:posOffset>
                </wp:positionH>
                <wp:positionV relativeFrom="paragraph">
                  <wp:posOffset>2673350</wp:posOffset>
                </wp:positionV>
                <wp:extent cx="11430" cy="492760"/>
                <wp:effectExtent l="95250" t="38100" r="64770" b="2540"/>
                <wp:wrapNone/>
                <wp:docPr id="11310" name="Straight Arrow Connector 1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492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278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10" o:spid="_x0000_s1026" type="#_x0000_t32" style="position:absolute;margin-left:-8.1pt;margin-top:210.5pt;width:.9pt;height:38.8pt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" strokecolor="#4579b8 [3044]" strokeweight="3pt">
                <v:stroke endarrow="block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FED22AC" wp14:editId="77580C27">
                <wp:simplePos x="0" y="0"/>
                <wp:positionH relativeFrom="column">
                  <wp:posOffset>-102870</wp:posOffset>
                </wp:positionH>
                <wp:positionV relativeFrom="paragraph">
                  <wp:posOffset>1691640</wp:posOffset>
                </wp:positionV>
                <wp:extent cx="11430" cy="491490"/>
                <wp:effectExtent l="0" t="0" r="26670" b="22860"/>
                <wp:wrapNone/>
                <wp:docPr id="11305" name="Straight Connector 1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9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E5907" id="Straight Connector 11305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1pt,133.2pt" to="-7.2pt,1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7D73520" wp14:editId="661DB0F7">
                <wp:simplePos x="0" y="0"/>
                <wp:positionH relativeFrom="column">
                  <wp:posOffset>1047750</wp:posOffset>
                </wp:positionH>
                <wp:positionV relativeFrom="paragraph">
                  <wp:posOffset>1283970</wp:posOffset>
                </wp:positionV>
                <wp:extent cx="1436370" cy="407670"/>
                <wp:effectExtent l="0" t="0" r="11430" b="11430"/>
                <wp:wrapNone/>
                <wp:docPr id="11267" name="Rectangle 1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407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4A520" w14:textId="77777777" w:rsidR="0080639E" w:rsidRPr="00FF6AB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Manual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73520" id="Rectangle 11267" o:spid="_x0000_s1046" style="position:absolute;left:0;text-align:left;margin-left:82.5pt;margin-top:101.1pt;width:113.1pt;height:32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" filled="f" strokecolor="#243f60 [1604]" strokeweight="2pt">
                <v:textbox>
                  <w:txbxContent>
                    <w:p w14:paraId="60D4A520" w14:textId="77777777" w:rsidR="0080639E" w:rsidRPr="00FF6AB8" w:rsidRDefault="0080639E" w:rsidP="0080639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Manual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C1AD13E" wp14:editId="4BDA0560">
                <wp:simplePos x="0" y="0"/>
                <wp:positionH relativeFrom="column">
                  <wp:posOffset>1878330</wp:posOffset>
                </wp:positionH>
                <wp:positionV relativeFrom="paragraph">
                  <wp:posOffset>906780</wp:posOffset>
                </wp:positionV>
                <wp:extent cx="327660" cy="346710"/>
                <wp:effectExtent l="0" t="0" r="53340" b="34290"/>
                <wp:wrapNone/>
                <wp:docPr id="11266" name="Connector: Elbow 1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46710"/>
                        </a:xfrm>
                        <a:prstGeom prst="bentConnector3">
                          <a:avLst>
                            <a:gd name="adj1" fmla="val 109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615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266" o:spid="_x0000_s1026" type="#_x0000_t34" style="position:absolute;margin-left:147.9pt;margin-top:71.4pt;width:25.8pt;height:27.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" adj="23704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60D0327" wp14:editId="3C3EA963">
                <wp:simplePos x="0" y="0"/>
                <wp:positionH relativeFrom="column">
                  <wp:posOffset>1363980</wp:posOffset>
                </wp:positionH>
                <wp:positionV relativeFrom="paragraph">
                  <wp:posOffset>91440</wp:posOffset>
                </wp:positionV>
                <wp:extent cx="567690" cy="281940"/>
                <wp:effectExtent l="0" t="0" r="2286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AC5B4" id="Straight Connector 26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7.2pt" to="152.1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AF519F9" wp14:editId="37F24B96">
                <wp:simplePos x="0" y="0"/>
                <wp:positionH relativeFrom="column">
                  <wp:posOffset>636270</wp:posOffset>
                </wp:positionH>
                <wp:positionV relativeFrom="paragraph">
                  <wp:posOffset>891540</wp:posOffset>
                </wp:positionV>
                <wp:extent cx="255270" cy="373380"/>
                <wp:effectExtent l="38100" t="0" r="11430" b="2667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373380"/>
                        </a:xfrm>
                        <a:prstGeom prst="bentConnector3">
                          <a:avLst>
                            <a:gd name="adj1" fmla="val 1097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1056" id="Connector: Elbow 29" o:spid="_x0000_s1026" type="#_x0000_t34" style="position:absolute;margin-left:50.1pt;margin-top:70.2pt;width:20.1pt;height:29.4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" adj="23704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54A8312" wp14:editId="7693319D">
                <wp:simplePos x="0" y="0"/>
                <wp:positionH relativeFrom="column">
                  <wp:posOffset>-685800</wp:posOffset>
                </wp:positionH>
                <wp:positionV relativeFrom="paragraph">
                  <wp:posOffset>1268730</wp:posOffset>
                </wp:positionV>
                <wp:extent cx="1436370" cy="407670"/>
                <wp:effectExtent l="0" t="0" r="114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407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67CBF" w14:textId="77777777" w:rsidR="0080639E" w:rsidRPr="00FF6AB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F6AB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Point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by G-scan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A8312" id="Rectangle 27" o:spid="_x0000_s1047" style="position:absolute;left:0;text-align:left;margin-left:-54pt;margin-top:99.9pt;width:113.1pt;height:32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" filled="f" strokecolor="#243f60 [1604]" strokeweight="2pt">
                <v:textbox>
                  <w:txbxContent>
                    <w:p w14:paraId="35567CBF" w14:textId="77777777" w:rsidR="0080639E" w:rsidRPr="00FF6AB8" w:rsidRDefault="0080639E" w:rsidP="0080639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F6AB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Point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by G-scan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7E33958" wp14:editId="331B8843">
                <wp:simplePos x="0" y="0"/>
                <wp:positionH relativeFrom="column">
                  <wp:posOffset>883920</wp:posOffset>
                </wp:positionH>
                <wp:positionV relativeFrom="paragraph">
                  <wp:posOffset>388620</wp:posOffset>
                </wp:positionV>
                <wp:extent cx="960120" cy="514350"/>
                <wp:effectExtent l="0" t="0" r="11430" b="1905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1435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A0C2F" w14:textId="77777777" w:rsidR="0080639E" w:rsidRPr="009F22B3" w:rsidRDefault="0080639E" w:rsidP="0080639E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22B3">
                              <w:rPr>
                                <w:b/>
                                <w:bCs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3395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" o:spid="_x0000_s1048" type="#_x0000_t5" style="position:absolute;left:0;text-align:left;margin-left:69.6pt;margin-top:30.6pt;width:75.6pt;height:40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" filled="f" strokecolor="#243f60 [1604]" strokeweight="2pt">
                <v:textbox>
                  <w:txbxContent>
                    <w:p w14:paraId="2B6A0C2F" w14:textId="77777777" w:rsidR="0080639E" w:rsidRPr="009F22B3" w:rsidRDefault="0080639E" w:rsidP="0080639E">
                      <w:pPr>
                        <w:jc w:val="center"/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22B3">
                        <w:rPr>
                          <w:b/>
                          <w:bCs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a</w:t>
                      </w:r>
                    </w:p>
                  </w:txbxContent>
                </v:textbox>
              </v:shape>
            </w:pict>
          </mc:Fallback>
        </mc:AlternateContent>
      </w:r>
    </w:p>
    <w:p w14:paraId="596903B7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2CC0638A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6BB779B9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2473B05" wp14:editId="41B01000">
                <wp:simplePos x="0" y="0"/>
                <wp:positionH relativeFrom="column">
                  <wp:posOffset>5526157</wp:posOffset>
                </wp:positionH>
                <wp:positionV relativeFrom="paragraph">
                  <wp:posOffset>99805</wp:posOffset>
                </wp:positionV>
                <wp:extent cx="936376" cy="528762"/>
                <wp:effectExtent l="0" t="0" r="16510" b="24130"/>
                <wp:wrapNone/>
                <wp:docPr id="11321" name="Oval 1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76" cy="5287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D999E" w14:textId="77777777" w:rsidR="0080639E" w:rsidRPr="00472BA7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72BA7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User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73B05" id="Oval 11321" o:spid="_x0000_s1049" style="position:absolute;left:0;text-align:left;margin-left:435.15pt;margin-top:7.85pt;width:73.75pt;height:41.6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" filled="f" strokecolor="#243f60 [1604]" strokeweight="2pt">
                <v:textbox>
                  <w:txbxContent>
                    <w:p w14:paraId="768D999E" w14:textId="77777777" w:rsidR="0080639E" w:rsidRPr="00472BA7" w:rsidRDefault="0080639E" w:rsidP="0080639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472BA7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User 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78C5B12E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A629A08" wp14:editId="53BBEA10">
                <wp:simplePos x="0" y="0"/>
                <wp:positionH relativeFrom="column">
                  <wp:posOffset>4175760</wp:posOffset>
                </wp:positionH>
                <wp:positionV relativeFrom="paragraph">
                  <wp:posOffset>3175</wp:posOffset>
                </wp:positionV>
                <wp:extent cx="7620" cy="1318260"/>
                <wp:effectExtent l="0" t="0" r="30480" b="34290"/>
                <wp:wrapNone/>
                <wp:docPr id="11374" name="Straight Connector 11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2AB51" id="Straight Connector 11374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pt,.25pt" to="329.4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" strokecolor="#4579b8 [3044]"/>
            </w:pict>
          </mc:Fallback>
        </mc:AlternateContent>
      </w:r>
    </w:p>
    <w:p w14:paraId="532B1F08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38525058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48E12306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00097BF8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06E583F5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2E03FD96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B0F5AC0" wp14:editId="47196A04">
                <wp:simplePos x="0" y="0"/>
                <wp:positionH relativeFrom="column">
                  <wp:posOffset>-596348</wp:posOffset>
                </wp:positionH>
                <wp:positionV relativeFrom="paragraph">
                  <wp:posOffset>132191</wp:posOffset>
                </wp:positionV>
                <wp:extent cx="993913" cy="532738"/>
                <wp:effectExtent l="19050" t="19050" r="34925" b="39370"/>
                <wp:wrapNone/>
                <wp:docPr id="11303" name="Flowchart: Decision 1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53273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DA9FC" w14:textId="77777777" w:rsidR="0080639E" w:rsidRPr="003B4450" w:rsidRDefault="0080639E" w:rsidP="0080639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B4450">
                              <w:rPr>
                                <w:sz w:val="14"/>
                                <w:szCs w:val="14"/>
                              </w:rPr>
                              <w:t>Consist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5AC0" id="Flowchart: Decision 11303" o:spid="_x0000_s1050" type="#_x0000_t110" style="position:absolute;left:0;text-align:left;margin-left:-46.95pt;margin-top:10.4pt;width:78.25pt;height:41.9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" fillcolor="white [3201]" strokecolor="#4f81bd [3204]" strokeweight="2pt">
                <v:textbox>
                  <w:txbxContent>
                    <w:p w14:paraId="521DA9FC" w14:textId="77777777" w:rsidR="0080639E" w:rsidRPr="003B4450" w:rsidRDefault="0080639E" w:rsidP="0080639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B4450">
                        <w:rPr>
                          <w:sz w:val="14"/>
                          <w:szCs w:val="14"/>
                        </w:rPr>
                        <w:t>Consist</w:t>
                      </w:r>
                      <w:r>
                        <w:rPr>
                          <w:sz w:val="14"/>
                          <w:szCs w:val="1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3504F571" wp14:editId="1A48CFA9">
                <wp:simplePos x="0" y="0"/>
                <wp:positionH relativeFrom="margin">
                  <wp:posOffset>3619500</wp:posOffset>
                </wp:positionH>
                <wp:positionV relativeFrom="paragraph">
                  <wp:posOffset>102870</wp:posOffset>
                </wp:positionV>
                <wp:extent cx="1093470" cy="681990"/>
                <wp:effectExtent l="0" t="0" r="11430" b="22860"/>
                <wp:wrapNone/>
                <wp:docPr id="11373" name="Flowchart: Decision 11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F7B76" w14:textId="77777777" w:rsidR="0080639E" w:rsidRPr="009E4E4E" w:rsidRDefault="0080639E" w:rsidP="008063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F571" id="Flowchart: Decision 11373" o:spid="_x0000_s1051" type="#_x0000_t110" style="position:absolute;left:0;text-align:left;margin-left:285pt;margin-top:8.1pt;width:86.1pt;height:53.7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" fillcolor="white [3201]" strokecolor="#4f81bd [3204]" strokeweight="2pt">
                <v:textbox>
                  <w:txbxContent>
                    <w:p w14:paraId="0A9F7B76" w14:textId="77777777" w:rsidR="0080639E" w:rsidRPr="009E4E4E" w:rsidRDefault="0080639E" w:rsidP="008063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653578A" wp14:editId="76523E78">
                <wp:simplePos x="0" y="0"/>
                <wp:positionH relativeFrom="margin">
                  <wp:posOffset>952500</wp:posOffset>
                </wp:positionH>
                <wp:positionV relativeFrom="paragraph">
                  <wp:posOffset>83820</wp:posOffset>
                </wp:positionV>
                <wp:extent cx="1093470" cy="681990"/>
                <wp:effectExtent l="0" t="0" r="11430" b="22860"/>
                <wp:wrapNone/>
                <wp:docPr id="11363" name="Flowchart: Decision 1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4ABA4" w14:textId="77777777" w:rsidR="0080639E" w:rsidRPr="00685126" w:rsidRDefault="0080639E" w:rsidP="0080639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685126">
                              <w:rPr>
                                <w:sz w:val="14"/>
                                <w:szCs w:val="14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578A" id="Flowchart: Decision 11363" o:spid="_x0000_s1052" type="#_x0000_t110" style="position:absolute;left:0;text-align:left;margin-left:75pt;margin-top:6.6pt;width:86.1pt;height:53.7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" fillcolor="white [3201]" strokecolor="#4f81bd [3204]" strokeweight="2pt">
                <v:textbox>
                  <w:txbxContent>
                    <w:p w14:paraId="4844ABA4" w14:textId="77777777" w:rsidR="0080639E" w:rsidRPr="00685126" w:rsidRDefault="0080639E" w:rsidP="0080639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685126">
                        <w:rPr>
                          <w:sz w:val="14"/>
                          <w:szCs w:val="14"/>
                        </w:rPr>
                        <w:t>Contains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2431BC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C336CD1" wp14:editId="6BE26511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047750" cy="415290"/>
                <wp:effectExtent l="0" t="0" r="19050" b="22860"/>
                <wp:wrapNone/>
                <wp:docPr id="11360" name="Rectangle 1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15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2E1AE" w14:textId="77777777" w:rsidR="0080639E" w:rsidRPr="00FF6AB8" w:rsidRDefault="0080639E" w:rsidP="0080639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G-Scan pro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6CD1" id="Rectangle 11360" o:spid="_x0000_s1053" style="position:absolute;left:0;text-align:left;margin-left:0;margin-top:.25pt;width:82.5pt;height:32.7pt;z-index:251995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" filled="f" strokecolor="#243f60 [1604]" strokeweight="2pt">
                <v:textbox>
                  <w:txbxContent>
                    <w:p w14:paraId="14C2E1AE" w14:textId="77777777" w:rsidR="0080639E" w:rsidRPr="00FF6AB8" w:rsidRDefault="0080639E" w:rsidP="0080639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G-Scan pro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74C2087" wp14:editId="6E88D5D9">
                <wp:simplePos x="0" y="0"/>
                <wp:positionH relativeFrom="column">
                  <wp:posOffset>621030</wp:posOffset>
                </wp:positionH>
                <wp:positionV relativeFrom="paragraph">
                  <wp:posOffset>203200</wp:posOffset>
                </wp:positionV>
                <wp:extent cx="361950" cy="171450"/>
                <wp:effectExtent l="0" t="0" r="19050" b="19050"/>
                <wp:wrapNone/>
                <wp:docPr id="11369" name="Straight Connector 1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9031" id="Straight Connector 11369" o:spid="_x0000_s1026" style="position:absolute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6pt" to="77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" strokecolor="#4579b8 [3044]"/>
            </w:pict>
          </mc:Fallback>
        </mc:AlternateContent>
      </w:r>
    </w:p>
    <w:p w14:paraId="0994E38D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280DAE0" wp14:editId="74596C5C">
                <wp:simplePos x="0" y="0"/>
                <wp:positionH relativeFrom="column">
                  <wp:posOffset>3375660</wp:posOffset>
                </wp:positionH>
                <wp:positionV relativeFrom="paragraph">
                  <wp:posOffset>29210</wp:posOffset>
                </wp:positionV>
                <wp:extent cx="266700" cy="7620"/>
                <wp:effectExtent l="0" t="0" r="19050" b="30480"/>
                <wp:wrapNone/>
                <wp:docPr id="11375" name="Straight Connector 1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64872" id="Straight Connector 11375" o:spid="_x0000_s1026" style="position:absolute;flip:x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2.3pt" to="286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59EECFA" wp14:editId="5CF5E77E">
                <wp:simplePos x="0" y="0"/>
                <wp:positionH relativeFrom="margin">
                  <wp:posOffset>445770</wp:posOffset>
                </wp:positionH>
                <wp:positionV relativeFrom="paragraph">
                  <wp:posOffset>113030</wp:posOffset>
                </wp:positionV>
                <wp:extent cx="758190" cy="529590"/>
                <wp:effectExtent l="0" t="0" r="22860" b="22860"/>
                <wp:wrapNone/>
                <wp:docPr id="11368" name="Oval 1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5295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77EF1" w14:textId="77777777" w:rsidR="0080639E" w:rsidRPr="00005F9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Last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EECFA" id="Oval 11368" o:spid="_x0000_s1054" style="position:absolute;left:0;text-align:left;margin-left:35.1pt;margin-top:8.9pt;width:59.7pt;height:41.7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" filled="f" strokecolor="#243f60 [1604]" strokeweight="2pt">
                <v:textbox>
                  <w:txbxContent>
                    <w:p w14:paraId="08077EF1" w14:textId="77777777" w:rsidR="0080639E" w:rsidRPr="00005F98" w:rsidRDefault="0080639E" w:rsidP="0080639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Last update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0BEC136" wp14:editId="110718CD">
                <wp:simplePos x="0" y="0"/>
                <wp:positionH relativeFrom="column">
                  <wp:posOffset>2023110</wp:posOffset>
                </wp:positionH>
                <wp:positionV relativeFrom="paragraph">
                  <wp:posOffset>2540</wp:posOffset>
                </wp:positionV>
                <wp:extent cx="323850" cy="3810"/>
                <wp:effectExtent l="0" t="0" r="19050" b="34290"/>
                <wp:wrapNone/>
                <wp:docPr id="11364" name="Straight Connector 1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1FC2F" id="Straight Connector 11364" o:spid="_x0000_s1026" style="position:absolute;flip:x y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.2pt" to="184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" strokecolor="#4579b8 [3044]"/>
            </w:pict>
          </mc:Fallback>
        </mc:AlternateContent>
      </w:r>
    </w:p>
    <w:p w14:paraId="2FEA3B11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84F1E54" wp14:editId="6E4B5CA5">
                <wp:simplePos x="0" y="0"/>
                <wp:positionH relativeFrom="column">
                  <wp:posOffset>1493520</wp:posOffset>
                </wp:positionH>
                <wp:positionV relativeFrom="paragraph">
                  <wp:posOffset>144780</wp:posOffset>
                </wp:positionV>
                <wp:extent cx="3810" cy="1085850"/>
                <wp:effectExtent l="0" t="0" r="34290" b="19050"/>
                <wp:wrapNone/>
                <wp:docPr id="11365" name="Straight Connector 11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DDCC1" id="Straight Connector 11365" o:spid="_x0000_s1026" style="position:absolute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pt,11.4pt" to="117.9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C2E27DE" wp14:editId="71BC4849">
                <wp:simplePos x="0" y="0"/>
                <wp:positionH relativeFrom="column">
                  <wp:posOffset>2945130</wp:posOffset>
                </wp:positionH>
                <wp:positionV relativeFrom="paragraph">
                  <wp:posOffset>22860</wp:posOffset>
                </wp:positionV>
                <wp:extent cx="754380" cy="236220"/>
                <wp:effectExtent l="0" t="0" r="26670" b="30480"/>
                <wp:wrapNone/>
                <wp:docPr id="11371" name="Straight Connector 1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982C" id="Straight Connector 11371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9pt,1.8pt" to="291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F2E1426" wp14:editId="05C7EAEC">
                <wp:simplePos x="0" y="0"/>
                <wp:positionH relativeFrom="column">
                  <wp:posOffset>2792730</wp:posOffset>
                </wp:positionH>
                <wp:positionV relativeFrom="paragraph">
                  <wp:posOffset>7620</wp:posOffset>
                </wp:positionV>
                <wp:extent cx="125730" cy="213360"/>
                <wp:effectExtent l="0" t="0" r="26670" b="34290"/>
                <wp:wrapNone/>
                <wp:docPr id="11370" name="Straight Connector 1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0A6B5" id="Straight Connector 11370" o:spid="_x0000_s1026" style="position:absolute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.6pt" to="229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" strokecolor="#4579b8 [3044]"/>
            </w:pict>
          </mc:Fallback>
        </mc:AlternateContent>
      </w:r>
    </w:p>
    <w:p w14:paraId="47E8C069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8C0F89" wp14:editId="553CF6A0">
                <wp:simplePos x="0" y="0"/>
                <wp:positionH relativeFrom="margin">
                  <wp:posOffset>5632450</wp:posOffset>
                </wp:positionH>
                <wp:positionV relativeFrom="paragraph">
                  <wp:posOffset>132080</wp:posOffset>
                </wp:positionV>
                <wp:extent cx="814070" cy="520700"/>
                <wp:effectExtent l="0" t="0" r="24130" b="12700"/>
                <wp:wrapNone/>
                <wp:docPr id="11320" name="Oval 1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520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6235" w14:textId="77777777" w:rsidR="0080639E" w:rsidRPr="00005F98" w:rsidRDefault="0080639E" w:rsidP="0080639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Country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C0F89" id="Oval 11320" o:spid="_x0000_s1055" style="position:absolute;left:0;text-align:left;margin-left:443.5pt;margin-top:10.4pt;width:64.1pt;height:41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" filled="f" strokecolor="#243f60 [1604]" strokeweight="2pt">
                <v:textbox>
                  <w:txbxContent>
                    <w:p w14:paraId="51E86235" w14:textId="77777777" w:rsidR="0080639E" w:rsidRPr="00005F98" w:rsidRDefault="0080639E" w:rsidP="0080639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Country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ECE3BA2" wp14:editId="68D271B8">
                <wp:simplePos x="0" y="0"/>
                <wp:positionH relativeFrom="margin">
                  <wp:posOffset>3436620</wp:posOffset>
                </wp:positionH>
                <wp:positionV relativeFrom="paragraph">
                  <wp:posOffset>22225</wp:posOffset>
                </wp:positionV>
                <wp:extent cx="975360" cy="533400"/>
                <wp:effectExtent l="0" t="0" r="15240" b="19050"/>
                <wp:wrapNone/>
                <wp:docPr id="11362" name="Oval 1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0695F" w14:textId="77777777" w:rsidR="0080639E" w:rsidRPr="00005F9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Optics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E3BA2" id="Oval 11362" o:spid="_x0000_s1056" style="position:absolute;left:0;text-align:left;margin-left:270.6pt;margin-top:1.75pt;width:76.8pt;height:42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" filled="f" strokecolor="#243f60 [1604]" strokeweight="2pt">
                <v:textbox>
                  <w:txbxContent>
                    <w:p w14:paraId="6580695F" w14:textId="77777777" w:rsidR="0080639E" w:rsidRPr="00005F98" w:rsidRDefault="0080639E" w:rsidP="0080639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Optics number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C617EB3" wp14:editId="73469794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975360" cy="441960"/>
                <wp:effectExtent l="0" t="0" r="15240" b="15240"/>
                <wp:wrapNone/>
                <wp:docPr id="11361" name="Oval 1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41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6FD9B" w14:textId="77777777" w:rsidR="0080639E" w:rsidRPr="00005F98" w:rsidRDefault="0080639E" w:rsidP="0080639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G-scan Sn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17EB3" id="Oval 11361" o:spid="_x0000_s1057" style="position:absolute;left:0;text-align:left;margin-left:0;margin-top:.25pt;width:76.8pt;height:34.8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" filled="f" strokecolor="#243f60 [1604]" strokeweight="2pt">
                <v:textbox>
                  <w:txbxContent>
                    <w:p w14:paraId="3B56FD9B" w14:textId="77777777" w:rsidR="0080639E" w:rsidRPr="00005F98" w:rsidRDefault="0080639E" w:rsidP="0080639E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G-scan Sn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2A4FB1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6320106" wp14:editId="775E318C">
                <wp:simplePos x="0" y="0"/>
                <wp:positionH relativeFrom="column">
                  <wp:posOffset>5492750</wp:posOffset>
                </wp:positionH>
                <wp:positionV relativeFrom="paragraph">
                  <wp:posOffset>118110</wp:posOffset>
                </wp:positionV>
                <wp:extent cx="177800" cy="101600"/>
                <wp:effectExtent l="0" t="0" r="31750" b="31750"/>
                <wp:wrapNone/>
                <wp:docPr id="11344" name="Straight Connector 1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370AB" id="Straight Connector 11344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5pt,9.3pt" to="446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39FB720" wp14:editId="51413CC9">
                <wp:simplePos x="0" y="0"/>
                <wp:positionH relativeFrom="column">
                  <wp:posOffset>5471160</wp:posOffset>
                </wp:positionH>
                <wp:positionV relativeFrom="paragraph">
                  <wp:posOffset>130175</wp:posOffset>
                </wp:positionV>
                <wp:extent cx="190500" cy="704850"/>
                <wp:effectExtent l="0" t="0" r="19050" b="19050"/>
                <wp:wrapNone/>
                <wp:docPr id="11359" name="Straight Connector 1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733A8" id="Straight Connector 11359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8pt,10.25pt" to="445.8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" strokecolor="#4579b8 [3044]"/>
            </w:pict>
          </mc:Fallback>
        </mc:AlternateContent>
      </w:r>
    </w:p>
    <w:p w14:paraId="3D400115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EC5D617" wp14:editId="16B31FDA">
                <wp:simplePos x="0" y="0"/>
                <wp:positionH relativeFrom="column">
                  <wp:posOffset>5173980</wp:posOffset>
                </wp:positionH>
                <wp:positionV relativeFrom="paragraph">
                  <wp:posOffset>43815</wp:posOffset>
                </wp:positionV>
                <wp:extent cx="11430" cy="1615440"/>
                <wp:effectExtent l="0" t="0" r="26670" b="22860"/>
                <wp:wrapNone/>
                <wp:docPr id="11355" name="Straight Connector 1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C0012" id="Straight Connector 11355" o:spid="_x0000_s1026" style="position:absolute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4pt,3.45pt" to="408.3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" strokecolor="#4579b8 [3044]"/>
            </w:pict>
          </mc:Fallback>
        </mc:AlternateContent>
      </w:r>
    </w:p>
    <w:p w14:paraId="5B765CEB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0D9AC75" wp14:editId="69BA0288">
                <wp:simplePos x="0" y="0"/>
                <wp:positionH relativeFrom="leftMargin">
                  <wp:posOffset>445272</wp:posOffset>
                </wp:positionH>
                <wp:positionV relativeFrom="paragraph">
                  <wp:posOffset>227551</wp:posOffset>
                </wp:positionV>
                <wp:extent cx="449249" cy="273768"/>
                <wp:effectExtent l="0" t="0" r="27305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249" cy="273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05726" id="Straight Connector 2" o:spid="_x0000_s1026" style="position:absolute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.05pt,17.9pt" to="70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" strokecolor="#4579b8 [3044]">
                <w10:wrap anchorx="margin"/>
              </v:line>
            </w:pict>
          </mc:Fallback>
        </mc:AlternateContent>
      </w:r>
    </w:p>
    <w:p w14:paraId="66D7787D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0000954" wp14:editId="3C72A0E6">
                <wp:simplePos x="0" y="0"/>
                <wp:positionH relativeFrom="margin">
                  <wp:posOffset>7034</wp:posOffset>
                </wp:positionH>
                <wp:positionV relativeFrom="paragraph">
                  <wp:posOffset>29502</wp:posOffset>
                </wp:positionV>
                <wp:extent cx="797462" cy="414997"/>
                <wp:effectExtent l="0" t="0" r="22225" b="23495"/>
                <wp:wrapNone/>
                <wp:docPr id="11315" name="Straight Connector 1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462" cy="414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AB249" id="Straight Connector 11315" o:spid="_x0000_s1026" style="position:absolute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2.3pt" to="63.3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493790A" wp14:editId="7897342B">
                <wp:simplePos x="0" y="0"/>
                <wp:positionH relativeFrom="margin">
                  <wp:posOffset>28135</wp:posOffset>
                </wp:positionH>
                <wp:positionV relativeFrom="paragraph">
                  <wp:posOffset>50605</wp:posOffset>
                </wp:positionV>
                <wp:extent cx="590843" cy="780317"/>
                <wp:effectExtent l="0" t="0" r="19050" b="20320"/>
                <wp:wrapNone/>
                <wp:docPr id="11314" name="Straight Connector 1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843" cy="780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CFBAD" id="Straight Connector 11314" o:spid="_x0000_s1026" style="position:absolute;flip:x y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pt,4pt" to="48.7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BB95705" wp14:editId="704C4F54">
                <wp:simplePos x="0" y="0"/>
                <wp:positionH relativeFrom="margin">
                  <wp:align>left</wp:align>
                </wp:positionH>
                <wp:positionV relativeFrom="paragraph">
                  <wp:posOffset>36537</wp:posOffset>
                </wp:positionV>
                <wp:extent cx="126609" cy="794825"/>
                <wp:effectExtent l="0" t="0" r="26035" b="24765"/>
                <wp:wrapNone/>
                <wp:docPr id="11316" name="Straight Connector 1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609" cy="79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56572" id="Straight Connector 11316" o:spid="_x0000_s1026" style="position:absolute;flip:x y;z-index:251956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pt" to="9.9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" strokecolor="#4579b8 [3044]"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A8C34AA" wp14:editId="2FCD2E02">
                <wp:simplePos x="0" y="0"/>
                <wp:positionH relativeFrom="margin">
                  <wp:posOffset>2106930</wp:posOffset>
                </wp:positionH>
                <wp:positionV relativeFrom="paragraph">
                  <wp:posOffset>67310</wp:posOffset>
                </wp:positionV>
                <wp:extent cx="1824990" cy="41529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415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D9610" w14:textId="77777777" w:rsidR="0080639E" w:rsidRPr="00FF6AB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Library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C34AA" id="Rectangle 10" o:spid="_x0000_s1058" style="position:absolute;left:0;text-align:left;margin-left:165.9pt;margin-top:5.3pt;width:143.7pt;height:32.7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" filled="f" strokecolor="#243f60 [1604]" strokeweight="2pt">
                <v:textbox>
                  <w:txbxContent>
                    <w:p w14:paraId="182D9610" w14:textId="77777777" w:rsidR="0080639E" w:rsidRPr="00FF6AB8" w:rsidRDefault="0080639E" w:rsidP="0080639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Library (DB)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D6ACACE" wp14:editId="34F33700">
                <wp:simplePos x="0" y="0"/>
                <wp:positionH relativeFrom="margin">
                  <wp:posOffset>5657850</wp:posOffset>
                </wp:positionH>
                <wp:positionV relativeFrom="paragraph">
                  <wp:posOffset>27305</wp:posOffset>
                </wp:positionV>
                <wp:extent cx="788670" cy="556260"/>
                <wp:effectExtent l="0" t="0" r="11430" b="15240"/>
                <wp:wrapNone/>
                <wp:docPr id="11358" name="Oval 1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5562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CBD0D" w14:textId="77777777" w:rsidR="0080639E" w:rsidRPr="00CF76E1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CF76E1">
                              <w:rPr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Unit 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ACACE" id="Oval 11358" o:spid="_x0000_s1059" style="position:absolute;left:0;text-align:left;margin-left:445.5pt;margin-top:2.15pt;width:62.1pt;height:43.8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" filled="f" strokecolor="#243f60 [1604]" strokeweight="2pt">
                <v:textbox>
                  <w:txbxContent>
                    <w:p w14:paraId="0E7CBD0D" w14:textId="77777777" w:rsidR="0080639E" w:rsidRPr="00CF76E1" w:rsidRDefault="0080639E" w:rsidP="0080639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CF76E1">
                        <w:rPr>
                          <w:color w:val="000000" w:themeColor="text1"/>
                          <w:sz w:val="18"/>
                          <w:szCs w:val="18"/>
                          <w:u w:val="single"/>
                        </w:rPr>
                        <w:t>Unit ssn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363A6F" w14:textId="77777777" w:rsidR="0080639E" w:rsidRPr="00F13FFC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191BFB5" wp14:editId="7F74723E">
                <wp:simplePos x="0" y="0"/>
                <wp:positionH relativeFrom="page">
                  <wp:posOffset>0</wp:posOffset>
                </wp:positionH>
                <wp:positionV relativeFrom="paragraph">
                  <wp:posOffset>89066</wp:posOffset>
                </wp:positionV>
                <wp:extent cx="790575" cy="476885"/>
                <wp:effectExtent l="0" t="0" r="2857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76885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CA8D2" w14:textId="77777777" w:rsidR="0080639E" w:rsidRPr="00FF6AB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gramStart"/>
                            <w:r w:rsidRPr="00FF6AB8">
                              <w:rPr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ssn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1BFB5" id="Oval 1" o:spid="_x0000_s1060" style="position:absolute;left:0;text-align:left;margin-left:0;margin-top:7pt;width:62.25pt;height:37.55pt;z-index: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" filled="f" strokecolor="#243f60 [1604]" strokeweight="2pt">
                <v:stroke dashstyle="dash"/>
                <v:textbox>
                  <w:txbxContent>
                    <w:p w14:paraId="196CA8D2" w14:textId="77777777" w:rsidR="0080639E" w:rsidRPr="00FF6AB8" w:rsidRDefault="0080639E" w:rsidP="0080639E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proofErr w:type="gramStart"/>
                      <w:r w:rsidRPr="00FF6AB8">
                        <w:rPr>
                          <w:color w:val="000000" w:themeColor="text1"/>
                          <w:sz w:val="36"/>
                          <w:szCs w:val="36"/>
                          <w:u w:val="single"/>
                        </w:rPr>
                        <w:t>ssn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14FBF84" wp14:editId="5B7302B1">
                <wp:simplePos x="0" y="0"/>
                <wp:positionH relativeFrom="column">
                  <wp:posOffset>785495</wp:posOffset>
                </wp:positionH>
                <wp:positionV relativeFrom="paragraph">
                  <wp:posOffset>33069</wp:posOffset>
                </wp:positionV>
                <wp:extent cx="807720" cy="560070"/>
                <wp:effectExtent l="0" t="0" r="11430" b="11430"/>
                <wp:wrapNone/>
                <wp:docPr id="11312" name="Oval 1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65F90" w14:textId="77777777" w:rsidR="0080639E" w:rsidRPr="00B935CD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B935CD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Matching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FBF84" id="Oval 11312" o:spid="_x0000_s1061" style="position:absolute;left:0;text-align:left;margin-left:61.85pt;margin-top:2.6pt;width:63.6pt;height:44.1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" filled="f" strokecolor="#243f60 [1604]" strokeweight="2pt">
                <v:textbox>
                  <w:txbxContent>
                    <w:p w14:paraId="36765F90" w14:textId="77777777" w:rsidR="0080639E" w:rsidRPr="00B935CD" w:rsidRDefault="0080639E" w:rsidP="008063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B935CD">
                        <w:rPr>
                          <w:color w:val="000000" w:themeColor="text1"/>
                          <w:sz w:val="14"/>
                          <w:szCs w:val="14"/>
                        </w:rPr>
                        <w:t>Matching rate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63B3509" wp14:editId="086E9A53">
                <wp:simplePos x="0" y="0"/>
                <wp:positionH relativeFrom="column">
                  <wp:posOffset>1497330</wp:posOffset>
                </wp:positionH>
                <wp:positionV relativeFrom="paragraph">
                  <wp:posOffset>3810</wp:posOffset>
                </wp:positionV>
                <wp:extent cx="647700" cy="7620"/>
                <wp:effectExtent l="0" t="0" r="19050" b="30480"/>
                <wp:wrapNone/>
                <wp:docPr id="11366" name="Straight Connector 11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4F37B" id="Straight Connector 11366" o:spid="_x0000_s1026" style="position:absolute;flip:x y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pt,.3pt" to="168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" strokecolor="#4579b8 [3044]"/>
            </w:pict>
          </mc:Fallback>
        </mc:AlternateContent>
      </w:r>
    </w:p>
    <w:p w14:paraId="026CAB2A" w14:textId="77777777" w:rsidR="0080639E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62325E4" wp14:editId="5D715718">
                <wp:simplePos x="0" y="0"/>
                <wp:positionH relativeFrom="column">
                  <wp:posOffset>3044190</wp:posOffset>
                </wp:positionH>
                <wp:positionV relativeFrom="paragraph">
                  <wp:posOffset>39370</wp:posOffset>
                </wp:positionV>
                <wp:extent cx="19050" cy="209550"/>
                <wp:effectExtent l="0" t="0" r="19050" b="19050"/>
                <wp:wrapNone/>
                <wp:docPr id="11273" name="Straight Connector 11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09546" id="Straight Connector 11273" o:spid="_x0000_s1026" style="position:absolute;flip:x 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3.1pt" to="241.2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" strokecolor="#4579b8 [3044]"/>
            </w:pict>
          </mc:Fallback>
        </mc:AlternateContent>
      </w:r>
    </w:p>
    <w:p w14:paraId="1DEF2108" w14:textId="77777777" w:rsidR="0080639E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53152" behindDoc="1" locked="0" layoutInCell="1" allowOverlap="1" wp14:anchorId="6027278E" wp14:editId="59256BBE">
                <wp:simplePos x="0" y="0"/>
                <wp:positionH relativeFrom="margin">
                  <wp:posOffset>410259</wp:posOffset>
                </wp:positionH>
                <wp:positionV relativeFrom="paragraph">
                  <wp:posOffset>189865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11313" name="Oval 1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BBA4" w14:textId="77777777" w:rsidR="0080639E" w:rsidRPr="00B935CD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Enspecter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27278E" id="Oval 11313" o:spid="_x0000_s1062" style="position:absolute;left:0;text-align:left;margin-left:32.3pt;margin-top:14.95pt;width:63.6pt;height:44.1pt;z-index:-25136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" fillcolor="white [3201]" strokecolor="#9bbb59 [3206]" strokeweight="2pt">
                <v:textbox>
                  <w:txbxContent>
                    <w:p w14:paraId="73A5BBA4" w14:textId="77777777" w:rsidR="0080639E" w:rsidRPr="00B935CD" w:rsidRDefault="0080639E" w:rsidP="008063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Enspecter file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BA34D37" wp14:editId="12D5EDC2">
                <wp:simplePos x="0" y="0"/>
                <wp:positionH relativeFrom="column">
                  <wp:posOffset>-449433</wp:posOffset>
                </wp:positionH>
                <wp:positionV relativeFrom="paragraph">
                  <wp:posOffset>142240</wp:posOffset>
                </wp:positionV>
                <wp:extent cx="807720" cy="560070"/>
                <wp:effectExtent l="0" t="0" r="11430" b="11430"/>
                <wp:wrapNone/>
                <wp:docPr id="11311" name="Oval 1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B52B7" w14:textId="77777777" w:rsidR="0080639E" w:rsidRPr="00685126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8512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Material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34D37" id="Oval 11311" o:spid="_x0000_s1063" style="position:absolute;left:0;text-align:left;margin-left:-35.4pt;margin-top:11.2pt;width:63.6pt;height:44.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" filled="f" strokecolor="#243f60 [1604]" strokeweight="2pt">
                <v:textbox>
                  <w:txbxContent>
                    <w:p w14:paraId="149B52B7" w14:textId="77777777" w:rsidR="0080639E" w:rsidRPr="00685126" w:rsidRDefault="0080639E" w:rsidP="008063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85126">
                        <w:rPr>
                          <w:color w:val="000000" w:themeColor="text1"/>
                          <w:sz w:val="16"/>
                          <w:szCs w:val="16"/>
                        </w:rPr>
                        <w:t>Material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40ED67D" wp14:editId="384736ED">
                <wp:simplePos x="0" y="0"/>
                <wp:positionH relativeFrom="margin">
                  <wp:posOffset>2506980</wp:posOffset>
                </wp:positionH>
                <wp:positionV relativeFrom="paragraph">
                  <wp:posOffset>10160</wp:posOffset>
                </wp:positionV>
                <wp:extent cx="1093470" cy="681990"/>
                <wp:effectExtent l="0" t="0" r="11430" b="22860"/>
                <wp:wrapNone/>
                <wp:docPr id="11271" name="Flowchart: Decision 1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7C2DB" w14:textId="77777777" w:rsidR="0080639E" w:rsidRPr="009E4E4E" w:rsidRDefault="0080639E" w:rsidP="008063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Made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D67D" id="Flowchart: Decision 11271" o:spid="_x0000_s1064" type="#_x0000_t110" style="position:absolute;left:0;text-align:left;margin-left:197.4pt;margin-top:.8pt;width:86.1pt;height:53.7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" fillcolor="white [3201]" strokecolor="#4f81bd [3204]" strokeweight="2pt">
                <v:textbox>
                  <w:txbxContent>
                    <w:p w14:paraId="5657C2DB" w14:textId="77777777" w:rsidR="0080639E" w:rsidRPr="009E4E4E" w:rsidRDefault="0080639E" w:rsidP="008063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Made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F1300CF" wp14:editId="3712CF74">
                <wp:simplePos x="0" y="0"/>
                <wp:positionH relativeFrom="margin">
                  <wp:align>right</wp:align>
                </wp:positionH>
                <wp:positionV relativeFrom="paragraph">
                  <wp:posOffset>633095</wp:posOffset>
                </wp:positionV>
                <wp:extent cx="1093470" cy="681990"/>
                <wp:effectExtent l="0" t="0" r="11430" b="22860"/>
                <wp:wrapNone/>
                <wp:docPr id="11346" name="Flowchart: Decision 1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81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929D2" w14:textId="77777777" w:rsidR="0080639E" w:rsidRPr="009E4E4E" w:rsidRDefault="0080639E" w:rsidP="008063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Posses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300CF" id="Flowchart: Decision 11346" o:spid="_x0000_s1065" type="#_x0000_t110" style="position:absolute;left:0;text-align:left;margin-left:34.9pt;margin-top:49.85pt;width:86.1pt;height:53.7pt;z-index:25198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" fillcolor="white [3201]" strokecolor="#4f81bd [3204]" strokeweight="2pt">
                <v:textbox>
                  <w:txbxContent>
                    <w:p w14:paraId="532929D2" w14:textId="77777777" w:rsidR="0080639E" w:rsidRPr="009E4E4E" w:rsidRDefault="0080639E" w:rsidP="008063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Posses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7AD6F34" wp14:editId="03900479">
                <wp:simplePos x="0" y="0"/>
                <wp:positionH relativeFrom="margin">
                  <wp:posOffset>2049780</wp:posOffset>
                </wp:positionH>
                <wp:positionV relativeFrom="paragraph">
                  <wp:posOffset>1208405</wp:posOffset>
                </wp:positionV>
                <wp:extent cx="609600" cy="312420"/>
                <wp:effectExtent l="0" t="0" r="19050" b="30480"/>
                <wp:wrapNone/>
                <wp:docPr id="11350" name="Straight Connector 1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871B" id="Straight Connector 11350" o:spid="_x0000_s1026" style="position:absolute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1.4pt,95.15pt" to="209.4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7083C9F" wp14:editId="220A6F1D">
                <wp:simplePos x="0" y="0"/>
                <wp:positionH relativeFrom="margin">
                  <wp:posOffset>925830</wp:posOffset>
                </wp:positionH>
                <wp:positionV relativeFrom="paragraph">
                  <wp:posOffset>1208405</wp:posOffset>
                </wp:positionV>
                <wp:extent cx="1733550" cy="198120"/>
                <wp:effectExtent l="0" t="0" r="19050" b="30480"/>
                <wp:wrapNone/>
                <wp:docPr id="11354" name="Straight Connector 1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D187D" id="Straight Connector 11354" o:spid="_x0000_s1026" style="position:absolute;flip:y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9pt,95.15pt" to="209.4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5556CBA" wp14:editId="3938D019">
                <wp:simplePos x="0" y="0"/>
                <wp:positionH relativeFrom="column">
                  <wp:posOffset>449580</wp:posOffset>
                </wp:positionH>
                <wp:positionV relativeFrom="paragraph">
                  <wp:posOffset>1406525</wp:posOffset>
                </wp:positionV>
                <wp:extent cx="807720" cy="560070"/>
                <wp:effectExtent l="0" t="0" r="11430" b="11430"/>
                <wp:wrapNone/>
                <wp:docPr id="11353" name="Oval 1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3BB46" w14:textId="77777777" w:rsidR="0080639E" w:rsidRPr="00005F9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56CBA" id="Oval 11353" o:spid="_x0000_s1066" style="position:absolute;left:0;text-align:left;margin-left:35.4pt;margin-top:110.75pt;width:63.6pt;height:44.1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" filled="f" strokecolor="#243f60 [1604]" strokeweight="2pt">
                <v:textbox>
                  <w:txbxContent>
                    <w:p w14:paraId="0C23BB46" w14:textId="77777777" w:rsidR="0080639E" w:rsidRPr="00005F98" w:rsidRDefault="0080639E" w:rsidP="0080639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3940F38" wp14:editId="7218C3C3">
                <wp:simplePos x="0" y="0"/>
                <wp:positionH relativeFrom="margin">
                  <wp:posOffset>2678430</wp:posOffset>
                </wp:positionH>
                <wp:positionV relativeFrom="paragraph">
                  <wp:posOffset>1208405</wp:posOffset>
                </wp:positionV>
                <wp:extent cx="914400" cy="190500"/>
                <wp:effectExtent l="0" t="0" r="19050" b="19050"/>
                <wp:wrapNone/>
                <wp:docPr id="11352" name="Straight Connector 1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C21E4" id="Straight Connector 11352" o:spid="_x0000_s1026" style="position:absolute;flip:x y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9pt,95.15pt" to="282.9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B1B09AD" wp14:editId="174EF2D0">
                <wp:simplePos x="0" y="0"/>
                <wp:positionH relativeFrom="margin">
                  <wp:posOffset>2670810</wp:posOffset>
                </wp:positionH>
                <wp:positionV relativeFrom="paragraph">
                  <wp:posOffset>1196975</wp:posOffset>
                </wp:positionV>
                <wp:extent cx="133350" cy="217170"/>
                <wp:effectExtent l="0" t="0" r="19050" b="30480"/>
                <wp:wrapNone/>
                <wp:docPr id="11351" name="Straight Connector 1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17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FC671" id="Straight Connector 11351" o:spid="_x0000_s1026" style="position:absolute;flip:x y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3pt,94.25pt" to="220.8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4AC5DB8C" wp14:editId="2384565D">
                <wp:simplePos x="0" y="0"/>
                <wp:positionH relativeFrom="column">
                  <wp:posOffset>3131820</wp:posOffset>
                </wp:positionH>
                <wp:positionV relativeFrom="paragraph">
                  <wp:posOffset>1394460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11349" name="Oval 1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A575D" w14:textId="77777777" w:rsidR="0080639E" w:rsidRPr="00B935CD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5DB8C" id="Oval 11349" o:spid="_x0000_s1067" style="position:absolute;left:0;text-align:left;margin-left:246.6pt;margin-top:109.8pt;width:63.6pt;height:44.1pt;z-index:-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" filled="f" strokecolor="#243f60 [1604]" strokeweight="2pt">
                <v:textbox>
                  <w:txbxContent>
                    <w:p w14:paraId="4D3A575D" w14:textId="77777777" w:rsidR="0080639E" w:rsidRPr="00B935CD" w:rsidRDefault="0080639E" w:rsidP="008063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Type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83872" behindDoc="1" locked="0" layoutInCell="1" allowOverlap="1" wp14:anchorId="26F1F2B9" wp14:editId="2AF95AE1">
                <wp:simplePos x="0" y="0"/>
                <wp:positionH relativeFrom="column">
                  <wp:posOffset>2209800</wp:posOffset>
                </wp:positionH>
                <wp:positionV relativeFrom="paragraph">
                  <wp:posOffset>1394460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11348" name="Oval 11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2FDE6" w14:textId="77777777" w:rsidR="0080639E" w:rsidRPr="00B935CD" w:rsidRDefault="0080639E" w:rsidP="0080639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EnspecterESP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1F2B9" id="Oval 11348" o:spid="_x0000_s1068" style="position:absolute;left:0;text-align:left;margin-left:174pt;margin-top:109.8pt;width:63.6pt;height:44.1pt;z-index:-25133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" fillcolor="white [3201]" strokecolor="#9bbb59 [3206]" strokeweight="2pt">
                <v:textbox>
                  <w:txbxContent>
                    <w:p w14:paraId="7832FDE6" w14:textId="77777777" w:rsidR="0080639E" w:rsidRPr="00B935CD" w:rsidRDefault="0080639E" w:rsidP="0080639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EnspecterESP file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B204201" wp14:editId="5F90F927">
                <wp:simplePos x="0" y="0"/>
                <wp:positionH relativeFrom="column">
                  <wp:posOffset>1306830</wp:posOffset>
                </wp:positionH>
                <wp:positionV relativeFrom="paragraph">
                  <wp:posOffset>1395095</wp:posOffset>
                </wp:positionV>
                <wp:extent cx="807720" cy="560070"/>
                <wp:effectExtent l="0" t="0" r="11430" b="11430"/>
                <wp:wrapNone/>
                <wp:docPr id="11347" name="Oval 1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13114" w14:textId="77777777" w:rsidR="0080639E" w:rsidRPr="00B6435F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6435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Material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04201" id="Oval 11347" o:spid="_x0000_s1069" style="position:absolute;left:0;text-align:left;margin-left:102.9pt;margin-top:109.85pt;width:63.6pt;height:44.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" filled="f" strokecolor="#243f60 [1604]" strokeweight="2pt">
                <v:textbox>
                  <w:txbxContent>
                    <w:p w14:paraId="4CE13114" w14:textId="77777777" w:rsidR="0080639E" w:rsidRPr="00B6435F" w:rsidRDefault="0080639E" w:rsidP="008063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6435F">
                        <w:rPr>
                          <w:color w:val="000000" w:themeColor="text1"/>
                          <w:sz w:val="16"/>
                          <w:szCs w:val="16"/>
                        </w:rPr>
                        <w:t>Material name</w:t>
                      </w:r>
                    </w:p>
                  </w:txbxContent>
                </v:textbox>
              </v:oval>
            </w:pict>
          </mc:Fallback>
        </mc:AlternateContent>
      </w:r>
    </w:p>
    <w:p w14:paraId="79D30147" w14:textId="77777777" w:rsidR="0080639E" w:rsidRPr="00D33D02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2EE4FBAD" w14:textId="77777777" w:rsidR="0080639E" w:rsidRPr="00D33D02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2197F17E" w14:textId="77777777" w:rsidR="0080639E" w:rsidRPr="00D33D02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7B3305F" wp14:editId="1053993C">
                <wp:simplePos x="0" y="0"/>
                <wp:positionH relativeFrom="column">
                  <wp:posOffset>3032760</wp:posOffset>
                </wp:positionH>
                <wp:positionV relativeFrom="paragraph">
                  <wp:posOffset>40640</wp:posOffset>
                </wp:positionV>
                <wp:extent cx="22860" cy="171450"/>
                <wp:effectExtent l="0" t="0" r="34290" b="19050"/>
                <wp:wrapNone/>
                <wp:docPr id="11272" name="Straight Connector 1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531BA" id="Straight Connector 11272" o:spid="_x0000_s1026" style="position:absolute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3.2pt" to="240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22A5BC6" wp14:editId="5E0FB7FC">
                <wp:simplePos x="0" y="0"/>
                <wp:positionH relativeFrom="margin">
                  <wp:posOffset>2125980</wp:posOffset>
                </wp:positionH>
                <wp:positionV relativeFrom="paragraph">
                  <wp:posOffset>181610</wp:posOffset>
                </wp:positionV>
                <wp:extent cx="1824990" cy="415290"/>
                <wp:effectExtent l="0" t="0" r="22860" b="22860"/>
                <wp:wrapNone/>
                <wp:docPr id="11325" name="Rectangle 1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415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38A9" w14:textId="77777777" w:rsidR="0080639E" w:rsidRPr="00FF6AB8" w:rsidRDefault="0080639E" w:rsidP="0080639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Material (DB)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A5BC6" id="Rectangle 11325" o:spid="_x0000_s1070" style="position:absolute;left:0;text-align:left;margin-left:167.4pt;margin-top:14.3pt;width:143.7pt;height:32.7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" filled="f" strokecolor="#243f60 [1604]" strokeweight="2pt">
                <v:textbox>
                  <w:txbxContent>
                    <w:p w14:paraId="4ABD38A9" w14:textId="77777777" w:rsidR="0080639E" w:rsidRPr="00FF6AB8" w:rsidRDefault="0080639E" w:rsidP="0080639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Material (DB)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1839DA" w14:textId="77777777" w:rsidR="0080639E" w:rsidRPr="00D33D02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C121E88" wp14:editId="7E2A1507">
                <wp:simplePos x="0" y="0"/>
                <wp:positionH relativeFrom="column">
                  <wp:posOffset>3977640</wp:posOffset>
                </wp:positionH>
                <wp:positionV relativeFrom="paragraph">
                  <wp:posOffset>140970</wp:posOffset>
                </wp:positionV>
                <wp:extent cx="681990" cy="22860"/>
                <wp:effectExtent l="0" t="0" r="22860" b="34290"/>
                <wp:wrapNone/>
                <wp:docPr id="11357" name="Straight Connector 1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199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DD082" id="Straight Connector 11357" o:spid="_x0000_s1026" style="position:absolute;flip:x 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pt,11.1pt" to="366.9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" strokecolor="#4579b8 [3044]"/>
            </w:pict>
          </mc:Fallback>
        </mc:AlternateContent>
      </w:r>
    </w:p>
    <w:p w14:paraId="05703A30" w14:textId="77777777" w:rsidR="0080639E" w:rsidRPr="00D33D02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3D74FCAF" w14:textId="77777777" w:rsidR="0080639E" w:rsidRPr="00D33D02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F75B4A4" wp14:editId="519FBE3C">
                <wp:simplePos x="0" y="0"/>
                <wp:positionH relativeFrom="margin">
                  <wp:posOffset>2743200</wp:posOffset>
                </wp:positionH>
                <wp:positionV relativeFrom="paragraph">
                  <wp:posOffset>2540</wp:posOffset>
                </wp:positionV>
                <wp:extent cx="1672590" cy="148590"/>
                <wp:effectExtent l="0" t="0" r="22860" b="22860"/>
                <wp:wrapNone/>
                <wp:docPr id="11275" name="Straight Connector 11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2590" cy="148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1E9EF" id="Straight Connector 11275" o:spid="_x0000_s1026" style="position:absolute;flip:x y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in,.2pt" to="347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851E8A6" wp14:editId="795714DF">
                <wp:simplePos x="0" y="0"/>
                <wp:positionH relativeFrom="column">
                  <wp:posOffset>4019550</wp:posOffset>
                </wp:positionH>
                <wp:positionV relativeFrom="paragraph">
                  <wp:posOffset>143510</wp:posOffset>
                </wp:positionV>
                <wp:extent cx="807720" cy="560070"/>
                <wp:effectExtent l="0" t="0" r="11430" b="11430"/>
                <wp:wrapNone/>
                <wp:docPr id="11274" name="Oval 1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DE68E" w14:textId="77777777" w:rsidR="0080639E" w:rsidRPr="00B6435F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6435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Material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1E8A6" id="Oval 11274" o:spid="_x0000_s1071" style="position:absolute;left:0;text-align:left;margin-left:316.5pt;margin-top:11.3pt;width:63.6pt;height:44.1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" filled="f" strokecolor="#243f60 [1604]" strokeweight="2pt">
                <v:textbox>
                  <w:txbxContent>
                    <w:p w14:paraId="0C4DE68E" w14:textId="77777777" w:rsidR="0080639E" w:rsidRPr="00B6435F" w:rsidRDefault="0080639E" w:rsidP="008063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B6435F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Material Sn</w:t>
                      </w:r>
                    </w:p>
                  </w:txbxContent>
                </v:textbox>
              </v:oval>
            </w:pict>
          </mc:Fallback>
        </mc:AlternateContent>
      </w:r>
    </w:p>
    <w:p w14:paraId="4C0E96B9" w14:textId="77777777" w:rsidR="0080639E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2035072" behindDoc="0" locked="0" layoutInCell="1" allowOverlap="1" wp14:anchorId="40D779FF" wp14:editId="25701357">
                <wp:simplePos x="0" y="0"/>
                <wp:positionH relativeFrom="margin">
                  <wp:posOffset>4781550</wp:posOffset>
                </wp:positionH>
                <wp:positionV relativeFrom="paragraph">
                  <wp:posOffset>90805</wp:posOffset>
                </wp:positionV>
                <wp:extent cx="1671320" cy="1187450"/>
                <wp:effectExtent l="0" t="0" r="24130" b="1270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1320" cy="1187450"/>
                          <a:chOff x="0" y="0"/>
                          <a:chExt cx="1671320" cy="1187450"/>
                        </a:xfrm>
                      </wpg:grpSpPr>
                      <wps:wsp>
                        <wps:cNvPr id="11376" name="Oval 11376"/>
                        <wps:cNvSpPr/>
                        <wps:spPr>
                          <a:xfrm>
                            <a:off x="679450" y="0"/>
                            <a:ext cx="788670" cy="5562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464E0" w14:textId="77777777" w:rsidR="0080639E" w:rsidRPr="00005F98" w:rsidRDefault="0080639E" w:rsidP="0080639E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Type approval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77" name="Rectangle 11377"/>
                        <wps:cNvSpPr/>
                        <wps:spPr>
                          <a:xfrm>
                            <a:off x="0" y="628650"/>
                            <a:ext cx="167132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EC9653" w14:textId="77777777" w:rsidR="0080639E" w:rsidRPr="002E2012" w:rsidRDefault="0080639E" w:rsidP="0080639E">
                              <w:pPr>
                                <w:bidi/>
                                <w:rPr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מוודא שאין זליגת נתונים של חומרים בין יחידות שלא מדברות ו\ או מדינות להם אין אישור אפ"י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D779FF" id="Group 31" o:spid="_x0000_s1072" style="position:absolute;left:0;text-align:left;margin-left:376.5pt;margin-top:7.15pt;width:131.6pt;height:93.5pt;z-index:252035072;mso-position-horizontal-relative:margin;mso-width-relative:margin;mso-height-relative:margin" coordsize="16713,11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">
                <v:oval id="Oval 11376" o:spid="_x0000_s1073" style="position:absolute;left:6794;width:7887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/HhsIA&#10;AADeAAAADwAAAGRycy9kb3ducmV2LnhtbERPTYvCMBC9C/sfwix407QqKtVUdgXB04K6IHsbmrEt&#10;JpPSRFv/vVkQvM3jfc5601sj7tT62rGCdJyAIC6crrlU8HvajZYgfEDWaByTggd52OQfgzVm2nV8&#10;oPsxlCKGsM9QQRVCk0npi4os+rFriCN3ca3FEGFbSt1iF8OtkZMkmUuLNceGChvaVlRcjzerYLa3&#10;sx/zOHT8tzOGt5OzXXyflRp+9l8rEIH68Ba/3Hsd56fTxRz+34k3y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T8eGwgAAAN4AAAAPAAAAAAAAAAAAAAAAAJgCAABkcnMvZG93&#10;bnJldi54bWxQSwUGAAAAAAQABAD1AAAAhwMAAAAA&#10;" filled="f" strokecolor="#243f60 [1604]" strokeweight="2pt">
                  <v:textbox>
                    <w:txbxContent>
                      <w:p w14:paraId="0FA464E0" w14:textId="77777777" w:rsidR="0080639E" w:rsidRPr="00005F98" w:rsidRDefault="0080639E" w:rsidP="0080639E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Type approval </w:t>
                        </w:r>
                      </w:p>
                    </w:txbxContent>
                  </v:textbox>
                </v:oval>
                <v:rect id="Rectangle 11377" o:spid="_x0000_s1074" style="position:absolute;top:6286;width:16713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wAcMA&#10;AADeAAAADwAAAGRycy9kb3ducmV2LnhtbERPS4vCMBC+C/6HMII3TV1ZlWoUVxHEPfnA89iMbbGZ&#10;1Ca23X9vFhb2Nh/fcxar1hSipsrllhWMhhEI4sTqnFMFl/NuMAPhPLLGwjIp+CEHq2W3s8BY24aP&#10;VJ98KkIIuxgVZN6XsZQuycigG9qSOHB3Wxn0AVap1BU2IdwU8iOKJtJgzqEhw5I2GSWP08souH3r&#10;a3EYX5vtpPb2s962/Dx+KdXvtes5CE+t/xf/ufc6zB+Np1P4fSfc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BwAcMAAADeAAAADwAAAAAAAAAAAAAAAACYAgAAZHJzL2Rv&#10;d25yZXYueG1sUEsFBgAAAAAEAAQA9QAAAIgDAAAAAA==&#10;" filled="f" strokecolor="#e36c0a [2409]" strokeweight="2pt">
                  <v:textbox>
                    <w:txbxContent>
                      <w:p w14:paraId="17EC9653" w14:textId="77777777" w:rsidR="0080639E" w:rsidRPr="002E2012" w:rsidRDefault="0080639E" w:rsidP="0080639E">
                        <w:pPr>
                          <w:bidi/>
                          <w:rPr>
                            <w:color w:val="000000" w:themeColor="text1"/>
                            <w:sz w:val="18"/>
                            <w:szCs w:val="18"/>
                            <w:rtl/>
                          </w:rPr>
                        </w:pPr>
                        <w:r>
                          <w:rPr>
                            <w:rFonts w:hint="cs"/>
                            <w:color w:val="000000" w:themeColor="text1"/>
                            <w:sz w:val="18"/>
                            <w:szCs w:val="18"/>
                            <w:rtl/>
                          </w:rPr>
                          <w:t>מוודא שאין זליגת נתונים של חומרים בין יחידות שלא מדברות ו\ או מדינות להם אין אישור אפ"י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66B9062E" w14:textId="77777777" w:rsidR="0080639E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632EFDC8" w14:textId="77777777" w:rsidR="0080639E" w:rsidRDefault="0080639E" w:rsidP="0080639E">
      <w:pPr>
        <w:jc w:val="center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br w:type="page"/>
      </w:r>
      <w:bookmarkStart w:id="0" w:name="_GoBack"/>
      <w:bookmarkEnd w:id="0"/>
    </w:p>
    <w:p w14:paraId="1CCAD127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1CC8B6DC" wp14:editId="5B1BD589">
                <wp:simplePos x="0" y="0"/>
                <wp:positionH relativeFrom="column">
                  <wp:posOffset>5608320</wp:posOffset>
                </wp:positionH>
                <wp:positionV relativeFrom="paragraph">
                  <wp:posOffset>0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7964B" w14:textId="77777777" w:rsidR="0080639E" w:rsidRPr="00316DE8" w:rsidRDefault="0080639E" w:rsidP="0080639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8B6DC" id="Oval 8" o:spid="_x0000_s1075" style="position:absolute;left:0;text-align:left;margin-left:441.6pt;margin-top:0;width:63.6pt;height:44.1pt;z-index:-2512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" filled="f" strokecolor="#243f60 [1604]" strokeweight="2pt">
                <v:textbox>
                  <w:txbxContent>
                    <w:p w14:paraId="5C97964B" w14:textId="77777777" w:rsidR="0080639E" w:rsidRPr="00316DE8" w:rsidRDefault="0080639E" w:rsidP="0080639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Time 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5DBCAC6" wp14:editId="6BFEFE3F">
                <wp:simplePos x="0" y="0"/>
                <wp:positionH relativeFrom="column">
                  <wp:posOffset>1725930</wp:posOffset>
                </wp:positionH>
                <wp:positionV relativeFrom="paragraph">
                  <wp:posOffset>139065</wp:posOffset>
                </wp:positionV>
                <wp:extent cx="5524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A1519" id="Straight Connector 7" o:spid="_x0000_s1026" style="position:absolute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9pt,10.95pt" to="179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" strokecolor="#4579b8 [3044]"/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06C9B71" wp14:editId="51940EE6">
                <wp:simplePos x="0" y="0"/>
                <wp:positionH relativeFrom="column">
                  <wp:posOffset>4168140</wp:posOffset>
                </wp:positionH>
                <wp:positionV relativeFrom="paragraph">
                  <wp:posOffset>154305</wp:posOffset>
                </wp:positionV>
                <wp:extent cx="491490" cy="3810"/>
                <wp:effectExtent l="0" t="0" r="2286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FCF90" id="Straight Connector 6" o:spid="_x0000_s1026" style="position:absolute;flip:x 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pt,12.15pt" to="366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80C6705" wp14:editId="4ED90002">
                <wp:simplePos x="0" y="0"/>
                <wp:positionH relativeFrom="column">
                  <wp:posOffset>278130</wp:posOffset>
                </wp:positionH>
                <wp:positionV relativeFrom="paragraph">
                  <wp:posOffset>-53975</wp:posOffset>
                </wp:positionV>
                <wp:extent cx="1436370" cy="40767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407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F193A" w14:textId="77777777" w:rsidR="0080639E" w:rsidRPr="00FF6AB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Pin\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C6705" id="Rectangle 5" o:spid="_x0000_s1076" style="position:absolute;left:0;text-align:left;margin-left:21.9pt;margin-top:-4.25pt;width:113.1pt;height:32.1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" filled="f" strokecolor="#243f60 [1604]" strokeweight="2pt">
                <v:textbox>
                  <w:txbxContent>
                    <w:p w14:paraId="6E0F193A" w14:textId="77777777" w:rsidR="0080639E" w:rsidRPr="00FF6AB8" w:rsidRDefault="0080639E" w:rsidP="0080639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Pin\ event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5E23AB8" wp14:editId="02F39790">
                <wp:simplePos x="0" y="0"/>
                <wp:positionH relativeFrom="margin">
                  <wp:posOffset>2270760</wp:posOffset>
                </wp:positionH>
                <wp:positionV relativeFrom="paragraph">
                  <wp:posOffset>-291465</wp:posOffset>
                </wp:positionV>
                <wp:extent cx="1924050" cy="914400"/>
                <wp:effectExtent l="0" t="0" r="19050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E0A0" w14:textId="77777777" w:rsidR="0080639E" w:rsidRPr="009E4E4E" w:rsidRDefault="0080639E" w:rsidP="0080639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Is a forbidden combination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3AB8" id="Flowchart: Decision 4" o:spid="_x0000_s1077" type="#_x0000_t110" style="position:absolute;left:0;text-align:left;margin-left:178.8pt;margin-top:-22.95pt;width:151.5pt;height:1in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" fillcolor="white [3201]" strokecolor="#4f81bd [3204]" strokeweight="2pt">
                <v:textbox>
                  <w:txbxContent>
                    <w:p w14:paraId="6B24E0A0" w14:textId="77777777" w:rsidR="0080639E" w:rsidRPr="009E4E4E" w:rsidRDefault="0080639E" w:rsidP="0080639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Is a forbidden combination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of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60A2662" wp14:editId="5E6F6AD9">
                <wp:simplePos x="0" y="0"/>
                <wp:positionH relativeFrom="margin">
                  <wp:posOffset>4645660</wp:posOffset>
                </wp:positionH>
                <wp:positionV relativeFrom="paragraph">
                  <wp:posOffset>-93345</wp:posOffset>
                </wp:positionV>
                <wp:extent cx="594360" cy="54483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448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A9482" w14:textId="77777777" w:rsidR="0080639E" w:rsidRPr="00FF6AB8" w:rsidRDefault="0080639E" w:rsidP="0080639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Alert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A2662" id="Rectangle 3" o:spid="_x0000_s1078" style="position:absolute;left:0;text-align:left;margin-left:365.8pt;margin-top:-7.35pt;width:46.8pt;height:42.9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" filled="f" strokecolor="#243f60 [1604]" strokeweight="2pt">
                <v:textbox>
                  <w:txbxContent>
                    <w:p w14:paraId="302A9482" w14:textId="77777777" w:rsidR="0080639E" w:rsidRPr="00FF6AB8" w:rsidRDefault="0080639E" w:rsidP="0080639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Alert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C6836F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362F13A" wp14:editId="35CD3B93">
                <wp:simplePos x="0" y="0"/>
                <wp:positionH relativeFrom="margin">
                  <wp:posOffset>5242560</wp:posOffset>
                </wp:positionH>
                <wp:positionV relativeFrom="paragraph">
                  <wp:posOffset>94615</wp:posOffset>
                </wp:positionV>
                <wp:extent cx="419100" cy="2647950"/>
                <wp:effectExtent l="0" t="0" r="19050" b="19050"/>
                <wp:wrapNone/>
                <wp:docPr id="11270" name="Straight Connector 1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F6583" id="Straight Connector 11270" o:spid="_x0000_s1026" style="position:absolute;flip:x y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8pt,7.45pt" to="445.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D7359D6" wp14:editId="6D4A1BA4">
                <wp:simplePos x="0" y="0"/>
                <wp:positionH relativeFrom="margin">
                  <wp:posOffset>5242560</wp:posOffset>
                </wp:positionH>
                <wp:positionV relativeFrom="paragraph">
                  <wp:posOffset>56515</wp:posOffset>
                </wp:positionV>
                <wp:extent cx="400050" cy="2072640"/>
                <wp:effectExtent l="0" t="0" r="19050" b="22860"/>
                <wp:wrapNone/>
                <wp:docPr id="11269" name="Straight Connector 1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07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DA8B1" id="Straight Connector 11269" o:spid="_x0000_s1026" style="position:absolute;flip:x y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8pt,4.45pt" to="444.3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F13458F" wp14:editId="316056D7">
                <wp:simplePos x="0" y="0"/>
                <wp:positionH relativeFrom="margin">
                  <wp:posOffset>5250180</wp:posOffset>
                </wp:positionH>
                <wp:positionV relativeFrom="paragraph">
                  <wp:posOffset>33655</wp:posOffset>
                </wp:positionV>
                <wp:extent cx="335280" cy="1344930"/>
                <wp:effectExtent l="0" t="0" r="26670" b="26670"/>
                <wp:wrapNone/>
                <wp:docPr id="11268" name="Straight Connector 11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1344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5036D" id="Straight Connector 11268" o:spid="_x0000_s1026" style="position:absolute;flip:x y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4pt,2.65pt" to="439.8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7F0526A" wp14:editId="3996A452">
                <wp:simplePos x="0" y="0"/>
                <wp:positionH relativeFrom="margin">
                  <wp:posOffset>5242560</wp:posOffset>
                </wp:positionH>
                <wp:positionV relativeFrom="paragraph">
                  <wp:posOffset>33655</wp:posOffset>
                </wp:positionV>
                <wp:extent cx="369570" cy="735330"/>
                <wp:effectExtent l="0" t="0" r="30480" b="26670"/>
                <wp:wrapNone/>
                <wp:docPr id="11265" name="Straight Connector 1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9570" cy="735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575E5" id="Straight Connector 11265" o:spid="_x0000_s1026" style="position:absolute;flip:x y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8pt,2.65pt" to="441.9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" strokecolor="#4579b8 [3044]">
                <w10:wrap anchorx="margin"/>
              </v:line>
            </w:pict>
          </mc:Fallback>
        </mc:AlternateContent>
      </w: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32AA246" wp14:editId="75A03204">
                <wp:simplePos x="0" y="0"/>
                <wp:positionH relativeFrom="margin">
                  <wp:posOffset>5219700</wp:posOffset>
                </wp:positionH>
                <wp:positionV relativeFrom="paragraph">
                  <wp:posOffset>26035</wp:posOffset>
                </wp:positionV>
                <wp:extent cx="403860" cy="0"/>
                <wp:effectExtent l="0" t="0" r="152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B0F42" id="Straight Connector 28" o:spid="_x0000_s1026" style="position:absolute;flip:x y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pt,2.05pt" to="442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" strokecolor="#4579b8 [3044]">
                <w10:wrap anchorx="margin"/>
              </v:line>
            </w:pict>
          </mc:Fallback>
        </mc:AlternateContent>
      </w:r>
    </w:p>
    <w:p w14:paraId="79AD10FD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7F71A7AD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 wp14:anchorId="1DABB473" wp14:editId="5F364FF4">
                <wp:simplePos x="0" y="0"/>
                <wp:positionH relativeFrom="column">
                  <wp:posOffset>5619750</wp:posOffset>
                </wp:positionH>
                <wp:positionV relativeFrom="paragraph">
                  <wp:posOffset>74295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3FCA9" w14:textId="77777777" w:rsidR="0080639E" w:rsidRPr="00316DE8" w:rsidRDefault="0080639E" w:rsidP="0080639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BB473" id="Oval 9" o:spid="_x0000_s1079" style="position:absolute;left:0;text-align:left;margin-left:442.5pt;margin-top:5.85pt;width:63.6pt;height:44.1pt;z-index:-2512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" filled="f" strokecolor="#243f60 [1604]" strokeweight="2pt">
                <v:textbox>
                  <w:txbxContent>
                    <w:p w14:paraId="40C3FCA9" w14:textId="77777777" w:rsidR="0080639E" w:rsidRPr="00316DE8" w:rsidRDefault="0080639E" w:rsidP="0080639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Date 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463A9C19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5183357C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31A7BE0C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1A63BFA" wp14:editId="2157B4B9">
                <wp:simplePos x="0" y="0"/>
                <wp:positionH relativeFrom="column">
                  <wp:posOffset>5570220</wp:posOffset>
                </wp:positionH>
                <wp:positionV relativeFrom="paragraph">
                  <wp:posOffset>120015</wp:posOffset>
                </wp:positionV>
                <wp:extent cx="902970" cy="525780"/>
                <wp:effectExtent l="0" t="0" r="1143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14352" w14:textId="77777777" w:rsidR="0080639E" w:rsidRPr="00005F9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05F9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GPS location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63BFA" id="Oval 11" o:spid="_x0000_s1080" style="position:absolute;left:0;text-align:left;margin-left:438.6pt;margin-top:9.45pt;width:71.1pt;height:41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" fillcolor="white [3201]" strokecolor="#c0504d [3205]" strokeweight="2pt">
                <v:textbox>
                  <w:txbxContent>
                    <w:p w14:paraId="53B14352" w14:textId="77777777" w:rsidR="0080639E" w:rsidRPr="00005F98" w:rsidRDefault="0080639E" w:rsidP="0080639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05F98">
                        <w:rPr>
                          <w:color w:val="000000" w:themeColor="text1"/>
                          <w:sz w:val="18"/>
                          <w:szCs w:val="18"/>
                        </w:rPr>
                        <w:t>GPS location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0B32B0B3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32B16A71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5B4D395B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3CBCDAF3" wp14:editId="34286988">
                <wp:simplePos x="0" y="0"/>
                <wp:positionH relativeFrom="column">
                  <wp:posOffset>5638800</wp:posOffset>
                </wp:positionH>
                <wp:positionV relativeFrom="paragraph">
                  <wp:posOffset>135255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C0742" w14:textId="77777777" w:rsidR="0080639E" w:rsidRPr="00316DE8" w:rsidRDefault="0080639E" w:rsidP="0080639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Alert 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CDAF3" id="Oval 12" o:spid="_x0000_s1081" style="position:absolute;left:0;text-align:left;margin-left:444pt;margin-top:10.65pt;width:63.6pt;height:44.1pt;z-index:-2512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" filled="f" strokecolor="#243f60 [1604]" strokeweight="2pt">
                <v:textbox>
                  <w:txbxContent>
                    <w:p w14:paraId="65EC0742" w14:textId="77777777" w:rsidR="0080639E" w:rsidRPr="00316DE8" w:rsidRDefault="0080639E" w:rsidP="0080639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Alert SN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3C9E3CC3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1D8DE37A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675C829B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0D65444D" wp14:editId="00F9F2CD">
                <wp:simplePos x="0" y="0"/>
                <wp:positionH relativeFrom="column">
                  <wp:posOffset>5665470</wp:posOffset>
                </wp:positionH>
                <wp:positionV relativeFrom="paragraph">
                  <wp:posOffset>177165</wp:posOffset>
                </wp:positionV>
                <wp:extent cx="807720" cy="560070"/>
                <wp:effectExtent l="0" t="0" r="11430" b="11430"/>
                <wp:wrapTight wrapText="bothSides">
                  <wp:wrapPolygon edited="0">
                    <wp:start x="6623" y="0"/>
                    <wp:lineTo x="0" y="2204"/>
                    <wp:lineTo x="0" y="18367"/>
                    <wp:lineTo x="6113" y="21306"/>
                    <wp:lineTo x="15792" y="21306"/>
                    <wp:lineTo x="21396" y="17633"/>
                    <wp:lineTo x="21396" y="2204"/>
                    <wp:lineTo x="14774" y="0"/>
                    <wp:lineTo x="6623" y="0"/>
                  </wp:wrapPolygon>
                </wp:wrapTight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600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2198C" w14:textId="77777777" w:rsidR="0080639E" w:rsidRPr="00316DE8" w:rsidRDefault="0080639E" w:rsidP="0080639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5444D" id="Oval 13" o:spid="_x0000_s1082" style="position:absolute;left:0;text-align:left;margin-left:446.1pt;margin-top:13.95pt;width:63.6pt;height:44.1pt;z-index:-2512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" filled="f" strokecolor="#243f60 [1604]" strokeweight="2pt">
                <v:textbox>
                  <w:txbxContent>
                    <w:p w14:paraId="0842198C" w14:textId="77777777" w:rsidR="0080639E" w:rsidRPr="00316DE8" w:rsidRDefault="0080639E" w:rsidP="0080639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Type 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630B527E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446891FA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7AB4F45D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0B0F9E1B" w14:textId="77777777" w:rsidR="0080639E" w:rsidRDefault="0080639E" w:rsidP="0080639E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71313145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073C1E81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286AE6D9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2826DE36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76278D1D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665D8705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2D11C3D4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1D925CE8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1302EF4D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72A3073B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73594D5A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43F97DB1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5557BCDA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21F4D0F6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48013812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71D0E80C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76630892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504CBEC0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2B3EB361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1F744BBC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4B8A2750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0E1314DD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0D140BE0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55183C95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1DD9006A" w14:textId="77777777" w:rsidR="00877513" w:rsidRDefault="0087751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28F1A5A5" w14:textId="77777777" w:rsidR="00F2180F" w:rsidRDefault="00F2180F" w:rsidP="00C50497">
      <w:pPr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DATABASE </w:t>
      </w:r>
      <w:commentRangeStart w:id="1"/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CHARTS</w:t>
      </w:r>
      <w:commentRangeEnd w:id="1"/>
      <w:r w:rsidR="00786F31">
        <w:rPr>
          <w:rStyle w:val="CommentReference"/>
          <w:lang w:eastAsia="en-US" w:bidi="ar-SA"/>
        </w:rPr>
        <w:commentReference w:id="1"/>
      </w:r>
    </w:p>
    <w:p w14:paraId="596C7B30" w14:textId="77777777" w:rsidR="00F2180F" w:rsidRPr="0055788F" w:rsidRDefault="00026D54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commentRangeStart w:id="2"/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Pin\ event</w:t>
      </w:r>
      <w:commentRangeEnd w:id="2"/>
      <w:r w:rsidR="0059031B" w:rsidRPr="001E6239">
        <w:rPr>
          <w:rStyle w:val="CommentReference"/>
          <w:lang w:eastAsia="en-US" w:bidi="ar-SA"/>
        </w:rPr>
        <w:commentReference w:id="2"/>
      </w:r>
    </w:p>
    <w:tbl>
      <w:tblPr>
        <w:tblStyle w:val="TableGrid"/>
        <w:tblpPr w:leftFromText="180" w:rightFromText="180" w:vertAnchor="text" w:horzAnchor="margin" w:tblpY="97"/>
        <w:tblOverlap w:val="never"/>
        <w:bidiVisual/>
        <w:tblW w:w="11298" w:type="dxa"/>
        <w:tblLayout w:type="fixed"/>
        <w:tblLook w:val="04A0" w:firstRow="1" w:lastRow="0" w:firstColumn="1" w:lastColumn="0" w:noHBand="0" w:noVBand="1"/>
      </w:tblPr>
      <w:tblGrid>
        <w:gridCol w:w="914"/>
        <w:gridCol w:w="1395"/>
        <w:gridCol w:w="1776"/>
        <w:gridCol w:w="1403"/>
        <w:gridCol w:w="1466"/>
        <w:gridCol w:w="1026"/>
        <w:gridCol w:w="1284"/>
        <w:gridCol w:w="1017"/>
        <w:gridCol w:w="1017"/>
      </w:tblGrid>
      <w:tr w:rsidR="00561003" w14:paraId="136BEF13" w14:textId="77777777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CEE2" w14:textId="77777777"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P</w:t>
            </w:r>
            <w:commentRangeStart w:id="3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ic</w:t>
            </w:r>
            <w:commentRangeEnd w:id="3"/>
            <w:r>
              <w:rPr>
                <w:rStyle w:val="CommentReference"/>
                <w:rtl/>
                <w:lang w:eastAsia="en-US" w:bidi="ar-SA"/>
              </w:rPr>
              <w:commentReference w:id="3"/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83E8" w14:textId="77777777"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commentRangeStart w:id="4"/>
            <w:r w:rsidRPr="0059031B">
              <w:rPr>
                <w:rFonts w:asciiTheme="minorBidi" w:hAnsiTheme="minorBidi" w:cstheme="minorBidi"/>
                <w:b/>
                <w:bCs/>
                <w:color w:val="7030A0"/>
                <w:sz w:val="28"/>
                <w:szCs w:val="28"/>
                <w:u w:val="single"/>
              </w:rPr>
              <w:t>Raman output</w:t>
            </w:r>
            <w:commentRangeEnd w:id="4"/>
            <w:r w:rsidRPr="0059031B">
              <w:rPr>
                <w:rStyle w:val="CommentReference"/>
                <w:color w:val="7030A0"/>
                <w:lang w:eastAsia="en-US" w:bidi="ar-SA"/>
              </w:rPr>
              <w:commentReference w:id="4"/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F98E" w14:textId="77777777"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commentRangeStart w:id="5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GPS location</w:t>
            </w:r>
            <w:commentRangeEnd w:id="5"/>
            <w:r>
              <w:rPr>
                <w:rStyle w:val="CommentReference"/>
                <w:lang w:eastAsia="en-US" w:bidi="ar-SA"/>
              </w:rPr>
              <w:commentReference w:id="5"/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7EC0" w14:textId="77777777"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commentRangeStart w:id="6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Id number</w:t>
            </w:r>
            <w:r w:rsidR="00C4730D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 </w:t>
            </w:r>
            <w:commentRangeEnd w:id="6"/>
            <w:r w:rsidR="00C4730D">
              <w:rPr>
                <w:rStyle w:val="CommentReference"/>
                <w:lang w:eastAsia="en-US" w:bidi="ar-SA"/>
              </w:rPr>
              <w:commentReference w:id="6"/>
            </w:r>
          </w:p>
          <w:p w14:paraId="2D245BCB" w14:textId="77777777" w:rsidR="00561003" w:rsidRPr="008A12B2" w:rsidRDefault="00561003" w:rsidP="008A12B2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4C6A" w14:textId="77777777"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Plate number 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7E43" w14:textId="77777777"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Time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9E91" w14:textId="77777777" w:rsidR="00561003" w:rsidRDefault="00561003" w:rsidP="008A12B2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Date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EC6F" w14:textId="77777777" w:rsidR="00561003" w:rsidRPr="005E0863" w:rsidRDefault="00561003" w:rsidP="008A12B2">
            <w:pPr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</w:pPr>
            <w:r w:rsidRPr="000F1BDC">
              <w:rPr>
                <w:rFonts w:asciiTheme="minorBidi" w:hAnsiTheme="minorBidi" w:cstheme="minorBid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User id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03F0" w14:textId="77777777" w:rsidR="00561003" w:rsidRPr="005E0863" w:rsidRDefault="00561003" w:rsidP="008A12B2">
            <w:pPr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  <w:rtl/>
              </w:rPr>
            </w:pPr>
            <w:commentRangeStart w:id="7"/>
            <w:r w:rsidRPr="005E086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>Sn</w:t>
            </w:r>
            <w:commentRangeEnd w:id="7"/>
            <w:r w:rsidRPr="005E0863">
              <w:rPr>
                <w:rStyle w:val="CommentReference"/>
                <w:color w:val="FFC000"/>
                <w:lang w:eastAsia="en-US" w:bidi="ar-SA"/>
              </w:rPr>
              <w:commentReference w:id="7"/>
            </w:r>
          </w:p>
        </w:tc>
      </w:tr>
      <w:tr w:rsidR="00561003" w14:paraId="5EFF606D" w14:textId="77777777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7110" w14:textId="77777777" w:rsidR="00561003" w:rsidRPr="00403ABB" w:rsidRDefault="00561003" w:rsidP="008A12B2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File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3F65" w14:textId="77777777" w:rsidR="00561003" w:rsidRPr="00403ABB" w:rsidRDefault="00561003" w:rsidP="008A12B2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---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AB3C" w14:textId="77777777" w:rsidR="00561003" w:rsidRPr="00CB2233" w:rsidRDefault="00561003" w:rsidP="008A12B2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746576867584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D059" w14:textId="77777777" w:rsidR="00561003" w:rsidRPr="00CB2233" w:rsidRDefault="00561003" w:rsidP="008A12B2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201391986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CA7A" w14:textId="77777777" w:rsidR="00561003" w:rsidRPr="00403ABB" w:rsidRDefault="00561003" w:rsidP="008A12B2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2387537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7FC" w14:textId="77777777" w:rsidR="00561003" w:rsidRPr="00403ABB" w:rsidRDefault="00561003" w:rsidP="008A12B2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07:45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1B32" w14:textId="77777777" w:rsidR="00561003" w:rsidRPr="00403ABB" w:rsidRDefault="00561003" w:rsidP="008A12B2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04\12\16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0F2E" w14:textId="77777777" w:rsidR="00561003" w:rsidRPr="00561003" w:rsidRDefault="00561003" w:rsidP="008A12B2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00C29" w14:textId="77777777" w:rsidR="00561003" w:rsidRPr="006C57CC" w:rsidRDefault="00561003" w:rsidP="008A12B2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01001</w:t>
            </w:r>
          </w:p>
        </w:tc>
      </w:tr>
      <w:tr w:rsidR="00561003" w14:paraId="1D5E626A" w14:textId="77777777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2625" w14:textId="77777777" w:rsidR="00561003" w:rsidRPr="00403ABB" w:rsidRDefault="00561003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062D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---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B0AF" w14:textId="77777777" w:rsidR="00561003" w:rsidRPr="00CB2233" w:rsidRDefault="00561003" w:rsidP="00561003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857685746351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F63A" w14:textId="77777777" w:rsidR="00561003" w:rsidRPr="00CB2233" w:rsidRDefault="00561003" w:rsidP="00561003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485764536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8E1F1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3488674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B057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08:32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F8FC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04\12\16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1AD4C" w14:textId="77777777"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1F69B" w14:textId="77777777"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01002</w:t>
            </w:r>
          </w:p>
        </w:tc>
      </w:tr>
      <w:tr w:rsidR="00561003" w14:paraId="572E0B01" w14:textId="77777777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48A2" w14:textId="77777777" w:rsidR="00561003" w:rsidRPr="00403ABB" w:rsidRDefault="00561003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5DAC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---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5BC3" w14:textId="77777777" w:rsidR="00561003" w:rsidRPr="00CB2233" w:rsidRDefault="00561003" w:rsidP="00561003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958967465756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1E3C" w14:textId="77777777" w:rsidR="00561003" w:rsidRPr="00CB2233" w:rsidRDefault="00561003" w:rsidP="00561003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293857364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A7D5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3345213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6D85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09:51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6AAB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05\12\16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1CC7" w14:textId="77777777"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E579" w14:textId="77777777"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01003</w:t>
            </w:r>
          </w:p>
        </w:tc>
      </w:tr>
      <w:tr w:rsidR="00561003" w14:paraId="2365BD05" w14:textId="77777777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FA1C" w14:textId="77777777" w:rsidR="00561003" w:rsidRPr="00403ABB" w:rsidRDefault="00561003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C85C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0035ace1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3023" w14:textId="77777777" w:rsidR="00561003" w:rsidRPr="00CB2233" w:rsidRDefault="00561003" w:rsidP="00561003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354656476767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89D4" w14:textId="77777777" w:rsidR="00561003" w:rsidRPr="00CB2233" w:rsidRDefault="00561003" w:rsidP="00561003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765839487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7610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9855733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1ACE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10:24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2641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06\12\16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6827" w14:textId="77777777"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6028" w14:textId="77777777"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02001</w:t>
            </w:r>
          </w:p>
        </w:tc>
      </w:tr>
      <w:tr w:rsidR="00A43C41" w14:paraId="4F35A52E" w14:textId="77777777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1E2B" w14:textId="77777777" w:rsidR="00A43C41" w:rsidRDefault="003F1944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File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17AF" w14:textId="77777777" w:rsidR="00A43C41" w:rsidRDefault="00A43C41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035hyd23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7A07" w14:textId="77777777" w:rsidR="00A43C41" w:rsidRPr="00CB2233" w:rsidRDefault="003F1944" w:rsidP="00561003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354656476767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3623" w14:textId="77777777" w:rsidR="00A43C41" w:rsidRPr="00CB2233" w:rsidRDefault="003F1944" w:rsidP="00561003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765839487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9D27" w14:textId="77777777" w:rsidR="00A43C41" w:rsidRPr="00403ABB" w:rsidRDefault="003F1944" w:rsidP="00561003">
            <w:pPr>
              <w:rPr>
                <w:rFonts w:asciiTheme="minorBidi" w:hAnsiTheme="minorBidi" w:cstheme="minorBidi"/>
              </w:rPr>
            </w:pPr>
            <w:r w:rsidRPr="00403ABB">
              <w:rPr>
                <w:rFonts w:asciiTheme="minorBidi" w:hAnsiTheme="minorBidi" w:cstheme="minorBidi"/>
              </w:rPr>
              <w:t>9855733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C31A" w14:textId="77777777" w:rsidR="00A43C41" w:rsidRPr="00403ABB" w:rsidRDefault="003F1944" w:rsidP="00561003">
            <w:pPr>
              <w:rPr>
                <w:rFonts w:asciiTheme="minorBidi" w:hAnsiTheme="minorBidi" w:cstheme="minorBidi"/>
              </w:rPr>
            </w:pPr>
            <w:r w:rsidRPr="00403ABB">
              <w:rPr>
                <w:rFonts w:asciiTheme="minorBidi" w:hAnsiTheme="minorBidi" w:cstheme="minorBidi"/>
              </w:rPr>
              <w:t>1</w:t>
            </w:r>
            <w:r>
              <w:rPr>
                <w:rFonts w:asciiTheme="minorBidi" w:hAnsiTheme="minorBidi" w:cstheme="minorBidi"/>
              </w:rPr>
              <w:t>1</w:t>
            </w:r>
            <w:r w:rsidRPr="00403ABB">
              <w:rPr>
                <w:rFonts w:asciiTheme="minorBidi" w:hAnsiTheme="minorBidi" w:cstheme="minorBidi"/>
              </w:rPr>
              <w:t>:2</w:t>
            </w: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7F6F" w14:textId="77777777" w:rsidR="00A43C41" w:rsidRPr="00403ABB" w:rsidRDefault="003F1944" w:rsidP="00561003">
            <w:pPr>
              <w:rPr>
                <w:rFonts w:asciiTheme="minorBidi" w:hAnsiTheme="minorBidi" w:cstheme="minorBidi"/>
              </w:rPr>
            </w:pPr>
            <w:r w:rsidRPr="00403ABB">
              <w:rPr>
                <w:rFonts w:asciiTheme="minorBidi" w:hAnsiTheme="minorBidi" w:cstheme="minorBidi"/>
              </w:rPr>
              <w:t>06\12\16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87A4" w14:textId="77777777" w:rsidR="00A43C41" w:rsidRPr="00561003" w:rsidRDefault="003F1944" w:rsidP="00561003">
            <w:pPr>
              <w:rPr>
                <w:rFonts w:asciiTheme="minorBidi" w:hAnsiTheme="minorBidi" w:cstheme="minorBidi"/>
                <w:sz w:val="16"/>
                <w:szCs w:val="16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4889" w14:textId="77777777" w:rsidR="00A43C41" w:rsidRPr="006C57CC" w:rsidRDefault="003F1944" w:rsidP="00561003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>
              <w:rPr>
                <w:rFonts w:asciiTheme="minorBidi" w:hAnsiTheme="minorBidi" w:cstheme="minorBidi"/>
                <w:color w:val="000000" w:themeColor="text1"/>
                <w:u w:val="single"/>
              </w:rPr>
              <w:t>02003</w:t>
            </w:r>
          </w:p>
        </w:tc>
      </w:tr>
      <w:tr w:rsidR="00561003" w14:paraId="4AE970D2" w14:textId="77777777" w:rsidTr="00561003"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C7C0" w14:textId="77777777" w:rsidR="00561003" w:rsidRPr="00403ABB" w:rsidRDefault="00561003" w:rsidP="00561003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File 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FC1F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035ace1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1644" w14:textId="77777777" w:rsidR="00561003" w:rsidRPr="00CB2233" w:rsidRDefault="00561003" w:rsidP="00561003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234523445656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02D8" w14:textId="77777777" w:rsidR="00561003" w:rsidRPr="00CB2233" w:rsidRDefault="00561003" w:rsidP="00561003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B2233">
              <w:rPr>
                <w:rFonts w:asciiTheme="minorBidi" w:hAnsiTheme="minorBidi" w:cstheme="minorBidi"/>
                <w:sz w:val="22"/>
                <w:szCs w:val="22"/>
              </w:rPr>
              <w:t>584756373</w:t>
            </w:r>
          </w:p>
        </w:tc>
        <w:tc>
          <w:tcPr>
            <w:tcW w:w="1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17FF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2344511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7179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11:16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A6" w14:textId="77777777" w:rsidR="00561003" w:rsidRPr="00403ABB" w:rsidRDefault="00561003" w:rsidP="00561003">
            <w:pPr>
              <w:rPr>
                <w:rFonts w:asciiTheme="minorBidi" w:hAnsiTheme="minorBidi" w:cstheme="minorBidi"/>
                <w:rtl/>
              </w:rPr>
            </w:pPr>
            <w:r w:rsidRPr="00403ABB">
              <w:rPr>
                <w:rFonts w:asciiTheme="minorBidi" w:hAnsiTheme="minorBidi" w:cstheme="minorBidi"/>
              </w:rPr>
              <w:t>06\12\16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18EB" w14:textId="77777777"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 w:rsidRPr="00561003">
              <w:rPr>
                <w:rFonts w:asciiTheme="minorBidi" w:hAnsiTheme="minorBidi" w:cstheme="minorBidi"/>
                <w:sz w:val="16"/>
                <w:szCs w:val="16"/>
              </w:rPr>
              <w:t>201391984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B535" w14:textId="77777777" w:rsidR="00561003" w:rsidRPr="006C57CC" w:rsidRDefault="00561003" w:rsidP="00561003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02002</w:t>
            </w:r>
          </w:p>
        </w:tc>
      </w:tr>
    </w:tbl>
    <w:p w14:paraId="7899F576" w14:textId="77777777" w:rsidR="0055788F" w:rsidRDefault="0055788F" w:rsidP="0055788F">
      <w:pPr>
        <w:ind w:left="36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456AB384" w14:textId="77777777" w:rsidR="00F2180F" w:rsidRPr="0055788F" w:rsidRDefault="00335F0F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color w:val="7030A0"/>
          <w:sz w:val="28"/>
          <w:szCs w:val="28"/>
          <w:u w:val="single"/>
          <w:rtl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Raman output</w:t>
      </w:r>
    </w:p>
    <w:tbl>
      <w:tblPr>
        <w:tblStyle w:val="TableGrid"/>
        <w:bidiVisual/>
        <w:tblW w:w="9711" w:type="dxa"/>
        <w:tblInd w:w="-685" w:type="dxa"/>
        <w:tblLook w:val="04A0" w:firstRow="1" w:lastRow="0" w:firstColumn="1" w:lastColumn="0" w:noHBand="0" w:noVBand="1"/>
      </w:tblPr>
      <w:tblGrid>
        <w:gridCol w:w="1257"/>
        <w:gridCol w:w="1350"/>
        <w:gridCol w:w="1290"/>
        <w:gridCol w:w="2220"/>
        <w:gridCol w:w="1797"/>
        <w:gridCol w:w="1797"/>
      </w:tblGrid>
      <w:tr w:rsidR="00B872C9" w14:paraId="5AEBFF80" w14:textId="77777777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AE57" w14:textId="77777777" w:rsidR="00B872C9" w:rsidRDefault="00B872C9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Esp. file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FBDA" w14:textId="77777777" w:rsidR="00B872C9" w:rsidRDefault="00B872C9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Match Percent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8F2C" w14:textId="77777777" w:rsidR="00B872C9" w:rsidRDefault="00B872C9" w:rsidP="005A187F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szCs w:val="28"/>
                <w:u w:val="single"/>
              </w:rPr>
              <w:t xml:space="preserve">Material </w:t>
            </w:r>
            <w:r w:rsidRPr="00D77378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szCs w:val="28"/>
                <w:u w:val="single"/>
              </w:rPr>
              <w:t>Sn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4E92" w14:textId="77777777" w:rsidR="00B872C9" w:rsidRDefault="00B872C9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Material name</w:t>
            </w:r>
            <w:r>
              <w:rPr>
                <w:rStyle w:val="CommentReference"/>
                <w:lang w:eastAsia="en-US" w:bidi="ar-SA"/>
              </w:rPr>
              <w:commentReference w:id="8"/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0ABC" w14:textId="77777777" w:rsidR="00B872C9" w:rsidRPr="00C4730D" w:rsidRDefault="00B872C9" w:rsidP="00C50497">
            <w:pPr>
              <w:rPr>
                <w:rFonts w:asciiTheme="minorBidi" w:hAnsiTheme="minorBidi" w:cstheme="minorBidi"/>
                <w:b/>
                <w:bCs/>
                <w:color w:val="943634" w:themeColor="accent2" w:themeShade="BF"/>
                <w:sz w:val="28"/>
                <w:szCs w:val="28"/>
                <w:u w:val="single"/>
              </w:rPr>
            </w:pPr>
            <w:r w:rsidRPr="00C4730D">
              <w:rPr>
                <w:rFonts w:asciiTheme="minorBidi" w:hAnsiTheme="minorBidi" w:cstheme="minorBidi"/>
                <w:b/>
                <w:bCs/>
                <w:color w:val="943634" w:themeColor="accent2" w:themeShade="BF"/>
                <w:sz w:val="28"/>
                <w:szCs w:val="28"/>
                <w:u w:val="single"/>
              </w:rPr>
              <w:t>G-scan Sn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A403" w14:textId="77777777" w:rsidR="00B872C9" w:rsidRDefault="00B872C9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0F1BDC">
              <w:rPr>
                <w:rFonts w:asciiTheme="minorBidi" w:hAnsiTheme="minorBidi" w:cstheme="minorBidi"/>
                <w:b/>
                <w:bCs/>
                <w:color w:val="7030A0"/>
                <w:sz w:val="28"/>
                <w:szCs w:val="28"/>
                <w:u w:val="single"/>
              </w:rPr>
              <w:t>Output Sn</w:t>
            </w:r>
          </w:p>
        </w:tc>
      </w:tr>
      <w:tr w:rsidR="00B872C9" w14:paraId="4FAEABA1" w14:textId="77777777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5F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File.esp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A122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0.91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62FA" w14:textId="77777777" w:rsidR="00B872C9" w:rsidRPr="00877513" w:rsidRDefault="00B872C9" w:rsidP="005A187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DF18E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Acetic acid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9B2A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001035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9E81" w14:textId="77777777" w:rsidR="00B872C9" w:rsidRDefault="00B360A2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035ace1</w:t>
            </w:r>
          </w:p>
        </w:tc>
      </w:tr>
      <w:tr w:rsidR="00B872C9" w14:paraId="30837603" w14:textId="77777777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277C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File.esp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C4C0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0.78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A13D" w14:textId="77777777" w:rsidR="00B872C9" w:rsidRPr="00877513" w:rsidRDefault="00B872C9" w:rsidP="005A187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23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7070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Hydrogen peroxide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32E9" w14:textId="77777777" w:rsidR="00B872C9" w:rsidRPr="00877513" w:rsidRDefault="00B872C9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001035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CD4B" w14:textId="77777777" w:rsidR="00B872C9" w:rsidRDefault="00B360A2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035hyd23</w:t>
            </w:r>
          </w:p>
        </w:tc>
      </w:tr>
      <w:tr w:rsidR="00B872C9" w14:paraId="75E2B80B" w14:textId="77777777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1AAB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File.esp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FA33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0.63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53577" w14:textId="77777777" w:rsidR="00B872C9" w:rsidRPr="00877513" w:rsidRDefault="00B872C9" w:rsidP="005A187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32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0640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Acetone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98DED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001037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C4A4" w14:textId="77777777" w:rsidR="00B872C9" w:rsidRDefault="00B360A2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037ace32</w:t>
            </w:r>
          </w:p>
        </w:tc>
      </w:tr>
      <w:tr w:rsidR="00B872C9" w14:paraId="5A556EF6" w14:textId="77777777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07D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File.esp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33DD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0.81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97ED" w14:textId="77777777" w:rsidR="00B872C9" w:rsidRPr="00877513" w:rsidRDefault="00B360A2" w:rsidP="005A187F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32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357D" w14:textId="77777777" w:rsidR="00B872C9" w:rsidRPr="00877513" w:rsidRDefault="00B872C9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Acetone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E6CF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</w:t>
            </w:r>
            <w:r w:rsidR="001E6239">
              <w:rPr>
                <w:rFonts w:asciiTheme="minorBidi" w:hAnsiTheme="minorBidi" w:cstheme="minorBidi"/>
              </w:rPr>
              <w:t>37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6A58" w14:textId="77777777" w:rsidR="00B872C9" w:rsidRDefault="00B360A2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</w:t>
            </w:r>
            <w:r w:rsidR="001E6239">
              <w:rPr>
                <w:rFonts w:asciiTheme="minorBidi" w:hAnsiTheme="minorBidi" w:cstheme="minorBidi"/>
              </w:rPr>
              <w:t>37ace32.2</w:t>
            </w:r>
          </w:p>
        </w:tc>
      </w:tr>
      <w:tr w:rsidR="00B872C9" w14:paraId="5852C731" w14:textId="77777777" w:rsidTr="00B872C9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A7AA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File.esp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E57E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0.93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1093" w14:textId="77777777" w:rsidR="00B872C9" w:rsidRPr="00877513" w:rsidRDefault="00B872C9" w:rsidP="005A187F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D6B5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Ethyl alcohol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A889" w14:textId="77777777" w:rsidR="00B872C9" w:rsidRPr="00877513" w:rsidRDefault="00B872C9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001056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4DE2" w14:textId="77777777" w:rsidR="00B872C9" w:rsidRDefault="001E6239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056eth4</w:t>
            </w:r>
          </w:p>
        </w:tc>
      </w:tr>
    </w:tbl>
    <w:p w14:paraId="7AB098CF" w14:textId="77777777" w:rsidR="00F2180F" w:rsidRDefault="00F2180F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63E3409F" w14:textId="77777777" w:rsidR="00F2180F" w:rsidRPr="0055788F" w:rsidRDefault="009F3036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Area</w:t>
      </w:r>
      <w:r w:rsidR="005C1973"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s</w:t>
      </w:r>
    </w:p>
    <w:tbl>
      <w:tblPr>
        <w:tblStyle w:val="TableGrid"/>
        <w:bidiVisual/>
        <w:tblW w:w="6564" w:type="dxa"/>
        <w:tblInd w:w="2456" w:type="dxa"/>
        <w:tblLayout w:type="fixed"/>
        <w:tblLook w:val="04A0" w:firstRow="1" w:lastRow="0" w:firstColumn="1" w:lastColumn="0" w:noHBand="0" w:noVBand="1"/>
      </w:tblPr>
      <w:tblGrid>
        <w:gridCol w:w="1257"/>
        <w:gridCol w:w="2433"/>
        <w:gridCol w:w="1768"/>
        <w:gridCol w:w="1106"/>
      </w:tblGrid>
      <w:tr w:rsidR="00F2180F" w14:paraId="51445D13" w14:textId="77777777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04AE" w14:textId="77777777" w:rsidR="00F2180F" w:rsidRDefault="00EF545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commentRangeStart w:id="9"/>
            <w:r w:rsidRPr="005E086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>Event\ pin</w:t>
            </w:r>
            <w:commentRangeEnd w:id="9"/>
            <w:r w:rsidRPr="005E0863">
              <w:rPr>
                <w:rStyle w:val="CommentReference"/>
                <w:color w:val="FFC000"/>
                <w:lang w:eastAsia="en-US" w:bidi="ar-SA"/>
              </w:rPr>
              <w:commentReference w:id="9"/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56C8" w14:textId="77777777" w:rsidR="00F2180F" w:rsidRDefault="00CB2233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commentRangeStart w:id="10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GPS location</w:t>
            </w:r>
            <w:commentRangeEnd w:id="10"/>
            <w:r>
              <w:rPr>
                <w:rStyle w:val="CommentReference"/>
                <w:lang w:eastAsia="en-US" w:bidi="ar-SA"/>
              </w:rPr>
              <w:commentReference w:id="10"/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331D" w14:textId="77777777" w:rsidR="00F2180F" w:rsidRDefault="00BB33C9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Type </w:t>
            </w:r>
            <w:r w:rsidR="00F2180F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AAE0F" w14:textId="77777777" w:rsidR="00F2180F" w:rsidRDefault="004D3BE3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commentRangeStart w:id="11"/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Area</w:t>
            </w:r>
            <w:commentRangeEnd w:id="11"/>
            <w:r w:rsidR="00DD6FA2">
              <w:rPr>
                <w:rStyle w:val="CommentReference"/>
                <w:lang w:eastAsia="en-US" w:bidi="ar-SA"/>
              </w:rPr>
              <w:commentReference w:id="11"/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 sn</w:t>
            </w:r>
          </w:p>
        </w:tc>
      </w:tr>
      <w:tr w:rsidR="00CB2233" w14:paraId="7B9FCB5F" w14:textId="77777777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83C2" w14:textId="77777777" w:rsidR="00CB2233" w:rsidRPr="006C57CC" w:rsidRDefault="00DD6FA2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BDB" w14:textId="77777777" w:rsidR="00CB2233" w:rsidRPr="00CB2233" w:rsidRDefault="00CB2233" w:rsidP="00C50497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746576867584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3D5A" w14:textId="77777777" w:rsidR="00CB2233" w:rsidRPr="00BB33C9" w:rsidRDefault="00CB2233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Roadblock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9C02" w14:textId="77777777" w:rsidR="00CB2233" w:rsidRPr="00BB33C9" w:rsidRDefault="005C1973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RB001</w:t>
            </w:r>
          </w:p>
        </w:tc>
      </w:tr>
      <w:tr w:rsidR="00B343ED" w14:paraId="7EC7AA5E" w14:textId="77777777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E2C3" w14:textId="77777777" w:rsidR="00B343ED" w:rsidRPr="006C57CC" w:rsidRDefault="00B343ED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385D" w14:textId="77777777" w:rsidR="00B343ED" w:rsidRPr="00CB2233" w:rsidRDefault="00B343ED" w:rsidP="00C50497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746576867584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4CB5" w14:textId="77777777" w:rsidR="00B343ED" w:rsidRPr="00BB33C9" w:rsidRDefault="00B343ED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Roadblock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9E95" w14:textId="77777777"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commentRangeStart w:id="12"/>
            <w:r>
              <w:rPr>
                <w:rFonts w:asciiTheme="minorBidi" w:hAnsiTheme="minorBidi" w:cstheme="minorBidi"/>
              </w:rPr>
              <w:t>RB001</w:t>
            </w:r>
            <w:commentRangeEnd w:id="12"/>
            <w:r>
              <w:rPr>
                <w:rStyle w:val="CommentReference"/>
                <w:lang w:eastAsia="en-US" w:bidi="ar-SA"/>
              </w:rPr>
              <w:commentReference w:id="12"/>
            </w:r>
          </w:p>
        </w:tc>
      </w:tr>
      <w:tr w:rsidR="00B343ED" w14:paraId="77583590" w14:textId="77777777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C3F" w14:textId="77777777" w:rsidR="00B343ED" w:rsidRPr="006C57CC" w:rsidRDefault="00B343ED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3FB8" w14:textId="77777777" w:rsidR="00B343ED" w:rsidRPr="00CB2233" w:rsidRDefault="00B343ED" w:rsidP="00C50497">
            <w:pPr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987348375643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3FBA" w14:textId="77777777" w:rsidR="00B343ED" w:rsidRDefault="00B343ED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Roadblock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79CB" w14:textId="77777777"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RB002</w:t>
            </w:r>
          </w:p>
        </w:tc>
      </w:tr>
      <w:tr w:rsidR="00B343ED" w14:paraId="1D92E716" w14:textId="77777777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6D5" w14:textId="77777777" w:rsidR="00B343ED" w:rsidRPr="006C57CC" w:rsidRDefault="00B343ED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01003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940B" w14:textId="77777777" w:rsidR="00B343ED" w:rsidRPr="00CB2233" w:rsidRDefault="00B343ED" w:rsidP="00C50497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857685746351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72D2" w14:textId="77777777"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Airport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8979" w14:textId="77777777"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AP001</w:t>
            </w:r>
          </w:p>
        </w:tc>
      </w:tr>
      <w:tr w:rsidR="0013445E" w14:paraId="6BD77DCA" w14:textId="77777777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01D9" w14:textId="77777777" w:rsidR="0013445E" w:rsidRPr="006C57CC" w:rsidRDefault="0089607A" w:rsidP="00C50497">
            <w:pPr>
              <w:rPr>
                <w:rFonts w:asciiTheme="minorBidi" w:hAnsiTheme="minorBidi" w:cstheme="minorBidi"/>
                <w:color w:val="000000" w:themeColor="text1"/>
                <w:u w:val="single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02003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A6EA" w14:textId="77777777" w:rsidR="0013445E" w:rsidRPr="00CB2233" w:rsidRDefault="0089607A" w:rsidP="00C50497">
            <w:pPr>
              <w:rPr>
                <w:rFonts w:asciiTheme="minorBidi" w:hAnsiTheme="minorBidi" w:cstheme="minorBidi"/>
                <w:sz w:val="16"/>
                <w:szCs w:val="16"/>
              </w:rPr>
            </w:pPr>
            <w:r>
              <w:rPr>
                <w:rFonts w:asciiTheme="minorBidi" w:hAnsiTheme="minorBidi" w:cstheme="minorBidi"/>
                <w:sz w:val="16"/>
                <w:szCs w:val="16"/>
              </w:rPr>
              <w:t>345</w:t>
            </w:r>
            <w:r w:rsidRPr="00CB2233">
              <w:rPr>
                <w:rFonts w:asciiTheme="minorBidi" w:hAnsiTheme="minorBidi" w:cstheme="minorBidi"/>
                <w:sz w:val="16"/>
                <w:szCs w:val="16"/>
              </w:rPr>
              <w:t>6857463</w:t>
            </w:r>
            <w:r>
              <w:rPr>
                <w:rFonts w:asciiTheme="minorBidi" w:hAnsiTheme="minorBidi" w:cstheme="minorBidi"/>
                <w:sz w:val="16"/>
                <w:szCs w:val="16"/>
              </w:rPr>
              <w:t>37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4AFA" w14:textId="77777777" w:rsidR="0013445E" w:rsidRDefault="0013445E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Border cross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4F35" w14:textId="77777777" w:rsidR="0013445E" w:rsidRDefault="0089607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BC001</w:t>
            </w:r>
          </w:p>
        </w:tc>
      </w:tr>
      <w:tr w:rsidR="00B343ED" w14:paraId="25CAA5BF" w14:textId="77777777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B0E8" w14:textId="77777777" w:rsidR="00B343ED" w:rsidRPr="006C57CC" w:rsidRDefault="000C6C76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02002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9E4D" w14:textId="77777777" w:rsidR="00B343ED" w:rsidRPr="00CB2233" w:rsidRDefault="00B343ED" w:rsidP="00C50497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B2233">
              <w:rPr>
                <w:rFonts w:asciiTheme="minorBidi" w:hAnsiTheme="minorBidi" w:cstheme="minorBidi"/>
                <w:sz w:val="16"/>
                <w:szCs w:val="16"/>
              </w:rPr>
              <w:t>958967465756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F100" w14:textId="77777777"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Sea port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5EC0" w14:textId="77777777"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SP001</w:t>
            </w:r>
          </w:p>
        </w:tc>
      </w:tr>
      <w:tr w:rsidR="00B343ED" w14:paraId="350CC9A4" w14:textId="77777777" w:rsidTr="00CB2233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A7D" w14:textId="77777777" w:rsidR="00B343ED" w:rsidRPr="006C57CC" w:rsidRDefault="000C6C76" w:rsidP="00C50497">
            <w:pPr>
              <w:rPr>
                <w:rFonts w:asciiTheme="minorBidi" w:hAnsiTheme="minorBidi" w:cstheme="minorBidi"/>
                <w:color w:val="000000" w:themeColor="text1"/>
                <w:u w:val="single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02001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5FE8" w14:textId="77777777" w:rsidR="00B343ED" w:rsidRPr="00BB33C9" w:rsidRDefault="007F0CFD" w:rsidP="00C50497">
            <w:pPr>
              <w:rPr>
                <w:rFonts w:asciiTheme="minorBidi" w:hAnsiTheme="minorBidi" w:cstheme="minorBidi"/>
              </w:rPr>
            </w:pPr>
            <w:r w:rsidRPr="007F0CFD">
              <w:rPr>
                <w:rFonts w:asciiTheme="minorBidi" w:hAnsiTheme="minorBidi" w:cstheme="minorBidi"/>
                <w:sz w:val="16"/>
                <w:szCs w:val="16"/>
              </w:rPr>
              <w:t>9685969546</w:t>
            </w:r>
            <w:r>
              <w:rPr>
                <w:rFonts w:asciiTheme="minorBidi" w:hAnsiTheme="minorBidi" w:cstheme="minorBidi"/>
                <w:sz w:val="16"/>
                <w:szCs w:val="16"/>
              </w:rPr>
              <w:t>34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E95F" w14:textId="77777777"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Train station 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D428" w14:textId="77777777" w:rsidR="00B343ED" w:rsidRPr="00BB33C9" w:rsidRDefault="00B343ED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TS001</w:t>
            </w:r>
          </w:p>
        </w:tc>
      </w:tr>
    </w:tbl>
    <w:p w14:paraId="46A05A84" w14:textId="77777777" w:rsidR="00F2180F" w:rsidRDefault="00F2180F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10BD4DCD" w14:textId="77777777" w:rsidR="00F2180F" w:rsidRPr="0055788F" w:rsidRDefault="00521B57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commentRangeStart w:id="13"/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Users</w:t>
      </w:r>
      <w:commentRangeEnd w:id="13"/>
      <w:r w:rsidR="008F00B5">
        <w:rPr>
          <w:rStyle w:val="CommentReference"/>
          <w:lang w:eastAsia="en-US" w:bidi="ar-SA"/>
        </w:rPr>
        <w:commentReference w:id="13"/>
      </w:r>
    </w:p>
    <w:tbl>
      <w:tblPr>
        <w:tblStyle w:val="TableGrid"/>
        <w:bidiVisual/>
        <w:tblW w:w="6467" w:type="dxa"/>
        <w:tblInd w:w="2555" w:type="dxa"/>
        <w:tblLook w:val="04A0" w:firstRow="1" w:lastRow="0" w:firstColumn="1" w:lastColumn="0" w:noHBand="0" w:noVBand="1"/>
      </w:tblPr>
      <w:tblGrid>
        <w:gridCol w:w="1586"/>
        <w:gridCol w:w="1711"/>
        <w:gridCol w:w="1752"/>
        <w:gridCol w:w="1418"/>
      </w:tblGrid>
      <w:tr w:rsidR="002034EA" w14:paraId="4530B36C" w14:textId="77777777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6EC4" w14:textId="77777777" w:rsidR="002034EA" w:rsidRDefault="002034EA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6C57CC"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  <w:t>User unit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1F02" w14:textId="77777777" w:rsidR="002034EA" w:rsidRDefault="002034EA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User level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6659" w14:textId="77777777" w:rsidR="002034EA" w:rsidRDefault="002034EA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User 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16E9" w14:textId="77777777" w:rsidR="002034EA" w:rsidRDefault="002034EA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0F1BDC">
              <w:rPr>
                <w:rFonts w:asciiTheme="minorBidi" w:hAnsiTheme="minorBidi" w:cstheme="minorBid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User id</w:t>
            </w:r>
          </w:p>
        </w:tc>
      </w:tr>
      <w:tr w:rsidR="002034EA" w14:paraId="0E50899C" w14:textId="77777777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1AB6" w14:textId="77777777"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A836" w14:textId="77777777" w:rsidR="002034EA" w:rsidRPr="00092DD2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Super admin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EF44" w14:textId="77777777" w:rsidR="002034EA" w:rsidRPr="00092DD2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Tal Venezia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E0C4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 w:rsidRPr="00092DD2">
              <w:rPr>
                <w:rFonts w:asciiTheme="minorBidi" w:hAnsiTheme="minorBidi" w:cstheme="minorBidi"/>
              </w:rPr>
              <w:t>201391984</w:t>
            </w:r>
          </w:p>
        </w:tc>
      </w:tr>
      <w:tr w:rsidR="002034EA" w14:paraId="5C8DE176" w14:textId="77777777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E74F" w14:textId="77777777"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A009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Super admin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470C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Arye Kogan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5FAB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201398475</w:t>
            </w:r>
          </w:p>
        </w:tc>
      </w:tr>
      <w:tr w:rsidR="002034EA" w14:paraId="6D2DE215" w14:textId="77777777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F4A80" w14:textId="77777777"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FA26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Super admin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1FD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Tomer Achdut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0D1C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301487564</w:t>
            </w:r>
          </w:p>
        </w:tc>
      </w:tr>
      <w:tr w:rsidR="002034EA" w14:paraId="7D5E1C0D" w14:textId="77777777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23A9" w14:textId="77777777"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D0C2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Technician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4518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Claudia Arso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806A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293847523</w:t>
            </w:r>
          </w:p>
        </w:tc>
      </w:tr>
      <w:tr w:rsidR="002034EA" w14:paraId="5E909AAA" w14:textId="77777777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0BBF" w14:textId="77777777"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  <w:rtl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5CF3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Operator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C9D1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Martin Levi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345D" w14:textId="77777777" w:rsidR="002034EA" w:rsidRPr="00092DD2" w:rsidRDefault="002034EA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348734747</w:t>
            </w:r>
          </w:p>
        </w:tc>
      </w:tr>
      <w:tr w:rsidR="002034EA" w14:paraId="3E7E12CD" w14:textId="77777777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6584" w14:textId="77777777" w:rsidR="002034EA" w:rsidRPr="006C57CC" w:rsidRDefault="001964E2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592A" w14:textId="77777777" w:rsidR="002034EA" w:rsidRDefault="001964E2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Admin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5C6E" w14:textId="77777777" w:rsidR="002034EA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John Tylor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95F9" w14:textId="77777777" w:rsidR="002034EA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345455657</w:t>
            </w:r>
          </w:p>
        </w:tc>
      </w:tr>
      <w:tr w:rsidR="002034EA" w14:paraId="2CA670EF" w14:textId="77777777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15CC" w14:textId="77777777" w:rsidR="002034EA" w:rsidRPr="006C57CC" w:rsidRDefault="002034EA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F174" w14:textId="77777777" w:rsidR="002034EA" w:rsidRDefault="005E0863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</w:t>
            </w:r>
            <w:r w:rsidR="002034EA">
              <w:rPr>
                <w:rFonts w:asciiTheme="minorBidi" w:hAnsiTheme="minorBidi" w:cstheme="minorBidi"/>
              </w:rPr>
              <w:t>perator</w:t>
            </w:r>
            <w:r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A76A" w14:textId="77777777" w:rsidR="002034EA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Ohad Cohen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50CD" w14:textId="77777777" w:rsidR="002034EA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454656765</w:t>
            </w:r>
          </w:p>
        </w:tc>
      </w:tr>
      <w:tr w:rsidR="002A5908" w14:paraId="55F4BDB9" w14:textId="77777777" w:rsidTr="002034EA"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5DF7" w14:textId="77777777" w:rsidR="002A5908" w:rsidRPr="006C57CC" w:rsidRDefault="005E0863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lastRenderedPageBreak/>
              <w:t>Isr002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C77BE" w14:textId="77777777" w:rsidR="002A5908" w:rsidRDefault="005E0863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Technician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7189" w14:textId="77777777" w:rsidR="002A5908" w:rsidRDefault="005E0863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Oren Toledan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99D9" w14:textId="77777777" w:rsidR="002A5908" w:rsidRDefault="002A5908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223445456</w:t>
            </w:r>
          </w:p>
        </w:tc>
      </w:tr>
    </w:tbl>
    <w:p w14:paraId="291F3C46" w14:textId="77777777" w:rsidR="005E0863" w:rsidRDefault="005E0863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2E58151C" w14:textId="77777777" w:rsidR="00F2180F" w:rsidRPr="0055788F" w:rsidRDefault="00FA3FE7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Units </w:t>
      </w:r>
    </w:p>
    <w:tbl>
      <w:tblPr>
        <w:tblStyle w:val="TableGrid"/>
        <w:bidiVisual/>
        <w:tblW w:w="6281" w:type="dxa"/>
        <w:tblInd w:w="2741" w:type="dxa"/>
        <w:tblLook w:val="04A0" w:firstRow="1" w:lastRow="0" w:firstColumn="1" w:lastColumn="0" w:noHBand="0" w:noVBand="1"/>
      </w:tblPr>
      <w:tblGrid>
        <w:gridCol w:w="1072"/>
        <w:gridCol w:w="1477"/>
        <w:gridCol w:w="1866"/>
        <w:gridCol w:w="1866"/>
      </w:tblGrid>
      <w:tr w:rsidR="00003E27" w14:paraId="0941E2B8" w14:textId="77777777" w:rsidTr="00003E27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982F" w14:textId="77777777" w:rsidR="00003E27" w:rsidRDefault="00003E2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7174CB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u w:val="single"/>
              </w:rPr>
              <w:t xml:space="preserve">Unit library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01B8" w14:textId="77777777" w:rsidR="00003E27" w:rsidRDefault="00003E2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Country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9D9F" w14:textId="77777777" w:rsidR="00003E27" w:rsidRDefault="00003E2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Name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DC4B" w14:textId="77777777" w:rsidR="00003E27" w:rsidRPr="006C57CC" w:rsidRDefault="00003E27" w:rsidP="00C50497">
            <w:pPr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</w:pPr>
            <w:r w:rsidRPr="006C57CC"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  <w:t>Unit sn</w:t>
            </w:r>
          </w:p>
        </w:tc>
      </w:tr>
      <w:tr w:rsidR="00003E27" w14:paraId="6C2010C9" w14:textId="77777777" w:rsidTr="00003E27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6C88" w14:textId="77777777" w:rsidR="00003E27" w:rsidRPr="00C42700" w:rsidRDefault="00003E27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8661" w14:textId="77777777" w:rsidR="00003E27" w:rsidRPr="00C42700" w:rsidRDefault="00003E27" w:rsidP="00C50497">
            <w:pPr>
              <w:rPr>
                <w:rFonts w:asciiTheme="minorBidi" w:hAnsiTheme="minorBidi" w:cstheme="minorBidi"/>
                <w:rtl/>
              </w:rPr>
            </w:pPr>
            <w:r w:rsidRPr="00C42700">
              <w:rPr>
                <w:rFonts w:asciiTheme="minorBidi" w:hAnsiTheme="minorBidi" w:cstheme="minorBidi"/>
              </w:rPr>
              <w:t>Israel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2370" w14:textId="77777777" w:rsidR="00003E27" w:rsidRPr="00C42700" w:rsidRDefault="00003E27" w:rsidP="00C50497">
            <w:pPr>
              <w:rPr>
                <w:rFonts w:asciiTheme="minorBidi" w:hAnsiTheme="minorBidi" w:cstheme="minorBidi"/>
                <w:rtl/>
              </w:rPr>
            </w:pPr>
            <w:r w:rsidRPr="00C42700">
              <w:rPr>
                <w:rFonts w:asciiTheme="minorBidi" w:hAnsiTheme="minorBidi" w:cstheme="minorBidi"/>
              </w:rPr>
              <w:t>LDS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3E42" w14:textId="77777777" w:rsidR="00003E27" w:rsidRPr="006C57CC" w:rsidRDefault="00003E27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</w:tr>
      <w:tr w:rsidR="009C2F4C" w14:paraId="3D5A8E69" w14:textId="77777777" w:rsidTr="00003E27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F2AC" w14:textId="77777777" w:rsidR="009C2F4C" w:rsidRDefault="002034EA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Na002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6981" w14:textId="77777777" w:rsidR="009C2F4C" w:rsidRPr="00C42700" w:rsidRDefault="009C2F4C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Argentina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5C79" w14:textId="77777777" w:rsidR="009C2F4C" w:rsidRPr="00C42700" w:rsidRDefault="009C2F4C" w:rsidP="00C50497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Gendarmery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42EF" w14:textId="77777777" w:rsidR="009C2F4C" w:rsidRPr="006C57CC" w:rsidRDefault="009C2F4C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</w:tr>
      <w:tr w:rsidR="00003E27" w14:paraId="521B9F2C" w14:textId="77777777" w:rsidTr="00003E27"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25D7" w14:textId="77777777" w:rsidR="00003E27" w:rsidRPr="00C42700" w:rsidRDefault="00003E27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7ED3" w14:textId="77777777" w:rsidR="00003E27" w:rsidRPr="00C42700" w:rsidRDefault="00003E27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Israel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C36B3" w14:textId="77777777" w:rsidR="00003E27" w:rsidRPr="00C42700" w:rsidRDefault="00003E27" w:rsidP="00C50497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 xml:space="preserve">Customs </w:t>
            </w:r>
            <w:r w:rsidRPr="00C42700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46E5" w14:textId="77777777" w:rsidR="00003E27" w:rsidRPr="006C57CC" w:rsidRDefault="00003E27" w:rsidP="00C50497">
            <w:pPr>
              <w:rPr>
                <w:rFonts w:asciiTheme="minorBidi" w:hAnsiTheme="minorBidi" w:cstheme="minorBidi"/>
                <w:color w:val="000000" w:themeColor="text1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Isr002</w:t>
            </w:r>
          </w:p>
        </w:tc>
      </w:tr>
    </w:tbl>
    <w:p w14:paraId="08B64EFA" w14:textId="77777777" w:rsidR="002034EA" w:rsidRDefault="002034EA" w:rsidP="004B1C79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55008730" w14:textId="77777777" w:rsidR="004B1C79" w:rsidRPr="0055788F" w:rsidRDefault="004B1C79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M</w:t>
      </w:r>
      <w:r w:rsidR="00F66293"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aterials</w:t>
      </w: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3940"/>
        <w:gridCol w:w="2071"/>
        <w:gridCol w:w="1174"/>
        <w:gridCol w:w="1260"/>
      </w:tblGrid>
      <w:tr w:rsidR="00AF400D" w:rsidRPr="00AF400D" w14:paraId="540E5DE0" w14:textId="77777777" w:rsidTr="005A187F">
        <w:trPr>
          <w:trHeight w:val="306"/>
        </w:trPr>
        <w:tc>
          <w:tcPr>
            <w:tcW w:w="625" w:type="dxa"/>
          </w:tcPr>
          <w:p w14:paraId="104F2963" w14:textId="77777777" w:rsidR="00AF400D" w:rsidRPr="00C0295C" w:rsidRDefault="00AF400D" w:rsidP="007262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D77378">
              <w:rPr>
                <w:rFonts w:asciiTheme="minorBidi" w:hAnsiTheme="minorBidi" w:cstheme="minorBidi"/>
                <w:b/>
                <w:bCs/>
                <w:color w:val="1F497D" w:themeColor="text2"/>
                <w:sz w:val="28"/>
                <w:szCs w:val="28"/>
                <w:u w:val="single"/>
              </w:rPr>
              <w:t>Sn</w:t>
            </w:r>
          </w:p>
        </w:tc>
        <w:tc>
          <w:tcPr>
            <w:tcW w:w="3944" w:type="dxa"/>
            <w:noWrap/>
          </w:tcPr>
          <w:p w14:paraId="47F3727D" w14:textId="77777777" w:rsidR="00AF400D" w:rsidRPr="00C0295C" w:rsidRDefault="00C0295C" w:rsidP="007262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C0295C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material name</w:t>
            </w:r>
          </w:p>
        </w:tc>
        <w:tc>
          <w:tcPr>
            <w:tcW w:w="2014" w:type="dxa"/>
            <w:noWrap/>
          </w:tcPr>
          <w:p w14:paraId="617BEFBD" w14:textId="77777777" w:rsidR="00AF400D" w:rsidRPr="00C0295C" w:rsidRDefault="00C0295C" w:rsidP="007262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C0295C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Molecular formula</w:t>
            </w:r>
          </w:p>
        </w:tc>
        <w:tc>
          <w:tcPr>
            <w:tcW w:w="1175" w:type="dxa"/>
            <w:noWrap/>
          </w:tcPr>
          <w:p w14:paraId="6AA906B1" w14:textId="77777777" w:rsidR="00AF400D" w:rsidRPr="00C0295C" w:rsidRDefault="00C0295C" w:rsidP="007262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C0295C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CAS</w:t>
            </w:r>
          </w:p>
        </w:tc>
        <w:tc>
          <w:tcPr>
            <w:tcW w:w="1261" w:type="dxa"/>
            <w:noWrap/>
          </w:tcPr>
          <w:p w14:paraId="717296C1" w14:textId="77777777" w:rsidR="00AF400D" w:rsidRPr="00C0295C" w:rsidRDefault="00C0295C" w:rsidP="007262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C0295C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 xml:space="preserve">Type </w:t>
            </w:r>
          </w:p>
        </w:tc>
      </w:tr>
      <w:tr w:rsidR="00AF400D" w:rsidRPr="00AF400D" w14:paraId="58A9A32A" w14:textId="77777777" w:rsidTr="005A187F">
        <w:trPr>
          <w:trHeight w:val="306"/>
        </w:trPr>
        <w:tc>
          <w:tcPr>
            <w:tcW w:w="625" w:type="dxa"/>
          </w:tcPr>
          <w:p w14:paraId="46344CA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3944" w:type="dxa"/>
            <w:noWrap/>
            <w:hideMark/>
          </w:tcPr>
          <w:p w14:paraId="5F6D097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TETRYL</w:t>
            </w:r>
          </w:p>
        </w:tc>
        <w:tc>
          <w:tcPr>
            <w:tcW w:w="2014" w:type="dxa"/>
            <w:noWrap/>
            <w:hideMark/>
          </w:tcPr>
          <w:p w14:paraId="7511FF6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C7H5N5O8</w:t>
            </w:r>
          </w:p>
        </w:tc>
        <w:tc>
          <w:tcPr>
            <w:tcW w:w="1175" w:type="dxa"/>
            <w:noWrap/>
            <w:hideMark/>
          </w:tcPr>
          <w:p w14:paraId="4E805AC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479-45-8</w:t>
            </w:r>
          </w:p>
        </w:tc>
        <w:tc>
          <w:tcPr>
            <w:tcW w:w="1261" w:type="dxa"/>
            <w:noWrap/>
            <w:hideMark/>
          </w:tcPr>
          <w:p w14:paraId="2D27530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14:paraId="52276B93" w14:textId="77777777" w:rsidTr="005A187F">
        <w:trPr>
          <w:trHeight w:val="306"/>
        </w:trPr>
        <w:tc>
          <w:tcPr>
            <w:tcW w:w="625" w:type="dxa"/>
          </w:tcPr>
          <w:p w14:paraId="7EE557B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3944" w:type="dxa"/>
            <w:hideMark/>
          </w:tcPr>
          <w:p w14:paraId="3F644441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Triethylene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 glycol </w:t>
            </w: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dinitrate</w:t>
            </w:r>
            <w:proofErr w:type="spellEnd"/>
          </w:p>
        </w:tc>
        <w:tc>
          <w:tcPr>
            <w:tcW w:w="2014" w:type="dxa"/>
            <w:noWrap/>
            <w:hideMark/>
          </w:tcPr>
          <w:p w14:paraId="049B53D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C6H12N2O8</w:t>
            </w:r>
          </w:p>
        </w:tc>
        <w:tc>
          <w:tcPr>
            <w:tcW w:w="1175" w:type="dxa"/>
            <w:hideMark/>
          </w:tcPr>
          <w:p w14:paraId="55EC645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111-22-8</w:t>
            </w:r>
          </w:p>
        </w:tc>
        <w:tc>
          <w:tcPr>
            <w:tcW w:w="1261" w:type="dxa"/>
            <w:noWrap/>
            <w:hideMark/>
          </w:tcPr>
          <w:p w14:paraId="68D1C2B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14:paraId="7BE4818F" w14:textId="77777777" w:rsidTr="005A187F">
        <w:trPr>
          <w:trHeight w:val="306"/>
        </w:trPr>
        <w:tc>
          <w:tcPr>
            <w:tcW w:w="625" w:type="dxa"/>
          </w:tcPr>
          <w:p w14:paraId="4D56CDBA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3944" w:type="dxa"/>
            <w:noWrap/>
            <w:hideMark/>
          </w:tcPr>
          <w:p w14:paraId="161F44E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Trinitro-M-Cresol </w:t>
            </w:r>
          </w:p>
        </w:tc>
        <w:tc>
          <w:tcPr>
            <w:tcW w:w="2014" w:type="dxa"/>
            <w:noWrap/>
            <w:hideMark/>
          </w:tcPr>
          <w:p w14:paraId="48A3B7D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C7H5N3O7</w:t>
            </w:r>
          </w:p>
        </w:tc>
        <w:tc>
          <w:tcPr>
            <w:tcW w:w="1175" w:type="dxa"/>
            <w:noWrap/>
            <w:hideMark/>
          </w:tcPr>
          <w:p w14:paraId="4BD1D14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602-99-3</w:t>
            </w:r>
          </w:p>
        </w:tc>
        <w:tc>
          <w:tcPr>
            <w:tcW w:w="1261" w:type="dxa"/>
            <w:noWrap/>
            <w:hideMark/>
          </w:tcPr>
          <w:p w14:paraId="4B57A1BC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14:paraId="62CC5ACA" w14:textId="77777777" w:rsidTr="005A187F">
        <w:trPr>
          <w:trHeight w:val="306"/>
        </w:trPr>
        <w:tc>
          <w:tcPr>
            <w:tcW w:w="625" w:type="dxa"/>
          </w:tcPr>
          <w:p w14:paraId="084B4A1B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3944" w:type="dxa"/>
            <w:hideMark/>
          </w:tcPr>
          <w:p w14:paraId="4B66AABA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Trinitromethane</w:t>
            </w:r>
          </w:p>
        </w:tc>
        <w:tc>
          <w:tcPr>
            <w:tcW w:w="2014" w:type="dxa"/>
            <w:noWrap/>
            <w:hideMark/>
          </w:tcPr>
          <w:p w14:paraId="3CB06EE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CHN3O6</w:t>
            </w:r>
          </w:p>
        </w:tc>
        <w:tc>
          <w:tcPr>
            <w:tcW w:w="1175" w:type="dxa"/>
            <w:hideMark/>
          </w:tcPr>
          <w:p w14:paraId="579B326A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517-25-9</w:t>
            </w:r>
          </w:p>
        </w:tc>
        <w:tc>
          <w:tcPr>
            <w:tcW w:w="1261" w:type="dxa"/>
            <w:noWrap/>
            <w:hideMark/>
          </w:tcPr>
          <w:p w14:paraId="77E9E392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14:paraId="291E385A" w14:textId="77777777" w:rsidTr="005A187F">
        <w:trPr>
          <w:trHeight w:val="306"/>
        </w:trPr>
        <w:tc>
          <w:tcPr>
            <w:tcW w:w="625" w:type="dxa"/>
          </w:tcPr>
          <w:p w14:paraId="54C3CFDF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3944" w:type="dxa"/>
            <w:hideMark/>
          </w:tcPr>
          <w:p w14:paraId="770A8BB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linear </w:t>
            </w: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nitramines</w:t>
            </w:r>
            <w:proofErr w:type="spellEnd"/>
          </w:p>
        </w:tc>
        <w:tc>
          <w:tcPr>
            <w:tcW w:w="2014" w:type="dxa"/>
            <w:hideMark/>
          </w:tcPr>
          <w:p w14:paraId="6A9E759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14:paraId="5C123623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_201</w:t>
            </w:r>
          </w:p>
        </w:tc>
        <w:tc>
          <w:tcPr>
            <w:tcW w:w="1261" w:type="dxa"/>
            <w:noWrap/>
            <w:hideMark/>
          </w:tcPr>
          <w:p w14:paraId="41B3C87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14:paraId="4BA669AD" w14:textId="77777777" w:rsidTr="005A187F">
        <w:trPr>
          <w:trHeight w:val="306"/>
        </w:trPr>
        <w:tc>
          <w:tcPr>
            <w:tcW w:w="625" w:type="dxa"/>
          </w:tcPr>
          <w:p w14:paraId="0764943D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3944" w:type="dxa"/>
            <w:hideMark/>
          </w:tcPr>
          <w:p w14:paraId="38979CD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Nitromethane</w:t>
            </w:r>
          </w:p>
        </w:tc>
        <w:tc>
          <w:tcPr>
            <w:tcW w:w="2014" w:type="dxa"/>
            <w:hideMark/>
          </w:tcPr>
          <w:p w14:paraId="2B688BD2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СН3NO2</w:t>
            </w:r>
          </w:p>
        </w:tc>
        <w:tc>
          <w:tcPr>
            <w:tcW w:w="1175" w:type="dxa"/>
            <w:hideMark/>
          </w:tcPr>
          <w:p w14:paraId="64C8B51A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75-52-5</w:t>
            </w:r>
          </w:p>
        </w:tc>
        <w:tc>
          <w:tcPr>
            <w:tcW w:w="1261" w:type="dxa"/>
            <w:noWrap/>
            <w:hideMark/>
          </w:tcPr>
          <w:p w14:paraId="02D8A10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14:paraId="4F6DB012" w14:textId="77777777" w:rsidTr="005A187F">
        <w:trPr>
          <w:trHeight w:val="306"/>
        </w:trPr>
        <w:tc>
          <w:tcPr>
            <w:tcW w:w="625" w:type="dxa"/>
          </w:tcPr>
          <w:p w14:paraId="4A30ED69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3944" w:type="dxa"/>
            <w:hideMark/>
          </w:tcPr>
          <w:p w14:paraId="5210C4A3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Isopropyl Isocyanate</w:t>
            </w:r>
          </w:p>
        </w:tc>
        <w:tc>
          <w:tcPr>
            <w:tcW w:w="2014" w:type="dxa"/>
            <w:hideMark/>
          </w:tcPr>
          <w:p w14:paraId="685485D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(СH3)2СНNСО</w:t>
            </w:r>
          </w:p>
        </w:tc>
        <w:tc>
          <w:tcPr>
            <w:tcW w:w="1175" w:type="dxa"/>
            <w:hideMark/>
          </w:tcPr>
          <w:p w14:paraId="0D9F8723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1795-48-8</w:t>
            </w:r>
          </w:p>
        </w:tc>
        <w:tc>
          <w:tcPr>
            <w:tcW w:w="1261" w:type="dxa"/>
            <w:noWrap/>
            <w:hideMark/>
          </w:tcPr>
          <w:p w14:paraId="3C10111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Explosives</w:t>
            </w:r>
          </w:p>
        </w:tc>
      </w:tr>
      <w:tr w:rsidR="00AF400D" w:rsidRPr="00AF400D" w14:paraId="262BBF0C" w14:textId="77777777" w:rsidTr="005A187F">
        <w:trPr>
          <w:trHeight w:val="306"/>
        </w:trPr>
        <w:tc>
          <w:tcPr>
            <w:tcW w:w="625" w:type="dxa"/>
          </w:tcPr>
          <w:p w14:paraId="3E088C43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3944" w:type="dxa"/>
            <w:hideMark/>
          </w:tcPr>
          <w:p w14:paraId="68F9CB7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1-(M-(</w:t>
            </w: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Trifluoromethyl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>)Phenyl)</w:t>
            </w: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Piperazine</w:t>
            </w:r>
            <w:proofErr w:type="spellEnd"/>
          </w:p>
        </w:tc>
        <w:tc>
          <w:tcPr>
            <w:tcW w:w="2014" w:type="dxa"/>
            <w:hideMark/>
          </w:tcPr>
          <w:p w14:paraId="520082D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C11H13F3N2</w:t>
            </w:r>
          </w:p>
        </w:tc>
        <w:tc>
          <w:tcPr>
            <w:tcW w:w="1175" w:type="dxa"/>
            <w:hideMark/>
          </w:tcPr>
          <w:p w14:paraId="78A8DC7A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15532-75-9</w:t>
            </w:r>
          </w:p>
        </w:tc>
        <w:tc>
          <w:tcPr>
            <w:tcW w:w="1261" w:type="dxa"/>
            <w:noWrap/>
            <w:hideMark/>
          </w:tcPr>
          <w:p w14:paraId="011F3B1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5290A33B" w14:textId="77777777" w:rsidTr="005A187F">
        <w:trPr>
          <w:trHeight w:val="306"/>
        </w:trPr>
        <w:tc>
          <w:tcPr>
            <w:tcW w:w="625" w:type="dxa"/>
          </w:tcPr>
          <w:p w14:paraId="774CFE55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3944" w:type="dxa"/>
            <w:hideMark/>
          </w:tcPr>
          <w:p w14:paraId="5FC5F97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1-Benzylpiperazine</w:t>
            </w:r>
          </w:p>
        </w:tc>
        <w:tc>
          <w:tcPr>
            <w:tcW w:w="2014" w:type="dxa"/>
            <w:hideMark/>
          </w:tcPr>
          <w:p w14:paraId="48FFAF0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C11H16N2</w:t>
            </w:r>
          </w:p>
        </w:tc>
        <w:tc>
          <w:tcPr>
            <w:tcW w:w="1175" w:type="dxa"/>
            <w:hideMark/>
          </w:tcPr>
          <w:p w14:paraId="13EAA23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2759-28-6</w:t>
            </w:r>
          </w:p>
        </w:tc>
        <w:tc>
          <w:tcPr>
            <w:tcW w:w="1261" w:type="dxa"/>
            <w:noWrap/>
            <w:hideMark/>
          </w:tcPr>
          <w:p w14:paraId="2B5E0FC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39C319E1" w14:textId="77777777" w:rsidTr="005A187F">
        <w:trPr>
          <w:trHeight w:val="306"/>
        </w:trPr>
        <w:tc>
          <w:tcPr>
            <w:tcW w:w="625" w:type="dxa"/>
          </w:tcPr>
          <w:p w14:paraId="11D2E906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  <w:tc>
          <w:tcPr>
            <w:tcW w:w="3944" w:type="dxa"/>
            <w:hideMark/>
          </w:tcPr>
          <w:p w14:paraId="634255C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4'-Aminopropiophenone</w:t>
            </w:r>
          </w:p>
        </w:tc>
        <w:tc>
          <w:tcPr>
            <w:tcW w:w="2014" w:type="dxa"/>
            <w:hideMark/>
          </w:tcPr>
          <w:p w14:paraId="02E2BCB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C9H11N1O1</w:t>
            </w:r>
          </w:p>
        </w:tc>
        <w:tc>
          <w:tcPr>
            <w:tcW w:w="1175" w:type="dxa"/>
            <w:hideMark/>
          </w:tcPr>
          <w:p w14:paraId="4F6F96F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70-69-9</w:t>
            </w:r>
          </w:p>
        </w:tc>
        <w:tc>
          <w:tcPr>
            <w:tcW w:w="1261" w:type="dxa"/>
            <w:noWrap/>
            <w:hideMark/>
          </w:tcPr>
          <w:p w14:paraId="0700838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2AE5540F" w14:textId="77777777" w:rsidTr="005A187F">
        <w:trPr>
          <w:trHeight w:val="306"/>
        </w:trPr>
        <w:tc>
          <w:tcPr>
            <w:tcW w:w="625" w:type="dxa"/>
          </w:tcPr>
          <w:p w14:paraId="0CC490ED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11</w:t>
            </w:r>
          </w:p>
        </w:tc>
        <w:tc>
          <w:tcPr>
            <w:tcW w:w="3944" w:type="dxa"/>
            <w:hideMark/>
          </w:tcPr>
          <w:p w14:paraId="6BF892C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4-Fluoroamphetamine</w:t>
            </w:r>
          </w:p>
        </w:tc>
        <w:tc>
          <w:tcPr>
            <w:tcW w:w="2014" w:type="dxa"/>
            <w:hideMark/>
          </w:tcPr>
          <w:p w14:paraId="3A2510A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14:paraId="3AFD91E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459-02-9</w:t>
            </w:r>
          </w:p>
        </w:tc>
        <w:tc>
          <w:tcPr>
            <w:tcW w:w="1261" w:type="dxa"/>
            <w:noWrap/>
            <w:hideMark/>
          </w:tcPr>
          <w:p w14:paraId="2CD2B7E3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1AA1960E" w14:textId="77777777" w:rsidTr="005A187F">
        <w:trPr>
          <w:trHeight w:val="306"/>
        </w:trPr>
        <w:tc>
          <w:tcPr>
            <w:tcW w:w="625" w:type="dxa"/>
          </w:tcPr>
          <w:p w14:paraId="3AD6A010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12</w:t>
            </w:r>
          </w:p>
        </w:tc>
        <w:tc>
          <w:tcPr>
            <w:tcW w:w="3944" w:type="dxa"/>
            <w:hideMark/>
          </w:tcPr>
          <w:p w14:paraId="56C74CC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4-Methylethcathinone</w:t>
            </w:r>
          </w:p>
        </w:tc>
        <w:tc>
          <w:tcPr>
            <w:tcW w:w="2014" w:type="dxa"/>
            <w:hideMark/>
          </w:tcPr>
          <w:p w14:paraId="36D8FBE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14:paraId="3D45B58C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1225617-18-4</w:t>
            </w:r>
          </w:p>
        </w:tc>
        <w:tc>
          <w:tcPr>
            <w:tcW w:w="1261" w:type="dxa"/>
            <w:noWrap/>
            <w:hideMark/>
          </w:tcPr>
          <w:p w14:paraId="36529EC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49D16DC9" w14:textId="77777777" w:rsidTr="005A187F">
        <w:trPr>
          <w:trHeight w:val="306"/>
        </w:trPr>
        <w:tc>
          <w:tcPr>
            <w:tcW w:w="625" w:type="dxa"/>
          </w:tcPr>
          <w:p w14:paraId="44064A30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13</w:t>
            </w:r>
          </w:p>
        </w:tc>
        <w:tc>
          <w:tcPr>
            <w:tcW w:w="3944" w:type="dxa"/>
            <w:hideMark/>
          </w:tcPr>
          <w:p w14:paraId="4058E8A2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Acbm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>(N)-2201</w:t>
            </w:r>
          </w:p>
        </w:tc>
        <w:tc>
          <w:tcPr>
            <w:tcW w:w="2014" w:type="dxa"/>
            <w:hideMark/>
          </w:tcPr>
          <w:p w14:paraId="2DE1567C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14:paraId="38BF9F6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1400742-13-3</w:t>
            </w:r>
          </w:p>
        </w:tc>
        <w:tc>
          <w:tcPr>
            <w:tcW w:w="1261" w:type="dxa"/>
            <w:noWrap/>
            <w:hideMark/>
          </w:tcPr>
          <w:p w14:paraId="2A52E96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0D807004" w14:textId="77777777" w:rsidTr="005A187F">
        <w:trPr>
          <w:trHeight w:val="306"/>
        </w:trPr>
        <w:tc>
          <w:tcPr>
            <w:tcW w:w="625" w:type="dxa"/>
          </w:tcPr>
          <w:p w14:paraId="026D8F8A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14</w:t>
            </w:r>
          </w:p>
        </w:tc>
        <w:tc>
          <w:tcPr>
            <w:tcW w:w="3944" w:type="dxa"/>
            <w:hideMark/>
          </w:tcPr>
          <w:p w14:paraId="40285A9A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Akb48-F</w:t>
            </w:r>
          </w:p>
        </w:tc>
        <w:tc>
          <w:tcPr>
            <w:tcW w:w="2014" w:type="dxa"/>
            <w:hideMark/>
          </w:tcPr>
          <w:p w14:paraId="6728ABF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14:paraId="1E5B559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1345973-53-6</w:t>
            </w:r>
          </w:p>
        </w:tc>
        <w:tc>
          <w:tcPr>
            <w:tcW w:w="1261" w:type="dxa"/>
            <w:noWrap/>
            <w:hideMark/>
          </w:tcPr>
          <w:p w14:paraId="30F04B2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2D91773F" w14:textId="77777777" w:rsidTr="005A187F">
        <w:trPr>
          <w:trHeight w:val="306"/>
        </w:trPr>
        <w:tc>
          <w:tcPr>
            <w:tcW w:w="625" w:type="dxa"/>
          </w:tcPr>
          <w:p w14:paraId="1355F032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15</w:t>
            </w:r>
          </w:p>
        </w:tc>
        <w:tc>
          <w:tcPr>
            <w:tcW w:w="3944" w:type="dxa"/>
            <w:hideMark/>
          </w:tcPr>
          <w:p w14:paraId="62EC5E1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ALLOBARBITAL</w:t>
            </w:r>
          </w:p>
        </w:tc>
        <w:tc>
          <w:tcPr>
            <w:tcW w:w="2014" w:type="dxa"/>
            <w:hideMark/>
          </w:tcPr>
          <w:p w14:paraId="20E3885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C10H12N2O3</w:t>
            </w:r>
          </w:p>
        </w:tc>
        <w:tc>
          <w:tcPr>
            <w:tcW w:w="1175" w:type="dxa"/>
            <w:hideMark/>
          </w:tcPr>
          <w:p w14:paraId="53F1D9C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52-43-7</w:t>
            </w:r>
          </w:p>
        </w:tc>
        <w:tc>
          <w:tcPr>
            <w:tcW w:w="1261" w:type="dxa"/>
            <w:noWrap/>
            <w:hideMark/>
          </w:tcPr>
          <w:p w14:paraId="003C8A4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4BDA32A9" w14:textId="77777777" w:rsidTr="005A187F">
        <w:trPr>
          <w:trHeight w:val="306"/>
        </w:trPr>
        <w:tc>
          <w:tcPr>
            <w:tcW w:w="625" w:type="dxa"/>
          </w:tcPr>
          <w:p w14:paraId="4098813B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16</w:t>
            </w:r>
          </w:p>
        </w:tc>
        <w:tc>
          <w:tcPr>
            <w:tcW w:w="3944" w:type="dxa"/>
            <w:hideMark/>
          </w:tcPr>
          <w:p w14:paraId="35A2986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Amobarbital</w:t>
            </w:r>
          </w:p>
        </w:tc>
        <w:tc>
          <w:tcPr>
            <w:tcW w:w="2014" w:type="dxa"/>
            <w:hideMark/>
          </w:tcPr>
          <w:p w14:paraId="39BCF3A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C11H18N2O3</w:t>
            </w:r>
          </w:p>
        </w:tc>
        <w:tc>
          <w:tcPr>
            <w:tcW w:w="1175" w:type="dxa"/>
            <w:hideMark/>
          </w:tcPr>
          <w:p w14:paraId="20DBC71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57-43-2</w:t>
            </w:r>
          </w:p>
        </w:tc>
        <w:tc>
          <w:tcPr>
            <w:tcW w:w="1261" w:type="dxa"/>
            <w:noWrap/>
            <w:hideMark/>
          </w:tcPr>
          <w:p w14:paraId="2A70FE5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59000760" w14:textId="77777777" w:rsidTr="005A187F">
        <w:trPr>
          <w:trHeight w:val="306"/>
        </w:trPr>
        <w:tc>
          <w:tcPr>
            <w:tcW w:w="625" w:type="dxa"/>
          </w:tcPr>
          <w:p w14:paraId="0CD65C2F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17</w:t>
            </w:r>
          </w:p>
        </w:tc>
        <w:tc>
          <w:tcPr>
            <w:tcW w:w="3944" w:type="dxa"/>
            <w:hideMark/>
          </w:tcPr>
          <w:p w14:paraId="169B21F0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Amphetamine</w:t>
            </w:r>
          </w:p>
        </w:tc>
        <w:tc>
          <w:tcPr>
            <w:tcW w:w="2014" w:type="dxa"/>
            <w:hideMark/>
          </w:tcPr>
          <w:p w14:paraId="5871A3C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14:paraId="1AA47D2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300-62-9</w:t>
            </w:r>
          </w:p>
        </w:tc>
        <w:tc>
          <w:tcPr>
            <w:tcW w:w="1261" w:type="dxa"/>
            <w:noWrap/>
            <w:hideMark/>
          </w:tcPr>
          <w:p w14:paraId="3362310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64EB3A71" w14:textId="77777777" w:rsidTr="005A187F">
        <w:trPr>
          <w:trHeight w:val="306"/>
        </w:trPr>
        <w:tc>
          <w:tcPr>
            <w:tcW w:w="625" w:type="dxa"/>
          </w:tcPr>
          <w:p w14:paraId="7127D74C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18</w:t>
            </w:r>
          </w:p>
        </w:tc>
        <w:tc>
          <w:tcPr>
            <w:tcW w:w="3944" w:type="dxa"/>
            <w:hideMark/>
          </w:tcPr>
          <w:p w14:paraId="207B6E41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Anastrozolum</w:t>
            </w:r>
            <w:proofErr w:type="spellEnd"/>
          </w:p>
        </w:tc>
        <w:tc>
          <w:tcPr>
            <w:tcW w:w="2014" w:type="dxa"/>
            <w:hideMark/>
          </w:tcPr>
          <w:p w14:paraId="3A417FF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14:paraId="7DD7041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120511-73-1</w:t>
            </w:r>
          </w:p>
        </w:tc>
        <w:tc>
          <w:tcPr>
            <w:tcW w:w="1261" w:type="dxa"/>
            <w:noWrap/>
            <w:hideMark/>
          </w:tcPr>
          <w:p w14:paraId="3CC4CCA2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4FA240E5" w14:textId="77777777" w:rsidTr="005A187F">
        <w:trPr>
          <w:trHeight w:val="306"/>
        </w:trPr>
        <w:tc>
          <w:tcPr>
            <w:tcW w:w="625" w:type="dxa"/>
          </w:tcPr>
          <w:p w14:paraId="2F2DE7DB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19</w:t>
            </w:r>
          </w:p>
        </w:tc>
        <w:tc>
          <w:tcPr>
            <w:tcW w:w="3944" w:type="dxa"/>
            <w:hideMark/>
          </w:tcPr>
          <w:p w14:paraId="0F247821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BARBITAL</w:t>
            </w:r>
          </w:p>
        </w:tc>
        <w:tc>
          <w:tcPr>
            <w:tcW w:w="2014" w:type="dxa"/>
            <w:hideMark/>
          </w:tcPr>
          <w:p w14:paraId="05214CFA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C8H12N2O3</w:t>
            </w:r>
          </w:p>
        </w:tc>
        <w:tc>
          <w:tcPr>
            <w:tcW w:w="1175" w:type="dxa"/>
            <w:hideMark/>
          </w:tcPr>
          <w:p w14:paraId="6992D521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57-44-3</w:t>
            </w:r>
          </w:p>
        </w:tc>
        <w:tc>
          <w:tcPr>
            <w:tcW w:w="1261" w:type="dxa"/>
            <w:noWrap/>
            <w:hideMark/>
          </w:tcPr>
          <w:p w14:paraId="410749A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26F23610" w14:textId="77777777" w:rsidTr="005A187F">
        <w:trPr>
          <w:trHeight w:val="306"/>
        </w:trPr>
        <w:tc>
          <w:tcPr>
            <w:tcW w:w="625" w:type="dxa"/>
          </w:tcPr>
          <w:p w14:paraId="1EA0833C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20</w:t>
            </w:r>
          </w:p>
        </w:tc>
        <w:tc>
          <w:tcPr>
            <w:tcW w:w="3944" w:type="dxa"/>
            <w:hideMark/>
          </w:tcPr>
          <w:p w14:paraId="0ED759C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Benzyl Methyl Ketone</w:t>
            </w:r>
          </w:p>
        </w:tc>
        <w:tc>
          <w:tcPr>
            <w:tcW w:w="2014" w:type="dxa"/>
            <w:hideMark/>
          </w:tcPr>
          <w:p w14:paraId="769D18D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C9H10O1</w:t>
            </w:r>
          </w:p>
        </w:tc>
        <w:tc>
          <w:tcPr>
            <w:tcW w:w="1175" w:type="dxa"/>
            <w:hideMark/>
          </w:tcPr>
          <w:p w14:paraId="03CEC441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103-79-7</w:t>
            </w:r>
          </w:p>
        </w:tc>
        <w:tc>
          <w:tcPr>
            <w:tcW w:w="1261" w:type="dxa"/>
            <w:noWrap/>
            <w:hideMark/>
          </w:tcPr>
          <w:p w14:paraId="2E4BA47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601F29A6" w14:textId="77777777" w:rsidTr="005A187F">
        <w:trPr>
          <w:trHeight w:val="306"/>
        </w:trPr>
        <w:tc>
          <w:tcPr>
            <w:tcW w:w="625" w:type="dxa"/>
          </w:tcPr>
          <w:p w14:paraId="3510D7CF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21</w:t>
            </w:r>
          </w:p>
        </w:tc>
        <w:tc>
          <w:tcPr>
            <w:tcW w:w="3944" w:type="dxa"/>
            <w:hideMark/>
          </w:tcPr>
          <w:p w14:paraId="6233EB6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Cocainium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 Hydrochloride</w:t>
            </w:r>
          </w:p>
        </w:tc>
        <w:tc>
          <w:tcPr>
            <w:tcW w:w="2014" w:type="dxa"/>
            <w:hideMark/>
          </w:tcPr>
          <w:p w14:paraId="7CDB9C8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C17H22Cl1N1O4</w:t>
            </w:r>
          </w:p>
        </w:tc>
        <w:tc>
          <w:tcPr>
            <w:tcW w:w="1175" w:type="dxa"/>
            <w:hideMark/>
          </w:tcPr>
          <w:p w14:paraId="1010980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53-21-4</w:t>
            </w:r>
          </w:p>
        </w:tc>
        <w:tc>
          <w:tcPr>
            <w:tcW w:w="1261" w:type="dxa"/>
            <w:noWrap/>
            <w:hideMark/>
          </w:tcPr>
          <w:p w14:paraId="67A5D66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5044A454" w14:textId="77777777" w:rsidTr="005A187F">
        <w:trPr>
          <w:trHeight w:val="306"/>
        </w:trPr>
        <w:tc>
          <w:tcPr>
            <w:tcW w:w="625" w:type="dxa"/>
          </w:tcPr>
          <w:p w14:paraId="268DA54A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  <w:tc>
          <w:tcPr>
            <w:tcW w:w="3944" w:type="dxa"/>
            <w:hideMark/>
          </w:tcPr>
          <w:p w14:paraId="230AD583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Codeine</w:t>
            </w:r>
          </w:p>
        </w:tc>
        <w:tc>
          <w:tcPr>
            <w:tcW w:w="2014" w:type="dxa"/>
            <w:hideMark/>
          </w:tcPr>
          <w:p w14:paraId="71ADBCF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C18H21N1O3*H2O1</w:t>
            </w:r>
          </w:p>
        </w:tc>
        <w:tc>
          <w:tcPr>
            <w:tcW w:w="1175" w:type="dxa"/>
            <w:hideMark/>
          </w:tcPr>
          <w:p w14:paraId="3136EFF3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76-57-3</w:t>
            </w:r>
          </w:p>
        </w:tc>
        <w:tc>
          <w:tcPr>
            <w:tcW w:w="1261" w:type="dxa"/>
            <w:noWrap/>
            <w:hideMark/>
          </w:tcPr>
          <w:p w14:paraId="23A01B50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75A2288F" w14:textId="77777777" w:rsidTr="005A187F">
        <w:trPr>
          <w:trHeight w:val="306"/>
        </w:trPr>
        <w:tc>
          <w:tcPr>
            <w:tcW w:w="625" w:type="dxa"/>
          </w:tcPr>
          <w:p w14:paraId="7461034E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23</w:t>
            </w:r>
          </w:p>
        </w:tc>
        <w:tc>
          <w:tcPr>
            <w:tcW w:w="3944" w:type="dxa"/>
            <w:hideMark/>
          </w:tcPr>
          <w:p w14:paraId="48C8AA8A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Diazepam</w:t>
            </w:r>
          </w:p>
        </w:tc>
        <w:tc>
          <w:tcPr>
            <w:tcW w:w="2014" w:type="dxa"/>
            <w:hideMark/>
          </w:tcPr>
          <w:p w14:paraId="55435CDA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14:paraId="144E068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439-14-5</w:t>
            </w:r>
          </w:p>
        </w:tc>
        <w:tc>
          <w:tcPr>
            <w:tcW w:w="1261" w:type="dxa"/>
            <w:noWrap/>
            <w:hideMark/>
          </w:tcPr>
          <w:p w14:paraId="105DB2D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0CE33E37" w14:textId="77777777" w:rsidTr="005A187F">
        <w:trPr>
          <w:trHeight w:val="306"/>
        </w:trPr>
        <w:tc>
          <w:tcPr>
            <w:tcW w:w="625" w:type="dxa"/>
          </w:tcPr>
          <w:p w14:paraId="68FAE2F8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24</w:t>
            </w:r>
          </w:p>
        </w:tc>
        <w:tc>
          <w:tcPr>
            <w:tcW w:w="3944" w:type="dxa"/>
            <w:hideMark/>
          </w:tcPr>
          <w:p w14:paraId="7BE2290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Heroin</w:t>
            </w:r>
          </w:p>
        </w:tc>
        <w:tc>
          <w:tcPr>
            <w:tcW w:w="2014" w:type="dxa"/>
            <w:hideMark/>
          </w:tcPr>
          <w:p w14:paraId="2E4C985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14:paraId="4B7DB87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561-27-3</w:t>
            </w:r>
          </w:p>
        </w:tc>
        <w:tc>
          <w:tcPr>
            <w:tcW w:w="1261" w:type="dxa"/>
            <w:noWrap/>
            <w:hideMark/>
          </w:tcPr>
          <w:p w14:paraId="311BA70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481F8F3D" w14:textId="77777777" w:rsidTr="005A187F">
        <w:trPr>
          <w:trHeight w:val="306"/>
        </w:trPr>
        <w:tc>
          <w:tcPr>
            <w:tcW w:w="625" w:type="dxa"/>
          </w:tcPr>
          <w:p w14:paraId="04D67DD4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25</w:t>
            </w:r>
          </w:p>
        </w:tc>
        <w:tc>
          <w:tcPr>
            <w:tcW w:w="3944" w:type="dxa"/>
            <w:hideMark/>
          </w:tcPr>
          <w:p w14:paraId="33A5EA2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Jwh-122</w:t>
            </w:r>
          </w:p>
        </w:tc>
        <w:tc>
          <w:tcPr>
            <w:tcW w:w="2014" w:type="dxa"/>
            <w:hideMark/>
          </w:tcPr>
          <w:p w14:paraId="7F15E171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14:paraId="05769A20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619294-47-2</w:t>
            </w:r>
          </w:p>
        </w:tc>
        <w:tc>
          <w:tcPr>
            <w:tcW w:w="1261" w:type="dxa"/>
            <w:noWrap/>
            <w:hideMark/>
          </w:tcPr>
          <w:p w14:paraId="32036AA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0A740390" w14:textId="77777777" w:rsidTr="005A187F">
        <w:trPr>
          <w:trHeight w:val="306"/>
        </w:trPr>
        <w:tc>
          <w:tcPr>
            <w:tcW w:w="625" w:type="dxa"/>
          </w:tcPr>
          <w:p w14:paraId="7DC6F9B0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26</w:t>
            </w:r>
          </w:p>
        </w:tc>
        <w:tc>
          <w:tcPr>
            <w:tcW w:w="3944" w:type="dxa"/>
            <w:hideMark/>
          </w:tcPr>
          <w:p w14:paraId="5565CFA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Ketamine</w:t>
            </w:r>
          </w:p>
        </w:tc>
        <w:tc>
          <w:tcPr>
            <w:tcW w:w="2014" w:type="dxa"/>
            <w:hideMark/>
          </w:tcPr>
          <w:p w14:paraId="3DDCC15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14:paraId="58F207DC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6740-88-1</w:t>
            </w:r>
          </w:p>
        </w:tc>
        <w:tc>
          <w:tcPr>
            <w:tcW w:w="1261" w:type="dxa"/>
            <w:noWrap/>
            <w:hideMark/>
          </w:tcPr>
          <w:p w14:paraId="58247A4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702C1A1A" w14:textId="77777777" w:rsidTr="005A187F">
        <w:trPr>
          <w:trHeight w:val="306"/>
        </w:trPr>
        <w:tc>
          <w:tcPr>
            <w:tcW w:w="625" w:type="dxa"/>
          </w:tcPr>
          <w:p w14:paraId="1FB951E7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lastRenderedPageBreak/>
              <w:t>27</w:t>
            </w:r>
          </w:p>
        </w:tc>
        <w:tc>
          <w:tcPr>
            <w:tcW w:w="3944" w:type="dxa"/>
            <w:hideMark/>
          </w:tcPr>
          <w:p w14:paraId="2387D34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Mdma</w:t>
            </w:r>
            <w:proofErr w:type="spellEnd"/>
          </w:p>
        </w:tc>
        <w:tc>
          <w:tcPr>
            <w:tcW w:w="2014" w:type="dxa"/>
            <w:hideMark/>
          </w:tcPr>
          <w:p w14:paraId="2CC1F64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14:paraId="281202AC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42542-10-9</w:t>
            </w:r>
          </w:p>
        </w:tc>
        <w:tc>
          <w:tcPr>
            <w:tcW w:w="1261" w:type="dxa"/>
            <w:noWrap/>
            <w:hideMark/>
          </w:tcPr>
          <w:p w14:paraId="55FD442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47991958" w14:textId="77777777" w:rsidTr="005A187F">
        <w:trPr>
          <w:trHeight w:val="306"/>
        </w:trPr>
        <w:tc>
          <w:tcPr>
            <w:tcW w:w="625" w:type="dxa"/>
          </w:tcPr>
          <w:p w14:paraId="66F24F67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28</w:t>
            </w:r>
          </w:p>
        </w:tc>
        <w:tc>
          <w:tcPr>
            <w:tcW w:w="3944" w:type="dxa"/>
            <w:hideMark/>
          </w:tcPr>
          <w:p w14:paraId="78DD1B4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mephobarbital</w:t>
            </w:r>
            <w:proofErr w:type="spellEnd"/>
          </w:p>
        </w:tc>
        <w:tc>
          <w:tcPr>
            <w:tcW w:w="2014" w:type="dxa"/>
            <w:hideMark/>
          </w:tcPr>
          <w:p w14:paraId="556C4C1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C13H14N2O3</w:t>
            </w:r>
          </w:p>
        </w:tc>
        <w:tc>
          <w:tcPr>
            <w:tcW w:w="1175" w:type="dxa"/>
            <w:hideMark/>
          </w:tcPr>
          <w:p w14:paraId="36B0956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115-38-8</w:t>
            </w:r>
          </w:p>
        </w:tc>
        <w:tc>
          <w:tcPr>
            <w:tcW w:w="1261" w:type="dxa"/>
            <w:noWrap/>
            <w:hideMark/>
          </w:tcPr>
          <w:p w14:paraId="2F616CD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0CF35874" w14:textId="77777777" w:rsidTr="005A187F">
        <w:trPr>
          <w:trHeight w:val="306"/>
        </w:trPr>
        <w:tc>
          <w:tcPr>
            <w:tcW w:w="625" w:type="dxa"/>
          </w:tcPr>
          <w:p w14:paraId="576E295F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29</w:t>
            </w:r>
          </w:p>
        </w:tc>
        <w:tc>
          <w:tcPr>
            <w:tcW w:w="3944" w:type="dxa"/>
            <w:hideMark/>
          </w:tcPr>
          <w:p w14:paraId="38360AA3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Methamphetamine</w:t>
            </w:r>
          </w:p>
        </w:tc>
        <w:tc>
          <w:tcPr>
            <w:tcW w:w="2014" w:type="dxa"/>
            <w:hideMark/>
          </w:tcPr>
          <w:p w14:paraId="0C42E2F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14:paraId="7D0ABA3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537-46-2</w:t>
            </w:r>
          </w:p>
        </w:tc>
        <w:tc>
          <w:tcPr>
            <w:tcW w:w="1261" w:type="dxa"/>
            <w:noWrap/>
            <w:hideMark/>
          </w:tcPr>
          <w:p w14:paraId="1F975DB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7C050E34" w14:textId="77777777" w:rsidTr="005A187F">
        <w:trPr>
          <w:trHeight w:val="306"/>
        </w:trPr>
        <w:tc>
          <w:tcPr>
            <w:tcW w:w="625" w:type="dxa"/>
          </w:tcPr>
          <w:p w14:paraId="6E95103D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30</w:t>
            </w:r>
          </w:p>
        </w:tc>
        <w:tc>
          <w:tcPr>
            <w:tcW w:w="3944" w:type="dxa"/>
            <w:noWrap/>
            <w:hideMark/>
          </w:tcPr>
          <w:p w14:paraId="679CD38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Methylenedioxy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Pyrovalerone</w:t>
            </w:r>
            <w:proofErr w:type="spellEnd"/>
          </w:p>
        </w:tc>
        <w:tc>
          <w:tcPr>
            <w:tcW w:w="2014" w:type="dxa"/>
            <w:hideMark/>
          </w:tcPr>
          <w:p w14:paraId="066C5E2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14:paraId="0665C6A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687603-66-3</w:t>
            </w:r>
          </w:p>
        </w:tc>
        <w:tc>
          <w:tcPr>
            <w:tcW w:w="1261" w:type="dxa"/>
            <w:noWrap/>
            <w:hideMark/>
          </w:tcPr>
          <w:p w14:paraId="0982DA80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02D50703" w14:textId="77777777" w:rsidTr="005A187F">
        <w:trPr>
          <w:trHeight w:val="306"/>
        </w:trPr>
        <w:tc>
          <w:tcPr>
            <w:tcW w:w="625" w:type="dxa"/>
          </w:tcPr>
          <w:p w14:paraId="68FED973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31</w:t>
            </w:r>
          </w:p>
        </w:tc>
        <w:tc>
          <w:tcPr>
            <w:tcW w:w="3944" w:type="dxa"/>
            <w:hideMark/>
          </w:tcPr>
          <w:p w14:paraId="13E8F4A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Modafinil</w:t>
            </w:r>
          </w:p>
        </w:tc>
        <w:tc>
          <w:tcPr>
            <w:tcW w:w="2014" w:type="dxa"/>
            <w:hideMark/>
          </w:tcPr>
          <w:p w14:paraId="6AFEAFB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hideMark/>
          </w:tcPr>
          <w:p w14:paraId="47A8D64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68693-11-8</w:t>
            </w:r>
          </w:p>
        </w:tc>
        <w:tc>
          <w:tcPr>
            <w:tcW w:w="1261" w:type="dxa"/>
            <w:noWrap/>
            <w:hideMark/>
          </w:tcPr>
          <w:p w14:paraId="33313BE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2223F1A4" w14:textId="77777777" w:rsidTr="005A187F">
        <w:trPr>
          <w:trHeight w:val="306"/>
        </w:trPr>
        <w:tc>
          <w:tcPr>
            <w:tcW w:w="625" w:type="dxa"/>
          </w:tcPr>
          <w:p w14:paraId="417AA0A2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32</w:t>
            </w:r>
          </w:p>
        </w:tc>
        <w:tc>
          <w:tcPr>
            <w:tcW w:w="3944" w:type="dxa"/>
            <w:hideMark/>
          </w:tcPr>
          <w:p w14:paraId="1871369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Morphine</w:t>
            </w:r>
          </w:p>
        </w:tc>
        <w:tc>
          <w:tcPr>
            <w:tcW w:w="2014" w:type="dxa"/>
            <w:hideMark/>
          </w:tcPr>
          <w:p w14:paraId="4A47A06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14:paraId="38E2A5E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57-27-2</w:t>
            </w:r>
          </w:p>
        </w:tc>
        <w:tc>
          <w:tcPr>
            <w:tcW w:w="1261" w:type="dxa"/>
            <w:noWrap/>
            <w:hideMark/>
          </w:tcPr>
          <w:p w14:paraId="6A03781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28191CB5" w14:textId="77777777" w:rsidTr="005A187F">
        <w:trPr>
          <w:trHeight w:val="306"/>
        </w:trPr>
        <w:tc>
          <w:tcPr>
            <w:tcW w:w="625" w:type="dxa"/>
          </w:tcPr>
          <w:p w14:paraId="57F9D2C7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33</w:t>
            </w:r>
          </w:p>
        </w:tc>
        <w:tc>
          <w:tcPr>
            <w:tcW w:w="3944" w:type="dxa"/>
            <w:hideMark/>
          </w:tcPr>
          <w:p w14:paraId="261810F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Noscapine</w:t>
            </w:r>
          </w:p>
        </w:tc>
        <w:tc>
          <w:tcPr>
            <w:tcW w:w="2014" w:type="dxa"/>
            <w:hideMark/>
          </w:tcPr>
          <w:p w14:paraId="044F59B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C22H23NO7</w:t>
            </w:r>
          </w:p>
        </w:tc>
        <w:tc>
          <w:tcPr>
            <w:tcW w:w="1175" w:type="dxa"/>
            <w:hideMark/>
          </w:tcPr>
          <w:p w14:paraId="7331FC6C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128-62-1</w:t>
            </w:r>
          </w:p>
        </w:tc>
        <w:tc>
          <w:tcPr>
            <w:tcW w:w="1261" w:type="dxa"/>
            <w:noWrap/>
            <w:hideMark/>
          </w:tcPr>
          <w:p w14:paraId="5FADC2DA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75417D49" w14:textId="77777777" w:rsidTr="005A187F">
        <w:trPr>
          <w:trHeight w:val="306"/>
        </w:trPr>
        <w:tc>
          <w:tcPr>
            <w:tcW w:w="625" w:type="dxa"/>
          </w:tcPr>
          <w:p w14:paraId="666F1ABA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34</w:t>
            </w:r>
          </w:p>
        </w:tc>
        <w:tc>
          <w:tcPr>
            <w:tcW w:w="3944" w:type="dxa"/>
            <w:hideMark/>
          </w:tcPr>
          <w:p w14:paraId="4F613CA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Pemoline</w:t>
            </w:r>
          </w:p>
        </w:tc>
        <w:tc>
          <w:tcPr>
            <w:tcW w:w="2014" w:type="dxa"/>
            <w:hideMark/>
          </w:tcPr>
          <w:p w14:paraId="60604F12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C9H8N2O2</w:t>
            </w:r>
          </w:p>
        </w:tc>
        <w:tc>
          <w:tcPr>
            <w:tcW w:w="1175" w:type="dxa"/>
            <w:hideMark/>
          </w:tcPr>
          <w:p w14:paraId="69C64A2A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2152-34-3</w:t>
            </w:r>
          </w:p>
        </w:tc>
        <w:tc>
          <w:tcPr>
            <w:tcW w:w="1261" w:type="dxa"/>
            <w:noWrap/>
            <w:hideMark/>
          </w:tcPr>
          <w:p w14:paraId="77182B4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078025DF" w14:textId="77777777" w:rsidTr="005A187F">
        <w:trPr>
          <w:trHeight w:val="306"/>
        </w:trPr>
        <w:tc>
          <w:tcPr>
            <w:tcW w:w="625" w:type="dxa"/>
          </w:tcPr>
          <w:p w14:paraId="6C705DC4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35</w:t>
            </w:r>
          </w:p>
        </w:tc>
        <w:tc>
          <w:tcPr>
            <w:tcW w:w="3944" w:type="dxa"/>
            <w:hideMark/>
          </w:tcPr>
          <w:p w14:paraId="2DCA18F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PHENTERMINE</w:t>
            </w:r>
          </w:p>
        </w:tc>
        <w:tc>
          <w:tcPr>
            <w:tcW w:w="2014" w:type="dxa"/>
            <w:hideMark/>
          </w:tcPr>
          <w:p w14:paraId="3D2CCA2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C10H15N1</w:t>
            </w:r>
          </w:p>
        </w:tc>
        <w:tc>
          <w:tcPr>
            <w:tcW w:w="1175" w:type="dxa"/>
            <w:hideMark/>
          </w:tcPr>
          <w:p w14:paraId="7A54B8EC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122-09-8</w:t>
            </w:r>
          </w:p>
        </w:tc>
        <w:tc>
          <w:tcPr>
            <w:tcW w:w="1261" w:type="dxa"/>
            <w:noWrap/>
            <w:hideMark/>
          </w:tcPr>
          <w:p w14:paraId="1F4725C1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724A62BA" w14:textId="77777777" w:rsidTr="005A187F">
        <w:trPr>
          <w:trHeight w:val="306"/>
        </w:trPr>
        <w:tc>
          <w:tcPr>
            <w:tcW w:w="625" w:type="dxa"/>
          </w:tcPr>
          <w:p w14:paraId="5A399DCC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36</w:t>
            </w:r>
          </w:p>
        </w:tc>
        <w:tc>
          <w:tcPr>
            <w:tcW w:w="3944" w:type="dxa"/>
            <w:hideMark/>
          </w:tcPr>
          <w:p w14:paraId="6F678761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secobarbital</w:t>
            </w:r>
            <w:proofErr w:type="spellEnd"/>
          </w:p>
        </w:tc>
        <w:tc>
          <w:tcPr>
            <w:tcW w:w="2014" w:type="dxa"/>
            <w:hideMark/>
          </w:tcPr>
          <w:p w14:paraId="71C18022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C12H18N2O3</w:t>
            </w:r>
          </w:p>
        </w:tc>
        <w:tc>
          <w:tcPr>
            <w:tcW w:w="1175" w:type="dxa"/>
            <w:hideMark/>
          </w:tcPr>
          <w:p w14:paraId="275D87C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76-73-3</w:t>
            </w:r>
          </w:p>
        </w:tc>
        <w:tc>
          <w:tcPr>
            <w:tcW w:w="1261" w:type="dxa"/>
            <w:noWrap/>
            <w:hideMark/>
          </w:tcPr>
          <w:p w14:paraId="4A2E6E4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6467D740" w14:textId="77777777" w:rsidTr="005A187F">
        <w:trPr>
          <w:trHeight w:val="306"/>
        </w:trPr>
        <w:tc>
          <w:tcPr>
            <w:tcW w:w="625" w:type="dxa"/>
          </w:tcPr>
          <w:p w14:paraId="2ABA62D9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37</w:t>
            </w:r>
          </w:p>
        </w:tc>
        <w:tc>
          <w:tcPr>
            <w:tcW w:w="3944" w:type="dxa"/>
            <w:hideMark/>
          </w:tcPr>
          <w:p w14:paraId="4B6EDA40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Thebaine</w:t>
            </w:r>
          </w:p>
        </w:tc>
        <w:tc>
          <w:tcPr>
            <w:tcW w:w="2014" w:type="dxa"/>
            <w:hideMark/>
          </w:tcPr>
          <w:p w14:paraId="76B7A4A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175" w:type="dxa"/>
            <w:noWrap/>
            <w:hideMark/>
          </w:tcPr>
          <w:p w14:paraId="7E34D84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115-37-7</w:t>
            </w:r>
          </w:p>
        </w:tc>
        <w:tc>
          <w:tcPr>
            <w:tcW w:w="1261" w:type="dxa"/>
            <w:noWrap/>
            <w:hideMark/>
          </w:tcPr>
          <w:p w14:paraId="4C5B44B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Narcotics</w:t>
            </w:r>
          </w:p>
        </w:tc>
      </w:tr>
      <w:tr w:rsidR="00AF400D" w:rsidRPr="00AF400D" w14:paraId="5B54223E" w14:textId="77777777" w:rsidTr="005A187F">
        <w:trPr>
          <w:trHeight w:val="306"/>
        </w:trPr>
        <w:tc>
          <w:tcPr>
            <w:tcW w:w="625" w:type="dxa"/>
          </w:tcPr>
          <w:p w14:paraId="7EB9A9FB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38</w:t>
            </w:r>
          </w:p>
        </w:tc>
        <w:tc>
          <w:tcPr>
            <w:tcW w:w="3944" w:type="dxa"/>
            <w:hideMark/>
          </w:tcPr>
          <w:p w14:paraId="33BB0C6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1,4-Butanediol</w:t>
            </w:r>
          </w:p>
        </w:tc>
        <w:tc>
          <w:tcPr>
            <w:tcW w:w="2014" w:type="dxa"/>
            <w:hideMark/>
          </w:tcPr>
          <w:p w14:paraId="29D89062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C4H10O2</w:t>
            </w:r>
          </w:p>
        </w:tc>
        <w:tc>
          <w:tcPr>
            <w:tcW w:w="1175" w:type="dxa"/>
            <w:hideMark/>
          </w:tcPr>
          <w:p w14:paraId="7427D0D2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110-63-4</w:t>
            </w:r>
          </w:p>
        </w:tc>
        <w:tc>
          <w:tcPr>
            <w:tcW w:w="1261" w:type="dxa"/>
            <w:noWrap/>
            <w:hideMark/>
          </w:tcPr>
          <w:p w14:paraId="3683049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6B3461E4" w14:textId="77777777" w:rsidTr="005A187F">
        <w:trPr>
          <w:trHeight w:val="306"/>
        </w:trPr>
        <w:tc>
          <w:tcPr>
            <w:tcW w:w="625" w:type="dxa"/>
          </w:tcPr>
          <w:p w14:paraId="45B29B5C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39</w:t>
            </w:r>
          </w:p>
        </w:tc>
        <w:tc>
          <w:tcPr>
            <w:tcW w:w="3944" w:type="dxa"/>
            <w:hideMark/>
          </w:tcPr>
          <w:p w14:paraId="6FFEF56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2,5-Dimethoxybenzaldehyde</w:t>
            </w:r>
          </w:p>
        </w:tc>
        <w:tc>
          <w:tcPr>
            <w:tcW w:w="2014" w:type="dxa"/>
            <w:hideMark/>
          </w:tcPr>
          <w:p w14:paraId="2319809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C9H10O3</w:t>
            </w:r>
          </w:p>
        </w:tc>
        <w:tc>
          <w:tcPr>
            <w:tcW w:w="1175" w:type="dxa"/>
            <w:hideMark/>
          </w:tcPr>
          <w:p w14:paraId="246699E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93-02-7</w:t>
            </w:r>
          </w:p>
        </w:tc>
        <w:tc>
          <w:tcPr>
            <w:tcW w:w="1261" w:type="dxa"/>
            <w:noWrap/>
            <w:hideMark/>
          </w:tcPr>
          <w:p w14:paraId="0F2A776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775EDB92" w14:textId="77777777" w:rsidTr="005A187F">
        <w:trPr>
          <w:trHeight w:val="306"/>
        </w:trPr>
        <w:tc>
          <w:tcPr>
            <w:tcW w:w="625" w:type="dxa"/>
          </w:tcPr>
          <w:p w14:paraId="539C6B1A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40</w:t>
            </w:r>
          </w:p>
        </w:tc>
        <w:tc>
          <w:tcPr>
            <w:tcW w:w="3944" w:type="dxa"/>
            <w:hideMark/>
          </w:tcPr>
          <w:p w14:paraId="32C5A74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2-Phenylethyl Bromide</w:t>
            </w:r>
          </w:p>
        </w:tc>
        <w:tc>
          <w:tcPr>
            <w:tcW w:w="2014" w:type="dxa"/>
            <w:hideMark/>
          </w:tcPr>
          <w:p w14:paraId="63AF18AC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C8H9Br1</w:t>
            </w:r>
          </w:p>
        </w:tc>
        <w:tc>
          <w:tcPr>
            <w:tcW w:w="1175" w:type="dxa"/>
            <w:hideMark/>
          </w:tcPr>
          <w:p w14:paraId="4F525C12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103-63-9</w:t>
            </w:r>
          </w:p>
        </w:tc>
        <w:tc>
          <w:tcPr>
            <w:tcW w:w="1261" w:type="dxa"/>
            <w:noWrap/>
            <w:hideMark/>
          </w:tcPr>
          <w:p w14:paraId="25A2F35C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5C9BE940" w14:textId="77777777" w:rsidTr="005A187F">
        <w:trPr>
          <w:trHeight w:val="306"/>
        </w:trPr>
        <w:tc>
          <w:tcPr>
            <w:tcW w:w="625" w:type="dxa"/>
          </w:tcPr>
          <w:p w14:paraId="0D1A775D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41</w:t>
            </w:r>
          </w:p>
        </w:tc>
        <w:tc>
          <w:tcPr>
            <w:tcW w:w="3944" w:type="dxa"/>
            <w:hideMark/>
          </w:tcPr>
          <w:p w14:paraId="4B61E00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2-Phenylethyl Chloride</w:t>
            </w:r>
          </w:p>
        </w:tc>
        <w:tc>
          <w:tcPr>
            <w:tcW w:w="2014" w:type="dxa"/>
            <w:hideMark/>
          </w:tcPr>
          <w:p w14:paraId="04DD7EE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C8H9Cl1</w:t>
            </w:r>
          </w:p>
        </w:tc>
        <w:tc>
          <w:tcPr>
            <w:tcW w:w="1175" w:type="dxa"/>
            <w:hideMark/>
          </w:tcPr>
          <w:p w14:paraId="405A73D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622-24-2</w:t>
            </w:r>
          </w:p>
        </w:tc>
        <w:tc>
          <w:tcPr>
            <w:tcW w:w="1261" w:type="dxa"/>
            <w:noWrap/>
            <w:hideMark/>
          </w:tcPr>
          <w:p w14:paraId="691B6FC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37596577" w14:textId="77777777" w:rsidTr="005A187F">
        <w:trPr>
          <w:trHeight w:val="306"/>
        </w:trPr>
        <w:tc>
          <w:tcPr>
            <w:tcW w:w="625" w:type="dxa"/>
          </w:tcPr>
          <w:p w14:paraId="645032C9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42</w:t>
            </w:r>
          </w:p>
        </w:tc>
        <w:tc>
          <w:tcPr>
            <w:tcW w:w="3944" w:type="dxa"/>
            <w:hideMark/>
          </w:tcPr>
          <w:p w14:paraId="73B9307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3-Phenyl-1-Propene</w:t>
            </w:r>
          </w:p>
        </w:tc>
        <w:tc>
          <w:tcPr>
            <w:tcW w:w="2014" w:type="dxa"/>
            <w:hideMark/>
          </w:tcPr>
          <w:p w14:paraId="22864C0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C9H10</w:t>
            </w:r>
          </w:p>
        </w:tc>
        <w:tc>
          <w:tcPr>
            <w:tcW w:w="1175" w:type="dxa"/>
            <w:hideMark/>
          </w:tcPr>
          <w:p w14:paraId="15209FB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300-57-2</w:t>
            </w:r>
          </w:p>
        </w:tc>
        <w:tc>
          <w:tcPr>
            <w:tcW w:w="1261" w:type="dxa"/>
            <w:noWrap/>
            <w:hideMark/>
          </w:tcPr>
          <w:p w14:paraId="1F9BCEC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68170E01" w14:textId="77777777" w:rsidTr="005A187F">
        <w:trPr>
          <w:trHeight w:val="306"/>
        </w:trPr>
        <w:tc>
          <w:tcPr>
            <w:tcW w:w="625" w:type="dxa"/>
          </w:tcPr>
          <w:p w14:paraId="7B965BA5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43</w:t>
            </w:r>
          </w:p>
        </w:tc>
        <w:tc>
          <w:tcPr>
            <w:tcW w:w="3944" w:type="dxa"/>
            <w:hideMark/>
          </w:tcPr>
          <w:p w14:paraId="5246CBD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Acetic acid</w:t>
            </w:r>
          </w:p>
        </w:tc>
        <w:tc>
          <w:tcPr>
            <w:tcW w:w="2014" w:type="dxa"/>
            <w:hideMark/>
          </w:tcPr>
          <w:p w14:paraId="0106DD8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C2H4O2</w:t>
            </w:r>
          </w:p>
        </w:tc>
        <w:tc>
          <w:tcPr>
            <w:tcW w:w="1175" w:type="dxa"/>
            <w:hideMark/>
          </w:tcPr>
          <w:p w14:paraId="7F6D8FD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64-19-7</w:t>
            </w:r>
          </w:p>
        </w:tc>
        <w:tc>
          <w:tcPr>
            <w:tcW w:w="1261" w:type="dxa"/>
            <w:noWrap/>
            <w:hideMark/>
          </w:tcPr>
          <w:p w14:paraId="2934C28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5A397285" w14:textId="77777777" w:rsidTr="005A187F">
        <w:trPr>
          <w:trHeight w:val="306"/>
        </w:trPr>
        <w:tc>
          <w:tcPr>
            <w:tcW w:w="625" w:type="dxa"/>
          </w:tcPr>
          <w:p w14:paraId="57812436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44</w:t>
            </w:r>
          </w:p>
        </w:tc>
        <w:tc>
          <w:tcPr>
            <w:tcW w:w="3944" w:type="dxa"/>
            <w:hideMark/>
          </w:tcPr>
          <w:p w14:paraId="10572262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Acetic Anhydride</w:t>
            </w:r>
          </w:p>
        </w:tc>
        <w:tc>
          <w:tcPr>
            <w:tcW w:w="2014" w:type="dxa"/>
            <w:hideMark/>
          </w:tcPr>
          <w:p w14:paraId="79CEB941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C4H6O3</w:t>
            </w:r>
          </w:p>
        </w:tc>
        <w:tc>
          <w:tcPr>
            <w:tcW w:w="1175" w:type="dxa"/>
            <w:hideMark/>
          </w:tcPr>
          <w:p w14:paraId="0AA5E08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108-24-7</w:t>
            </w:r>
          </w:p>
        </w:tc>
        <w:tc>
          <w:tcPr>
            <w:tcW w:w="1261" w:type="dxa"/>
            <w:noWrap/>
            <w:hideMark/>
          </w:tcPr>
          <w:p w14:paraId="18A3AD3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7176781E" w14:textId="77777777" w:rsidTr="005A187F">
        <w:trPr>
          <w:trHeight w:val="306"/>
        </w:trPr>
        <w:tc>
          <w:tcPr>
            <w:tcW w:w="625" w:type="dxa"/>
          </w:tcPr>
          <w:p w14:paraId="68EB3A18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45</w:t>
            </w:r>
          </w:p>
        </w:tc>
        <w:tc>
          <w:tcPr>
            <w:tcW w:w="3944" w:type="dxa"/>
            <w:hideMark/>
          </w:tcPr>
          <w:p w14:paraId="2320AC7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Anthranilicacid</w:t>
            </w:r>
            <w:proofErr w:type="spellEnd"/>
          </w:p>
        </w:tc>
        <w:tc>
          <w:tcPr>
            <w:tcW w:w="2014" w:type="dxa"/>
            <w:hideMark/>
          </w:tcPr>
          <w:p w14:paraId="37864EB1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C7H7N1O2</w:t>
            </w:r>
          </w:p>
        </w:tc>
        <w:tc>
          <w:tcPr>
            <w:tcW w:w="1175" w:type="dxa"/>
            <w:hideMark/>
          </w:tcPr>
          <w:p w14:paraId="3685ABE0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118-92-3</w:t>
            </w:r>
          </w:p>
        </w:tc>
        <w:tc>
          <w:tcPr>
            <w:tcW w:w="1261" w:type="dxa"/>
            <w:noWrap/>
            <w:hideMark/>
          </w:tcPr>
          <w:p w14:paraId="411F867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353E8E22" w14:textId="77777777" w:rsidTr="005A187F">
        <w:trPr>
          <w:trHeight w:val="306"/>
        </w:trPr>
        <w:tc>
          <w:tcPr>
            <w:tcW w:w="625" w:type="dxa"/>
          </w:tcPr>
          <w:p w14:paraId="68EAFE86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46</w:t>
            </w:r>
          </w:p>
        </w:tc>
        <w:tc>
          <w:tcPr>
            <w:tcW w:w="3944" w:type="dxa"/>
            <w:hideMark/>
          </w:tcPr>
          <w:p w14:paraId="1A333C9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Benzaldehyde</w:t>
            </w:r>
          </w:p>
        </w:tc>
        <w:tc>
          <w:tcPr>
            <w:tcW w:w="2014" w:type="dxa"/>
            <w:hideMark/>
          </w:tcPr>
          <w:p w14:paraId="3AA9160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C7H6O1</w:t>
            </w:r>
          </w:p>
        </w:tc>
        <w:tc>
          <w:tcPr>
            <w:tcW w:w="1175" w:type="dxa"/>
            <w:hideMark/>
          </w:tcPr>
          <w:p w14:paraId="03BEA67F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100-52-7</w:t>
            </w:r>
          </w:p>
        </w:tc>
        <w:tc>
          <w:tcPr>
            <w:tcW w:w="1261" w:type="dxa"/>
            <w:noWrap/>
            <w:hideMark/>
          </w:tcPr>
          <w:p w14:paraId="4406001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021FA10E" w14:textId="77777777" w:rsidTr="005A187F">
        <w:trPr>
          <w:trHeight w:val="306"/>
        </w:trPr>
        <w:tc>
          <w:tcPr>
            <w:tcW w:w="625" w:type="dxa"/>
          </w:tcPr>
          <w:p w14:paraId="3BDF7A08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47</w:t>
            </w:r>
          </w:p>
        </w:tc>
        <w:tc>
          <w:tcPr>
            <w:tcW w:w="3944" w:type="dxa"/>
            <w:hideMark/>
          </w:tcPr>
          <w:p w14:paraId="075949EB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Bromoethane</w:t>
            </w:r>
          </w:p>
        </w:tc>
        <w:tc>
          <w:tcPr>
            <w:tcW w:w="2014" w:type="dxa"/>
            <w:hideMark/>
          </w:tcPr>
          <w:p w14:paraId="07757B0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C2H5Br1</w:t>
            </w:r>
          </w:p>
        </w:tc>
        <w:tc>
          <w:tcPr>
            <w:tcW w:w="1175" w:type="dxa"/>
            <w:hideMark/>
          </w:tcPr>
          <w:p w14:paraId="40FCF63C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74-96-4</w:t>
            </w:r>
          </w:p>
        </w:tc>
        <w:tc>
          <w:tcPr>
            <w:tcW w:w="1261" w:type="dxa"/>
            <w:noWrap/>
            <w:hideMark/>
          </w:tcPr>
          <w:p w14:paraId="437F34F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6263FAB7" w14:textId="77777777" w:rsidTr="005A187F">
        <w:trPr>
          <w:trHeight w:val="306"/>
        </w:trPr>
        <w:tc>
          <w:tcPr>
            <w:tcW w:w="625" w:type="dxa"/>
          </w:tcPr>
          <w:p w14:paraId="127247D7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48</w:t>
            </w:r>
          </w:p>
        </w:tc>
        <w:tc>
          <w:tcPr>
            <w:tcW w:w="3944" w:type="dxa"/>
            <w:hideMark/>
          </w:tcPr>
          <w:p w14:paraId="453ACDF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Cyclohexylamine</w:t>
            </w:r>
          </w:p>
        </w:tc>
        <w:tc>
          <w:tcPr>
            <w:tcW w:w="2014" w:type="dxa"/>
            <w:hideMark/>
          </w:tcPr>
          <w:p w14:paraId="7BFC3273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C6H13N1</w:t>
            </w:r>
          </w:p>
        </w:tc>
        <w:tc>
          <w:tcPr>
            <w:tcW w:w="1175" w:type="dxa"/>
            <w:hideMark/>
          </w:tcPr>
          <w:p w14:paraId="15286F0D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108-91-8</w:t>
            </w:r>
          </w:p>
        </w:tc>
        <w:tc>
          <w:tcPr>
            <w:tcW w:w="1261" w:type="dxa"/>
            <w:noWrap/>
            <w:hideMark/>
          </w:tcPr>
          <w:p w14:paraId="4B38F03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2FAA4CD1" w14:textId="77777777" w:rsidTr="005A187F">
        <w:trPr>
          <w:trHeight w:val="306"/>
        </w:trPr>
        <w:tc>
          <w:tcPr>
            <w:tcW w:w="625" w:type="dxa"/>
          </w:tcPr>
          <w:p w14:paraId="30963A0A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49</w:t>
            </w:r>
          </w:p>
        </w:tc>
        <w:tc>
          <w:tcPr>
            <w:tcW w:w="3944" w:type="dxa"/>
            <w:hideMark/>
          </w:tcPr>
          <w:p w14:paraId="0E3D594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Diphenylacetic</w:t>
            </w:r>
            <w:proofErr w:type="spellEnd"/>
            <w:r w:rsidRPr="00AF400D">
              <w:rPr>
                <w:rFonts w:asciiTheme="minorBidi" w:hAnsiTheme="minorBidi" w:cstheme="minorBidi"/>
                <w:sz w:val="20"/>
                <w:szCs w:val="20"/>
              </w:rPr>
              <w:t xml:space="preserve"> acid</w:t>
            </w:r>
          </w:p>
        </w:tc>
        <w:tc>
          <w:tcPr>
            <w:tcW w:w="2014" w:type="dxa"/>
            <w:hideMark/>
          </w:tcPr>
          <w:p w14:paraId="6296520E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C14H12O2</w:t>
            </w:r>
          </w:p>
        </w:tc>
        <w:tc>
          <w:tcPr>
            <w:tcW w:w="1175" w:type="dxa"/>
            <w:hideMark/>
          </w:tcPr>
          <w:p w14:paraId="3BD6C072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117-34-0</w:t>
            </w:r>
          </w:p>
        </w:tc>
        <w:tc>
          <w:tcPr>
            <w:tcW w:w="1261" w:type="dxa"/>
            <w:noWrap/>
            <w:hideMark/>
          </w:tcPr>
          <w:p w14:paraId="38A1BBB1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19F2BDFA" w14:textId="77777777" w:rsidTr="005A187F">
        <w:trPr>
          <w:trHeight w:val="306"/>
        </w:trPr>
        <w:tc>
          <w:tcPr>
            <w:tcW w:w="625" w:type="dxa"/>
          </w:tcPr>
          <w:p w14:paraId="3351CDC3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50</w:t>
            </w:r>
          </w:p>
        </w:tc>
        <w:tc>
          <w:tcPr>
            <w:tcW w:w="3944" w:type="dxa"/>
            <w:hideMark/>
          </w:tcPr>
          <w:p w14:paraId="644F718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Diphenylacetonitrile</w:t>
            </w:r>
            <w:proofErr w:type="spellEnd"/>
          </w:p>
        </w:tc>
        <w:tc>
          <w:tcPr>
            <w:tcW w:w="2014" w:type="dxa"/>
            <w:hideMark/>
          </w:tcPr>
          <w:p w14:paraId="56C3310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C14H11N1</w:t>
            </w:r>
          </w:p>
        </w:tc>
        <w:tc>
          <w:tcPr>
            <w:tcW w:w="1175" w:type="dxa"/>
            <w:hideMark/>
          </w:tcPr>
          <w:p w14:paraId="193C52A7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86-29-3</w:t>
            </w:r>
          </w:p>
        </w:tc>
        <w:tc>
          <w:tcPr>
            <w:tcW w:w="1261" w:type="dxa"/>
            <w:noWrap/>
            <w:hideMark/>
          </w:tcPr>
          <w:p w14:paraId="3A3B8F3C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6329738F" w14:textId="77777777" w:rsidTr="005A187F">
        <w:trPr>
          <w:trHeight w:val="306"/>
        </w:trPr>
        <w:tc>
          <w:tcPr>
            <w:tcW w:w="625" w:type="dxa"/>
          </w:tcPr>
          <w:p w14:paraId="106ED6BF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51</w:t>
            </w:r>
          </w:p>
        </w:tc>
        <w:tc>
          <w:tcPr>
            <w:tcW w:w="3944" w:type="dxa"/>
            <w:hideMark/>
          </w:tcPr>
          <w:p w14:paraId="07311656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Gamma-Butyrolactone</w:t>
            </w:r>
          </w:p>
        </w:tc>
        <w:tc>
          <w:tcPr>
            <w:tcW w:w="2014" w:type="dxa"/>
            <w:hideMark/>
          </w:tcPr>
          <w:p w14:paraId="01329685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C4H6O2</w:t>
            </w:r>
          </w:p>
        </w:tc>
        <w:tc>
          <w:tcPr>
            <w:tcW w:w="1175" w:type="dxa"/>
            <w:hideMark/>
          </w:tcPr>
          <w:p w14:paraId="0CC5256A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96-48-0</w:t>
            </w:r>
          </w:p>
        </w:tc>
        <w:tc>
          <w:tcPr>
            <w:tcW w:w="1261" w:type="dxa"/>
            <w:noWrap/>
            <w:hideMark/>
          </w:tcPr>
          <w:p w14:paraId="023916B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  <w:tr w:rsidR="00AF400D" w:rsidRPr="00AF400D" w14:paraId="4B24704F" w14:textId="77777777" w:rsidTr="005A187F">
        <w:trPr>
          <w:trHeight w:val="306"/>
        </w:trPr>
        <w:tc>
          <w:tcPr>
            <w:tcW w:w="625" w:type="dxa"/>
          </w:tcPr>
          <w:p w14:paraId="48432DEC" w14:textId="77777777" w:rsidR="00AF400D" w:rsidRPr="00AF400D" w:rsidRDefault="00267018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52</w:t>
            </w:r>
          </w:p>
        </w:tc>
        <w:tc>
          <w:tcPr>
            <w:tcW w:w="3944" w:type="dxa"/>
            <w:hideMark/>
          </w:tcPr>
          <w:p w14:paraId="54459E4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proofErr w:type="spellStart"/>
            <w:r w:rsidRPr="00AF400D">
              <w:rPr>
                <w:rFonts w:asciiTheme="minorBidi" w:hAnsiTheme="minorBidi" w:cstheme="minorBidi"/>
                <w:sz w:val="20"/>
                <w:szCs w:val="20"/>
              </w:rPr>
              <w:t>Isosafrole</w:t>
            </w:r>
            <w:proofErr w:type="spellEnd"/>
          </w:p>
        </w:tc>
        <w:tc>
          <w:tcPr>
            <w:tcW w:w="2014" w:type="dxa"/>
            <w:hideMark/>
          </w:tcPr>
          <w:p w14:paraId="0DD63169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C10H10O2</w:t>
            </w:r>
          </w:p>
        </w:tc>
        <w:tc>
          <w:tcPr>
            <w:tcW w:w="1175" w:type="dxa"/>
            <w:hideMark/>
          </w:tcPr>
          <w:p w14:paraId="6D324948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120-58-1</w:t>
            </w:r>
          </w:p>
        </w:tc>
        <w:tc>
          <w:tcPr>
            <w:tcW w:w="1261" w:type="dxa"/>
            <w:noWrap/>
            <w:hideMark/>
          </w:tcPr>
          <w:p w14:paraId="3D323B94" w14:textId="77777777" w:rsidR="00AF400D" w:rsidRPr="00AF400D" w:rsidRDefault="00AF400D" w:rsidP="0072622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AF400D">
              <w:rPr>
                <w:rFonts w:asciiTheme="minorBidi" w:hAnsiTheme="minorBidi" w:cstheme="minorBidi"/>
                <w:sz w:val="20"/>
                <w:szCs w:val="20"/>
              </w:rPr>
              <w:t>Precursor</w:t>
            </w:r>
          </w:p>
        </w:tc>
      </w:tr>
    </w:tbl>
    <w:p w14:paraId="4FF574D8" w14:textId="77777777" w:rsidR="004B1C79" w:rsidRDefault="004B1C79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16905CC3" w14:textId="77777777" w:rsidR="006C57CC" w:rsidRPr="0055788F" w:rsidRDefault="006C57CC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Library </w:t>
      </w:r>
    </w:p>
    <w:tbl>
      <w:tblPr>
        <w:tblStyle w:val="TableGrid"/>
        <w:bidiVisual/>
        <w:tblW w:w="2799" w:type="dxa"/>
        <w:tblInd w:w="6221" w:type="dxa"/>
        <w:tblLook w:val="04A0" w:firstRow="1" w:lastRow="0" w:firstColumn="1" w:lastColumn="0" w:noHBand="0" w:noVBand="1"/>
      </w:tblPr>
      <w:tblGrid>
        <w:gridCol w:w="1524"/>
        <w:gridCol w:w="1275"/>
      </w:tblGrid>
      <w:tr w:rsidR="006C57CC" w14:paraId="6C03A25B" w14:textId="77777777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35399" w14:textId="77777777" w:rsidR="006C57CC" w:rsidRDefault="005C6583" w:rsidP="000550DB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Material sn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AD53F" w14:textId="77777777" w:rsidR="006C57CC" w:rsidRDefault="005C6583" w:rsidP="000550DB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7174CB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u w:val="single"/>
              </w:rPr>
              <w:t>Library sn</w:t>
            </w:r>
          </w:p>
        </w:tc>
      </w:tr>
      <w:tr w:rsidR="006C57CC" w14:paraId="76769CC1" w14:textId="77777777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8068" w14:textId="77777777" w:rsidR="006C57CC" w:rsidRPr="00081E4D" w:rsidRDefault="005C6583" w:rsidP="000550DB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081E4D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FFA8" w14:textId="77777777" w:rsidR="006C57CC" w:rsidRDefault="005C6583" w:rsidP="000550DB">
            <w:pPr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14:paraId="10D9D158" w14:textId="77777777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9851" w14:textId="77777777" w:rsidR="00081E4D" w:rsidRPr="00081E4D" w:rsidRDefault="00081E4D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081E4D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2D2D" w14:textId="77777777"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14:paraId="7FBB4B5C" w14:textId="77777777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E713" w14:textId="77777777"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9008" w14:textId="77777777"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14:paraId="1D955408" w14:textId="77777777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FB10" w14:textId="77777777"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6B5A" w14:textId="77777777"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14:paraId="22B5A596" w14:textId="77777777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85F6" w14:textId="77777777"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D3AF" w14:textId="77777777"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14:paraId="05DB974E" w14:textId="77777777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2A22" w14:textId="77777777"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2E7F" w14:textId="77777777"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14:paraId="5F91B1A8" w14:textId="77777777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44A8" w14:textId="77777777"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B925" w14:textId="77777777" w:rsidR="00081E4D" w:rsidRDefault="00081E4D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</w:tr>
      <w:tr w:rsidR="00081E4D" w14:paraId="712DA84F" w14:textId="77777777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658D" w14:textId="77777777" w:rsidR="00081E4D" w:rsidRPr="00081E4D" w:rsidRDefault="007174CB" w:rsidP="00081E4D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C52A" w14:textId="77777777" w:rsidR="00081E4D" w:rsidRDefault="007174CB" w:rsidP="00081E4D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</w:tr>
      <w:tr w:rsidR="007174CB" w14:paraId="261C6C99" w14:textId="77777777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EC68C" w14:textId="77777777" w:rsidR="007174CB" w:rsidRPr="00081E4D" w:rsidRDefault="007174CB" w:rsidP="007174CB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DFC6" w14:textId="77777777" w:rsidR="007174CB" w:rsidRDefault="007174CB" w:rsidP="007174CB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</w:tr>
      <w:tr w:rsidR="007174CB" w14:paraId="7DDF0334" w14:textId="77777777" w:rsidTr="005C6583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EFDE" w14:textId="77777777" w:rsidR="007174CB" w:rsidRPr="00081E4D" w:rsidRDefault="007174CB" w:rsidP="007174CB">
            <w:pPr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4D9A9" w14:textId="77777777" w:rsidR="007174CB" w:rsidRDefault="007174CB" w:rsidP="007174CB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</w:tr>
    </w:tbl>
    <w:p w14:paraId="6F8AE7C9" w14:textId="77777777" w:rsidR="00E05287" w:rsidRDefault="00E05287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3EEAFAA3" w14:textId="77777777" w:rsidR="001F3ECE" w:rsidRDefault="001F3ECE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579E195A" w14:textId="77777777" w:rsidR="00895D4C" w:rsidRPr="0055788F" w:rsidRDefault="00895D4C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>G-scan</w:t>
      </w:r>
    </w:p>
    <w:tbl>
      <w:tblPr>
        <w:tblStyle w:val="TableGrid"/>
        <w:bidiVisual/>
        <w:tblW w:w="5672" w:type="dxa"/>
        <w:tblInd w:w="3353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810595" w14:paraId="4C3C7AAA" w14:textId="77777777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F3D" w14:textId="77777777" w:rsidR="00810595" w:rsidRPr="006C57CC" w:rsidRDefault="00810595" w:rsidP="00895D4C">
            <w:pPr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</w:pPr>
            <w:r w:rsidRPr="00810595"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Last update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366F" w14:textId="77777777" w:rsidR="00810595" w:rsidRDefault="00810595" w:rsidP="00895D4C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6C57CC">
              <w:rPr>
                <w:rFonts w:asciiTheme="minorBidi" w:hAnsiTheme="minorBidi" w:cstheme="minorBidi"/>
                <w:b/>
                <w:bCs/>
                <w:color w:val="9BBB59" w:themeColor="accent3"/>
                <w:sz w:val="28"/>
                <w:szCs w:val="28"/>
                <w:u w:val="single"/>
              </w:rPr>
              <w:t>Unit sn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E9AF" w14:textId="77777777" w:rsidR="00810595" w:rsidRDefault="00810595" w:rsidP="00895D4C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7174CB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  <w:u w:val="single"/>
              </w:rPr>
              <w:t>Library sn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C29A" w14:textId="77777777" w:rsidR="00810595" w:rsidRDefault="00810595" w:rsidP="00895D4C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C4730D">
              <w:rPr>
                <w:rFonts w:asciiTheme="minorBidi" w:hAnsiTheme="minorBidi" w:cstheme="minorBidi"/>
                <w:b/>
                <w:bCs/>
                <w:color w:val="943634" w:themeColor="accent2" w:themeShade="BF"/>
                <w:sz w:val="28"/>
                <w:szCs w:val="28"/>
                <w:u w:val="single"/>
              </w:rPr>
              <w:t>G-scan Sn</w:t>
            </w:r>
          </w:p>
        </w:tc>
      </w:tr>
      <w:tr w:rsidR="00810595" w14:paraId="25C78283" w14:textId="77777777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BB1A" w14:textId="77777777" w:rsidR="00810595" w:rsidRPr="006C57CC" w:rsidRDefault="00810595" w:rsidP="00895D4C">
            <w:pPr>
              <w:rPr>
                <w:rFonts w:asciiTheme="minorBidi" w:hAnsiTheme="minorBidi" w:cstheme="minorBidi"/>
                <w:color w:val="000000" w:themeColor="text1"/>
              </w:rPr>
            </w:pPr>
            <w:r>
              <w:rPr>
                <w:rFonts w:asciiTheme="minorBidi" w:hAnsiTheme="minorBidi" w:cstheme="minorBidi"/>
                <w:color w:val="000000" w:themeColor="text1"/>
              </w:rPr>
              <w:t>4/5/15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AB23" w14:textId="77777777" w:rsidR="00810595" w:rsidRDefault="00810595" w:rsidP="00895D4C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3DA0" w14:textId="77777777" w:rsidR="00810595" w:rsidRDefault="00810595" w:rsidP="00895D4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E9C8" w14:textId="77777777" w:rsidR="00810595" w:rsidRPr="00733341" w:rsidRDefault="00810595" w:rsidP="00895D4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001035</w:t>
            </w:r>
          </w:p>
        </w:tc>
      </w:tr>
      <w:tr w:rsidR="00810595" w14:paraId="5CD144D3" w14:textId="77777777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A1CC" w14:textId="77777777" w:rsidR="00810595" w:rsidRPr="006C57CC" w:rsidRDefault="00810595" w:rsidP="00895D4C">
            <w:pPr>
              <w:rPr>
                <w:rFonts w:asciiTheme="minorBidi" w:hAnsiTheme="minorBidi" w:cstheme="minorBidi"/>
                <w:color w:val="000000" w:themeColor="text1"/>
              </w:rPr>
            </w:pPr>
            <w:r>
              <w:rPr>
                <w:rFonts w:asciiTheme="minorBidi" w:hAnsiTheme="minorBidi" w:cstheme="minorBidi"/>
                <w:color w:val="000000" w:themeColor="text1"/>
              </w:rPr>
              <w:t>2/5/15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F084" w14:textId="77777777" w:rsidR="00810595" w:rsidRDefault="00810595" w:rsidP="00895D4C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D6E3" w14:textId="77777777" w:rsidR="00810595" w:rsidRDefault="00810595" w:rsidP="00895D4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A1A0" w14:textId="77777777" w:rsidR="00810595" w:rsidRPr="00733341" w:rsidRDefault="00810595" w:rsidP="00895D4C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001033</w:t>
            </w:r>
          </w:p>
        </w:tc>
      </w:tr>
      <w:tr w:rsidR="00810595" w14:paraId="70C4F6D4" w14:textId="77777777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3A5A" w14:textId="77777777" w:rsidR="00810595" w:rsidRPr="006C57CC" w:rsidRDefault="00810595" w:rsidP="00895D4C">
            <w:pPr>
              <w:rPr>
                <w:rFonts w:asciiTheme="minorBidi" w:hAnsiTheme="minorBidi" w:cstheme="minorBidi"/>
                <w:color w:val="000000" w:themeColor="text1"/>
              </w:rPr>
            </w:pPr>
            <w:r>
              <w:rPr>
                <w:rFonts w:asciiTheme="minorBidi" w:hAnsiTheme="minorBidi" w:cstheme="minorBidi"/>
                <w:color w:val="000000" w:themeColor="text1"/>
              </w:rPr>
              <w:t>14/7/15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7785" w14:textId="77777777" w:rsidR="00810595" w:rsidRDefault="00810595" w:rsidP="00895D4C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Isr001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0793" w14:textId="77777777" w:rsidR="00810595" w:rsidRDefault="00810595" w:rsidP="00895D4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full001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7F93" w14:textId="77777777" w:rsidR="00810595" w:rsidRDefault="00810595" w:rsidP="00895D4C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001037</w:t>
            </w:r>
          </w:p>
        </w:tc>
      </w:tr>
      <w:tr w:rsidR="00810595" w14:paraId="76CDF25A" w14:textId="77777777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0758" w14:textId="77777777" w:rsidR="00810595" w:rsidRPr="006C57CC" w:rsidRDefault="00810595" w:rsidP="00E249E6">
            <w:pPr>
              <w:rPr>
                <w:rFonts w:asciiTheme="minorBidi" w:hAnsiTheme="minorBidi" w:cstheme="minorBidi"/>
                <w:color w:val="000000" w:themeColor="text1"/>
              </w:rPr>
            </w:pPr>
            <w:r>
              <w:rPr>
                <w:rFonts w:asciiTheme="minorBidi" w:hAnsiTheme="minorBidi" w:cstheme="minorBidi"/>
                <w:color w:val="000000" w:themeColor="text1"/>
              </w:rPr>
              <w:t>12/3/16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9D34" w14:textId="77777777" w:rsidR="00810595" w:rsidRDefault="00810595" w:rsidP="00E249E6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8C64" w14:textId="77777777" w:rsidR="00810595" w:rsidRDefault="00810595" w:rsidP="00E249E6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8A28" w14:textId="77777777" w:rsidR="00810595" w:rsidRDefault="00810595" w:rsidP="00E249E6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001054</w:t>
            </w:r>
          </w:p>
        </w:tc>
      </w:tr>
      <w:tr w:rsidR="00810595" w14:paraId="2A0ADC2C" w14:textId="77777777" w:rsidTr="00810595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4E05" w14:textId="77777777" w:rsidR="00810595" w:rsidRPr="006C57CC" w:rsidRDefault="002468CE" w:rsidP="00E249E6">
            <w:pPr>
              <w:rPr>
                <w:rFonts w:asciiTheme="minorBidi" w:hAnsiTheme="minorBidi" w:cstheme="minorBidi"/>
                <w:color w:val="000000" w:themeColor="text1"/>
              </w:rPr>
            </w:pPr>
            <w:r>
              <w:rPr>
                <w:rFonts w:asciiTheme="minorBidi" w:hAnsiTheme="minorBidi" w:cstheme="minorBidi"/>
                <w:color w:val="000000" w:themeColor="text1"/>
              </w:rPr>
              <w:t>22/5/16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023D" w14:textId="77777777" w:rsidR="00810595" w:rsidRDefault="00810595" w:rsidP="00E249E6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</w:rPr>
              <w:t>Arg001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B1A2" w14:textId="77777777" w:rsidR="00810595" w:rsidRDefault="00810595" w:rsidP="00E249E6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Na001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54AB" w14:textId="77777777" w:rsidR="00810595" w:rsidRDefault="00810595" w:rsidP="00E249E6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001056</w:t>
            </w:r>
          </w:p>
        </w:tc>
      </w:tr>
    </w:tbl>
    <w:p w14:paraId="7DAD495B" w14:textId="77777777" w:rsidR="00895D4C" w:rsidRDefault="00895D4C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7BE420A7" w14:textId="77777777" w:rsidR="00FB14B0" w:rsidRPr="0055788F" w:rsidRDefault="00FB14B0" w:rsidP="0055788F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55788F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Alerts </w:t>
      </w:r>
    </w:p>
    <w:tbl>
      <w:tblPr>
        <w:tblStyle w:val="TableGrid"/>
        <w:bidiVisual/>
        <w:tblW w:w="4254" w:type="dxa"/>
        <w:tblInd w:w="4769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F6F3F" w14:paraId="12D6304F" w14:textId="77777777" w:rsidTr="002F6F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A12C" w14:textId="77777777" w:rsidR="002F6F3F" w:rsidRDefault="002F6F3F" w:rsidP="009A73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073BF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>Pin</w:t>
            </w:r>
            <w:r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 xml:space="preserve"> 2</w:t>
            </w:r>
            <w:r w:rsidRPr="00073BF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 xml:space="preserve"> Sn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1497" w14:textId="77777777" w:rsidR="002F6F3F" w:rsidRDefault="002F6F3F" w:rsidP="009A73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073BF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>Pin</w:t>
            </w:r>
            <w:r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 xml:space="preserve"> 1</w:t>
            </w:r>
            <w:r w:rsidRPr="00073BF3">
              <w:rPr>
                <w:rFonts w:asciiTheme="minorBidi" w:hAnsiTheme="minorBidi" w:cstheme="minorBidi"/>
                <w:b/>
                <w:bCs/>
                <w:color w:val="FFC000"/>
                <w:sz w:val="28"/>
                <w:szCs w:val="28"/>
                <w:u w:val="single"/>
              </w:rPr>
              <w:t xml:space="preserve"> Sn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A537" w14:textId="77777777" w:rsidR="002F6F3F" w:rsidRDefault="002F6F3F" w:rsidP="009A7328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 w:rsidRPr="00FB14B0">
              <w:rPr>
                <w:rFonts w:asciiTheme="minorBidi" w:hAnsiTheme="minorBidi" w:cstheme="minorBidi"/>
                <w:b/>
                <w:bCs/>
                <w:color w:val="984806" w:themeColor="accent6" w:themeShade="80"/>
                <w:sz w:val="28"/>
                <w:szCs w:val="28"/>
                <w:u w:val="single"/>
              </w:rPr>
              <w:t>Alert Sn</w:t>
            </w:r>
          </w:p>
        </w:tc>
      </w:tr>
      <w:tr w:rsidR="002F6F3F" w14:paraId="7D91FC02" w14:textId="77777777" w:rsidTr="002F6F3F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0DF5" w14:textId="77777777" w:rsidR="002F6F3F" w:rsidRDefault="002F6F3F" w:rsidP="00574C05">
            <w:pPr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000000" w:themeColor="text1"/>
                <w:u w:val="single"/>
              </w:rPr>
              <w:t>02003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3FE0" w14:textId="77777777" w:rsidR="002F6F3F" w:rsidRDefault="002F6F3F" w:rsidP="00574C05">
            <w:pPr>
              <w:rPr>
                <w:rFonts w:asciiTheme="minorBidi" w:hAnsiTheme="minorBidi" w:cstheme="minorBidi"/>
              </w:rPr>
            </w:pPr>
            <w:r w:rsidRPr="006C57CC">
              <w:rPr>
                <w:rFonts w:asciiTheme="minorBidi" w:hAnsiTheme="minorBidi" w:cstheme="minorBidi"/>
                <w:color w:val="000000" w:themeColor="text1"/>
                <w:u w:val="single"/>
              </w:rPr>
              <w:t>02001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6658" w14:textId="77777777" w:rsidR="002F6F3F" w:rsidRPr="00733341" w:rsidRDefault="002F6F3F" w:rsidP="00574C05">
            <w:pPr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</w:tr>
    </w:tbl>
    <w:p w14:paraId="647DC1D9" w14:textId="77777777" w:rsidR="009018CD" w:rsidRDefault="009018CD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14:paraId="47829C0A" w14:textId="77777777" w:rsidR="00FA3FE7" w:rsidRPr="0076773B" w:rsidRDefault="00FA3FE7" w:rsidP="0076773B">
      <w:pPr>
        <w:pStyle w:val="ListParagraph"/>
        <w:numPr>
          <w:ilvl w:val="0"/>
          <w:numId w:val="50"/>
        </w:numPr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 w:rsidRPr="0076773B">
        <w:rPr>
          <w:rFonts w:asciiTheme="minorBidi" w:hAnsiTheme="minorBidi" w:cstheme="minorBidi"/>
          <w:b/>
          <w:bCs/>
          <w:sz w:val="28"/>
          <w:szCs w:val="28"/>
          <w:u w:val="single"/>
        </w:rPr>
        <w:t>Passwords</w:t>
      </w:r>
    </w:p>
    <w:tbl>
      <w:tblPr>
        <w:tblStyle w:val="TableGrid"/>
        <w:bidiVisual/>
        <w:tblW w:w="2942" w:type="dxa"/>
        <w:tblInd w:w="6083" w:type="dxa"/>
        <w:tblLook w:val="04A0" w:firstRow="1" w:lastRow="0" w:firstColumn="1" w:lastColumn="0" w:noHBand="0" w:noVBand="1"/>
      </w:tblPr>
      <w:tblGrid>
        <w:gridCol w:w="1524"/>
        <w:gridCol w:w="1418"/>
      </w:tblGrid>
      <w:tr w:rsidR="00FA3FE7" w14:paraId="3BE35DA1" w14:textId="77777777" w:rsidTr="001F3ECE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0F49" w14:textId="77777777" w:rsidR="00FA3FE7" w:rsidRDefault="00FA3FE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User password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53B1" w14:textId="77777777" w:rsidR="00FA3FE7" w:rsidRDefault="00FA3FE7" w:rsidP="00C50497">
            <w:pP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u w:val="single"/>
              </w:rPr>
              <w:t>User id</w:t>
            </w:r>
          </w:p>
        </w:tc>
      </w:tr>
      <w:tr w:rsidR="00FA3FE7" w14:paraId="32B96EF9" w14:textId="77777777" w:rsidTr="001F3ECE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C966" w14:textId="77777777" w:rsidR="00FA3FE7" w:rsidRPr="00733341" w:rsidRDefault="00733341" w:rsidP="00C50497">
            <w:pPr>
              <w:rPr>
                <w:rFonts w:asciiTheme="minorBidi" w:hAnsiTheme="minorBidi" w:cstheme="minorBidi"/>
              </w:rPr>
            </w:pPr>
            <w:r w:rsidRPr="00733341">
              <w:rPr>
                <w:rFonts w:asciiTheme="minorBidi" w:hAnsiTheme="minorBidi" w:cstheme="minorBidi"/>
              </w:rPr>
              <w:t>Aa1234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14B6" w14:textId="77777777" w:rsidR="00FA3FE7" w:rsidRPr="00733341" w:rsidRDefault="00733341" w:rsidP="00C50497">
            <w:pPr>
              <w:rPr>
                <w:rFonts w:asciiTheme="minorBidi" w:hAnsiTheme="minorBidi" w:cstheme="minorBidi"/>
                <w:rtl/>
              </w:rPr>
            </w:pPr>
            <w:r w:rsidRPr="00733341">
              <w:rPr>
                <w:rFonts w:asciiTheme="minorBidi" w:hAnsiTheme="minorBidi" w:cstheme="minorBidi"/>
              </w:rPr>
              <w:t>201391984</w:t>
            </w:r>
          </w:p>
        </w:tc>
      </w:tr>
      <w:tr w:rsidR="00FA3FE7" w14:paraId="6DA4A531" w14:textId="77777777" w:rsidTr="001F3ECE"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30CAB" w14:textId="77777777" w:rsidR="00FA3FE7" w:rsidRPr="00733341" w:rsidRDefault="00733341" w:rsidP="00C50497">
            <w:pPr>
              <w:rPr>
                <w:rFonts w:asciiTheme="minorBidi" w:hAnsiTheme="minorBidi" w:cstheme="minorBidi"/>
                <w:rtl/>
              </w:rPr>
            </w:pPr>
            <w:r w:rsidRPr="00733341">
              <w:rPr>
                <w:rFonts w:asciiTheme="minorBidi" w:hAnsiTheme="minorBidi" w:cstheme="minorBidi"/>
              </w:rPr>
              <w:t>Bb3234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B72A" w14:textId="77777777" w:rsidR="00FA3FE7" w:rsidRPr="00733341" w:rsidRDefault="00733341" w:rsidP="00C50497">
            <w:pPr>
              <w:rPr>
                <w:rFonts w:asciiTheme="minorBidi" w:hAnsiTheme="minorBidi" w:cstheme="minorBidi"/>
                <w:rtl/>
              </w:rPr>
            </w:pPr>
            <w:r w:rsidRPr="00733341">
              <w:rPr>
                <w:rFonts w:asciiTheme="minorBidi" w:hAnsiTheme="minorBidi" w:cstheme="minorBidi"/>
              </w:rPr>
              <w:t>34234545</w:t>
            </w:r>
          </w:p>
        </w:tc>
      </w:tr>
    </w:tbl>
    <w:p w14:paraId="606227F5" w14:textId="77777777" w:rsidR="0075614A" w:rsidRDefault="0075614A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30A3D638" w14:textId="77777777" w:rsidR="00F2180F" w:rsidRDefault="00F2180F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185DF19F" w14:textId="77777777" w:rsidR="00F2180F" w:rsidRDefault="00F2180F" w:rsidP="00C50497">
      <w:pP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14:paraId="670B1AFB" w14:textId="77777777" w:rsidR="006E3535" w:rsidRPr="00D33D02" w:rsidRDefault="006E3535" w:rsidP="00C50497">
      <w:pPr>
        <w:rPr>
          <w:rFonts w:asciiTheme="minorBidi" w:hAnsiTheme="minorBidi" w:cstheme="minorBidi"/>
          <w:sz w:val="28"/>
          <w:szCs w:val="28"/>
          <w:rtl/>
        </w:rPr>
      </w:pPr>
    </w:p>
    <w:sectPr w:rsidR="006E3535" w:rsidRPr="00D33D02" w:rsidSect="00323E0E">
      <w:headerReference w:type="even" r:id="rId10"/>
      <w:headerReference w:type="default" r:id="rId11"/>
      <w:footerReference w:type="even" r:id="rId12"/>
      <w:headerReference w:type="first" r:id="rId13"/>
      <w:pgSz w:w="11909" w:h="16834" w:code="9"/>
      <w:pgMar w:top="2127" w:right="1440" w:bottom="1440" w:left="1440" w:header="720" w:footer="454" w:gutter="0"/>
      <w:cols w:space="720"/>
      <w:rtlGutter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ell" w:date="2017-01-09T17:05:00Z" w:initials="D">
    <w:p w14:paraId="57A2B311" w14:textId="77777777" w:rsidR="000550DB" w:rsidRDefault="000550DB">
      <w:pPr>
        <w:pStyle w:val="CommentText"/>
      </w:pPr>
      <w:r>
        <w:rPr>
          <w:rStyle w:val="CommentReference"/>
        </w:rPr>
        <w:annotationRef/>
      </w:r>
    </w:p>
  </w:comment>
  <w:comment w:id="2" w:author="Dell" w:date="2017-01-09T17:11:00Z" w:initials="D">
    <w:p w14:paraId="17BC7170" w14:textId="77777777" w:rsidR="000550DB" w:rsidRDefault="000550DB">
      <w:pPr>
        <w:pStyle w:val="CommentText"/>
      </w:pPr>
      <w:r>
        <w:rPr>
          <w:rStyle w:val="CommentReference"/>
        </w:rPr>
        <w:annotationRef/>
      </w:r>
      <w:r>
        <w:t>Pin on the map, can be added manually or automatically</w:t>
      </w:r>
    </w:p>
  </w:comment>
  <w:comment w:id="3" w:author="Dell" w:date="2017-01-09T17:06:00Z" w:initials="D">
    <w:p w14:paraId="33589C7F" w14:textId="77777777" w:rsidR="000550DB" w:rsidRDefault="000550DB">
      <w:pPr>
        <w:pStyle w:val="CommentText"/>
        <w:rPr>
          <w:lang w:bidi="he-IL"/>
        </w:rPr>
      </w:pPr>
      <w:r>
        <w:rPr>
          <w:rStyle w:val="CommentReference"/>
        </w:rPr>
        <w:annotationRef/>
      </w:r>
      <w:proofErr w:type="spellStart"/>
      <w:r>
        <w:rPr>
          <w:lang w:bidi="he-IL"/>
        </w:rPr>
        <w:t>jpag</w:t>
      </w:r>
      <w:proofErr w:type="spellEnd"/>
    </w:p>
  </w:comment>
  <w:comment w:id="4" w:author="Dell" w:date="2017-01-09T17:07:00Z" w:initials="D">
    <w:p w14:paraId="69788090" w14:textId="77777777" w:rsidR="000550DB" w:rsidRDefault="000550DB">
      <w:pPr>
        <w:pStyle w:val="CommentText"/>
      </w:pPr>
      <w:r>
        <w:rPr>
          <w:rStyle w:val="CommentReference"/>
        </w:rPr>
        <w:annotationRef/>
      </w:r>
      <w:r>
        <w:t xml:space="preserve">entity that will help as to run the algorithm </w:t>
      </w:r>
    </w:p>
  </w:comment>
  <w:comment w:id="5" w:author="Dell" w:date="2017-01-09T17:08:00Z" w:initials="D">
    <w:p w14:paraId="4EE8F8A4" w14:textId="77777777" w:rsidR="000550DB" w:rsidRDefault="000550DB">
      <w:pPr>
        <w:pStyle w:val="CommentText"/>
      </w:pPr>
      <w:r>
        <w:rPr>
          <w:rStyle w:val="CommentReference"/>
        </w:rPr>
        <w:annotationRef/>
      </w:r>
      <w:r>
        <w:t>need to come from the GPS component inside the suitcase</w:t>
      </w:r>
    </w:p>
  </w:comment>
  <w:comment w:id="6" w:author="Dell" w:date="2017-01-09T18:41:00Z" w:initials="D">
    <w:p w14:paraId="5A978DBC" w14:textId="77777777" w:rsidR="000550DB" w:rsidRDefault="000550DB">
      <w:pPr>
        <w:pStyle w:val="CommentText"/>
      </w:pPr>
      <w:r>
        <w:rPr>
          <w:rStyle w:val="CommentReference"/>
        </w:rPr>
        <w:annotationRef/>
      </w:r>
      <w:r>
        <w:t>of the suspected person</w:t>
      </w:r>
    </w:p>
  </w:comment>
  <w:comment w:id="7" w:author="Dell" w:date="2017-01-09T17:08:00Z" w:initials="D">
    <w:p w14:paraId="03253D31" w14:textId="77777777" w:rsidR="000550DB" w:rsidRDefault="000550DB" w:rsidP="00D12D1E">
      <w:pPr>
        <w:pStyle w:val="CommentText"/>
        <w:numPr>
          <w:ilvl w:val="0"/>
          <w:numId w:val="49"/>
        </w:numPr>
      </w:pPr>
      <w:r>
        <w:rPr>
          <w:rStyle w:val="CommentReference"/>
        </w:rPr>
        <w:annotationRef/>
      </w:r>
      <w:r>
        <w:t>Stands for manual insert.</w:t>
      </w:r>
    </w:p>
    <w:p w14:paraId="46A936C0" w14:textId="77777777" w:rsidR="000550DB" w:rsidRDefault="000550DB" w:rsidP="00D12D1E">
      <w:pPr>
        <w:pStyle w:val="CommentText"/>
        <w:numPr>
          <w:ilvl w:val="0"/>
          <w:numId w:val="49"/>
        </w:numPr>
      </w:pPr>
      <w:r>
        <w:t xml:space="preserve"> Stands for G-scan insert.</w:t>
      </w:r>
    </w:p>
  </w:comment>
  <w:comment w:id="8" w:author="Dell" w:date="2017-01-09T17:09:00Z" w:initials="D">
    <w:p w14:paraId="64A63533" w14:textId="77777777" w:rsidR="000550DB" w:rsidRDefault="000550DB" w:rsidP="005A187F">
      <w:pPr>
        <w:pStyle w:val="CommentText"/>
      </w:pPr>
      <w:r>
        <w:rPr>
          <w:rStyle w:val="CommentReference"/>
        </w:rPr>
        <w:annotationRef/>
      </w:r>
      <w:r>
        <w:t>This data is being send form the G-scan as well</w:t>
      </w:r>
    </w:p>
  </w:comment>
  <w:comment w:id="9" w:author="Dell" w:date="2017-01-09T17:18:00Z" w:initials="D">
    <w:p w14:paraId="5753C104" w14:textId="77777777" w:rsidR="000550DB" w:rsidRDefault="000550DB">
      <w:pPr>
        <w:pStyle w:val="CommentText"/>
      </w:pPr>
      <w:r>
        <w:rPr>
          <w:rStyle w:val="CommentReference"/>
        </w:rPr>
        <w:annotationRef/>
      </w:r>
      <w:r>
        <w:t>Contains entities from event\pin type</w:t>
      </w:r>
    </w:p>
  </w:comment>
  <w:comment w:id="10" w:author="Dell" w:date="2017-01-09T17:08:00Z" w:initials="D">
    <w:p w14:paraId="432087FA" w14:textId="77777777" w:rsidR="000550DB" w:rsidRDefault="000550DB" w:rsidP="00CB2233">
      <w:pPr>
        <w:pStyle w:val="CommentText"/>
      </w:pPr>
      <w:r>
        <w:rPr>
          <w:rStyle w:val="CommentReference"/>
        </w:rPr>
        <w:annotationRef/>
      </w:r>
      <w:r>
        <w:t>need to come from the GPS component inside the suitcase</w:t>
      </w:r>
    </w:p>
  </w:comment>
  <w:comment w:id="11" w:author="Dell" w:date="2017-01-09T17:19:00Z" w:initials="D">
    <w:p w14:paraId="520D4D46" w14:textId="77777777" w:rsidR="000550DB" w:rsidRDefault="000550DB">
      <w:pPr>
        <w:pStyle w:val="CommentText"/>
      </w:pPr>
      <w:r>
        <w:rPr>
          <w:rStyle w:val="CommentReference"/>
        </w:rPr>
        <w:annotationRef/>
      </w:r>
      <w:r>
        <w:t xml:space="preserve">first two letters represent the type of area </w:t>
      </w:r>
    </w:p>
  </w:comment>
  <w:comment w:id="12" w:author="Dell" w:date="2017-01-09T17:21:00Z" w:initials="D">
    <w:p w14:paraId="635A4CE5" w14:textId="77777777" w:rsidR="000550DB" w:rsidRDefault="000550DB">
      <w:pPr>
        <w:pStyle w:val="CommentText"/>
      </w:pPr>
      <w:r>
        <w:rPr>
          <w:rStyle w:val="CommentReference"/>
        </w:rPr>
        <w:annotationRef/>
      </w:r>
      <w:r>
        <w:t>this shows to different pins in the same area</w:t>
      </w:r>
    </w:p>
  </w:comment>
  <w:comment w:id="13" w:author="Dell" w:date="2017-01-09T17:50:00Z" w:initials="D">
    <w:p w14:paraId="1A44DE8F" w14:textId="77777777" w:rsidR="000550DB" w:rsidRDefault="000550DB">
      <w:pPr>
        <w:pStyle w:val="CommentText"/>
      </w:pPr>
      <w:r>
        <w:rPr>
          <w:rStyle w:val="CommentReference"/>
        </w:rPr>
        <w:annotationRef/>
      </w:r>
      <w:r>
        <w:t>there are 4 types of users:</w:t>
      </w:r>
    </w:p>
    <w:p w14:paraId="5F1AE6F8" w14:textId="77777777" w:rsidR="000550DB" w:rsidRDefault="000550DB">
      <w:pPr>
        <w:pStyle w:val="CommentText"/>
      </w:pPr>
      <w:r>
        <w:t>super admin</w:t>
      </w:r>
    </w:p>
    <w:p w14:paraId="261B9BD3" w14:textId="77777777" w:rsidR="000550DB" w:rsidRDefault="000550DB">
      <w:pPr>
        <w:pStyle w:val="CommentText"/>
      </w:pPr>
      <w:r>
        <w:t>admin</w:t>
      </w:r>
    </w:p>
    <w:p w14:paraId="0C35BE6E" w14:textId="77777777" w:rsidR="000550DB" w:rsidRDefault="000550DB">
      <w:pPr>
        <w:pStyle w:val="CommentText"/>
      </w:pPr>
      <w:r>
        <w:t>technician</w:t>
      </w:r>
    </w:p>
    <w:p w14:paraId="04D72E19" w14:textId="77777777" w:rsidR="000550DB" w:rsidRDefault="000550DB">
      <w:pPr>
        <w:pStyle w:val="CommentText"/>
      </w:pPr>
      <w:r>
        <w:t xml:space="preserve">operator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A2B311" w15:done="0"/>
  <w15:commentEx w15:paraId="17BC7170" w15:done="0"/>
  <w15:commentEx w15:paraId="33589C7F" w15:done="0"/>
  <w15:commentEx w15:paraId="69788090" w15:done="0"/>
  <w15:commentEx w15:paraId="4EE8F8A4" w15:done="0"/>
  <w15:commentEx w15:paraId="5A978DBC" w15:done="0"/>
  <w15:commentEx w15:paraId="46A936C0" w15:done="0"/>
  <w15:commentEx w15:paraId="64A63533" w15:done="0"/>
  <w15:commentEx w15:paraId="5753C104" w15:done="0"/>
  <w15:commentEx w15:paraId="432087FA" w15:done="0"/>
  <w15:commentEx w15:paraId="520D4D46" w15:done="0"/>
  <w15:commentEx w15:paraId="635A4CE5" w15:done="0"/>
  <w15:commentEx w15:paraId="04D72E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554F7" w14:textId="77777777" w:rsidR="00C50CAF" w:rsidRDefault="00C50CAF">
      <w:r>
        <w:separator/>
      </w:r>
    </w:p>
  </w:endnote>
  <w:endnote w:type="continuationSeparator" w:id="0">
    <w:p w14:paraId="1751D7FE" w14:textId="77777777" w:rsidR="00C50CAF" w:rsidRDefault="00C50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riam">
    <w:altName w:val="Arial"/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altName w:val="Segoe UI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81D81" w14:textId="77777777" w:rsidR="000550DB" w:rsidRDefault="000550DB">
    <w:pPr>
      <w:pStyle w:val="Footer"/>
      <w:framePr w:wrap="around" w:vAnchor="text" w:hAnchor="margin" w:xAlign="right" w:y="1"/>
      <w:rPr>
        <w:rStyle w:val="PageNumber"/>
        <w:lang w:eastAsia="en-ZA"/>
      </w:rPr>
    </w:pPr>
    <w:r>
      <w:rPr>
        <w:rStyle w:val="PageNumber"/>
      </w:rPr>
      <w:fldChar w:fldCharType="begin"/>
    </w:r>
    <w:r>
      <w:rPr>
        <w:rStyle w:val="PageNumber"/>
        <w:lang w:eastAsia="en-ZA"/>
      </w:rPr>
      <w:instrText xml:space="preserve">PAGE  </w:instrText>
    </w:r>
    <w:r>
      <w:rPr>
        <w:rStyle w:val="PageNumber"/>
      </w:rPr>
      <w:fldChar w:fldCharType="end"/>
    </w:r>
  </w:p>
  <w:p w14:paraId="6BB0A9C3" w14:textId="77777777" w:rsidR="000550DB" w:rsidRDefault="000550DB">
    <w:pPr>
      <w:pStyle w:val="Footer"/>
      <w:ind w:right="360"/>
      <w:rPr>
        <w:lang w:eastAsia="en-Z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397B6" w14:textId="77777777" w:rsidR="00C50CAF" w:rsidRDefault="00C50CAF">
      <w:r>
        <w:separator/>
      </w:r>
    </w:p>
  </w:footnote>
  <w:footnote w:type="continuationSeparator" w:id="0">
    <w:p w14:paraId="5AE6FF84" w14:textId="77777777" w:rsidR="00C50CAF" w:rsidRDefault="00C50C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C5C35F" w14:textId="77777777" w:rsidR="000550DB" w:rsidRDefault="000550DB">
    <w:pPr>
      <w:pStyle w:val="Header"/>
    </w:pPr>
    <w:r>
      <w:rPr>
        <w:noProof/>
        <w:lang w:eastAsia="en-US"/>
      </w:rPr>
      <w:pict w14:anchorId="3B3004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92290" o:spid="_x0000_s2060" type="#_x0000_t75" style="position:absolute;margin-left:0;margin-top:0;width:451.3pt;height:411.45pt;z-index:-251654144;mso-position-horizontal:center;mso-position-horizontal-relative:margin;mso-position-vertical:center;mso-position-vertical-relative:margin" o:allowincell="f">
          <v:imagedata r:id="rId1" o:title="V_LDS_logo-01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FA6C7" w14:textId="77777777" w:rsidR="000550DB" w:rsidRDefault="000550DB" w:rsidP="002A3094">
    <w:r>
      <w:rPr>
        <w:noProof/>
        <w:lang w:eastAsia="en-US"/>
      </w:rPr>
      <w:pict w14:anchorId="3C19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92291" o:spid="_x0000_s2061" type="#_x0000_t75" style="position:absolute;margin-left:0;margin-top:0;width:451.3pt;height:411.45pt;z-index:-251653120;mso-position-horizontal:center;mso-position-horizontal-relative:margin;mso-position-vertical:center;mso-position-vertical-relative:margin" o:allowincell="f">
          <v:imagedata r:id="rId1" o:title="V_LDS_logo-01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57BD8A" w14:textId="77777777" w:rsidR="000550DB" w:rsidRDefault="000550DB">
    <w:pPr>
      <w:pStyle w:val="Header"/>
    </w:pPr>
    <w:r>
      <w:rPr>
        <w:noProof/>
        <w:lang w:eastAsia="en-US"/>
      </w:rPr>
      <w:pict w14:anchorId="3FE9D2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92289" o:spid="_x0000_s2059" type="#_x0000_t75" style="position:absolute;margin-left:0;margin-top:0;width:451.3pt;height:411.45pt;z-index:-251655168;mso-position-horizontal:center;mso-position-horizontal-relative:margin;mso-position-vertical:center;mso-position-vertical-relative:margin" o:allowincell="f">
          <v:imagedata r:id="rId1" o:title="V_LDS_logo-01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4E93"/>
    <w:multiLevelType w:val="hybridMultilevel"/>
    <w:tmpl w:val="62C0F208"/>
    <w:lvl w:ilvl="0" w:tplc="C25E19CA">
      <w:start w:val="1"/>
      <w:numFmt w:val="bullet"/>
      <w:pStyle w:val="1"/>
      <w:lvlText w:val=""/>
      <w:lvlJc w:val="left"/>
      <w:pPr>
        <w:tabs>
          <w:tab w:val="num" w:pos="1786"/>
        </w:tabs>
        <w:ind w:left="1786" w:right="1786" w:hanging="368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097F6B14"/>
    <w:multiLevelType w:val="multilevel"/>
    <w:tmpl w:val="7DEC522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3824B9"/>
    <w:multiLevelType w:val="hybridMultilevel"/>
    <w:tmpl w:val="FF947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D6714"/>
    <w:multiLevelType w:val="hybridMultilevel"/>
    <w:tmpl w:val="5C7210E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EE91B0B"/>
    <w:multiLevelType w:val="hybridMultilevel"/>
    <w:tmpl w:val="5304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556CA"/>
    <w:multiLevelType w:val="hybridMultilevel"/>
    <w:tmpl w:val="B8F8B1DC"/>
    <w:lvl w:ilvl="0" w:tplc="8D3A795E">
      <w:start w:val="1"/>
      <w:numFmt w:val="lowerLetter"/>
      <w:pStyle w:val="Listabc"/>
      <w:lvlText w:val="%1."/>
      <w:lvlJc w:val="left"/>
      <w:pPr>
        <w:tabs>
          <w:tab w:val="num" w:pos="1786"/>
        </w:tabs>
        <w:ind w:left="1786" w:right="1786" w:hanging="368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2646065A"/>
    <w:multiLevelType w:val="hybridMultilevel"/>
    <w:tmpl w:val="BE14C08A"/>
    <w:lvl w:ilvl="0" w:tplc="EC3C4A5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6599A"/>
    <w:multiLevelType w:val="multilevel"/>
    <w:tmpl w:val="7DEC522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CFF5D61"/>
    <w:multiLevelType w:val="hybridMultilevel"/>
    <w:tmpl w:val="AD68D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0179A"/>
    <w:multiLevelType w:val="multilevel"/>
    <w:tmpl w:val="60A88A08"/>
    <w:lvl w:ilvl="0">
      <w:start w:val="1"/>
      <w:numFmt w:val="decimal"/>
      <w:pStyle w:val="Heading1"/>
      <w:lvlText w:val="%1."/>
      <w:lvlJc w:val="right"/>
      <w:pPr>
        <w:tabs>
          <w:tab w:val="num" w:pos="36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sz w:val="28"/>
        <w:szCs w:val="4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8"/>
        </w:tabs>
        <w:ind w:left="1418" w:hanging="1418"/>
      </w:pPr>
      <w:rPr>
        <w:rFonts w:ascii="Arial" w:hAnsi="Arial" w:cs="Times New Roman" w:hint="default"/>
        <w:b/>
        <w:bCs/>
        <w:i w:val="0"/>
        <w:iCs w:val="0"/>
        <w:sz w:val="24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418" w:hanging="1418"/>
      </w:pPr>
      <w:rPr>
        <w:rFonts w:ascii="Arial" w:hAnsi="Arial" w:cs="Times New Roman" w:hint="default"/>
        <w:b/>
        <w:bCs/>
        <w:i w:val="0"/>
        <w:iCs w:val="0"/>
        <w:sz w:val="28"/>
        <w:szCs w:val="32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800"/>
        </w:tabs>
        <w:ind w:left="1418" w:hanging="1418"/>
      </w:pPr>
      <w:rPr>
        <w:rFonts w:ascii="Arial" w:hAnsi="Arial" w:cs="Times New Roman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800"/>
        </w:tabs>
        <w:ind w:left="1418" w:hanging="1418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160"/>
        </w:tabs>
        <w:ind w:left="1418" w:hanging="1418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34DC1DF6"/>
    <w:multiLevelType w:val="hybridMultilevel"/>
    <w:tmpl w:val="5240DC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C89D8E">
      <w:start w:val="3"/>
      <w:numFmt w:val="bullet"/>
      <w:lvlText w:val="·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2D02D2"/>
    <w:multiLevelType w:val="hybridMultilevel"/>
    <w:tmpl w:val="8E18AA8C"/>
    <w:lvl w:ilvl="0" w:tplc="224288A8">
      <w:start w:val="1"/>
      <w:numFmt w:val="decimal"/>
      <w:pStyle w:val="List123"/>
      <w:lvlText w:val="%1."/>
      <w:lvlJc w:val="left"/>
      <w:pPr>
        <w:tabs>
          <w:tab w:val="num" w:pos="1786"/>
        </w:tabs>
        <w:ind w:left="1786" w:right="1786" w:hanging="368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1" w:tplc="156666C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1D20A3CA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10C6C51C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6DF827C6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333CEA68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31C48F70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5B1EF746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F2229422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 w15:restartNumberingAfterBreak="0">
    <w:nsid w:val="433E6F83"/>
    <w:multiLevelType w:val="hybridMultilevel"/>
    <w:tmpl w:val="A666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B31BF"/>
    <w:multiLevelType w:val="hybridMultilevel"/>
    <w:tmpl w:val="38B2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27018"/>
    <w:multiLevelType w:val="hybridMultilevel"/>
    <w:tmpl w:val="3A08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255A6"/>
    <w:multiLevelType w:val="hybridMultilevel"/>
    <w:tmpl w:val="43B003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6" w15:restartNumberingAfterBreak="0">
    <w:nsid w:val="55CD68DD"/>
    <w:multiLevelType w:val="hybridMultilevel"/>
    <w:tmpl w:val="64E2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4098B"/>
    <w:multiLevelType w:val="hybridMultilevel"/>
    <w:tmpl w:val="5894C2F8"/>
    <w:lvl w:ilvl="0" w:tplc="A594CCD4">
      <w:start w:val="1"/>
      <w:numFmt w:val="bullet"/>
      <w:pStyle w:val="Listhyphen"/>
      <w:lvlText w:val=""/>
      <w:lvlJc w:val="left"/>
      <w:pPr>
        <w:tabs>
          <w:tab w:val="num" w:pos="2155"/>
        </w:tabs>
        <w:ind w:left="2155" w:right="2155" w:hanging="369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  <w:u w:val="none"/>
      </w:rPr>
    </w:lvl>
    <w:lvl w:ilvl="1" w:tplc="75362230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F8F6B804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E9F02F6C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C3F0601C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9BF0B480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351CF6CC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7474034C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D10C727C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 w15:restartNumberingAfterBreak="0">
    <w:nsid w:val="5BD6728D"/>
    <w:multiLevelType w:val="hybridMultilevel"/>
    <w:tmpl w:val="D7AE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66BD0"/>
    <w:multiLevelType w:val="hybridMultilevel"/>
    <w:tmpl w:val="BC68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224FE"/>
    <w:multiLevelType w:val="hybridMultilevel"/>
    <w:tmpl w:val="D876AF7E"/>
    <w:lvl w:ilvl="0" w:tplc="B87607FC">
      <w:start w:val="1"/>
      <w:numFmt w:val="lowerRoman"/>
      <w:pStyle w:val="Listroman"/>
      <w:lvlText w:val="%1."/>
      <w:lvlJc w:val="left"/>
      <w:pPr>
        <w:tabs>
          <w:tab w:val="num" w:pos="2506"/>
        </w:tabs>
        <w:ind w:left="2155" w:right="2155" w:hanging="369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  <w:u w:val="none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1" w15:restartNumberingAfterBreak="0">
    <w:nsid w:val="64270112"/>
    <w:multiLevelType w:val="hybridMultilevel"/>
    <w:tmpl w:val="E8CEE69E"/>
    <w:lvl w:ilvl="0" w:tplc="FA9272CA">
      <w:start w:val="1"/>
      <w:numFmt w:val="decimal"/>
      <w:pStyle w:val="List1"/>
      <w:lvlText w:val="%1)"/>
      <w:lvlJc w:val="left"/>
      <w:pPr>
        <w:tabs>
          <w:tab w:val="num" w:pos="3235"/>
        </w:tabs>
        <w:ind w:left="2523" w:right="2523" w:hanging="368"/>
      </w:pPr>
      <w:rPr>
        <w:rFonts w:ascii="Times New Roman" w:hAnsi="Times New Roman" w:cs="Times New Roman" w:hint="default"/>
      </w:rPr>
    </w:lvl>
    <w:lvl w:ilvl="1" w:tplc="72A23BEC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2" w15:restartNumberingAfterBreak="0">
    <w:nsid w:val="6E503268"/>
    <w:multiLevelType w:val="hybridMultilevel"/>
    <w:tmpl w:val="F6E205C4"/>
    <w:lvl w:ilvl="0" w:tplc="0409000F">
      <w:start w:val="1"/>
      <w:numFmt w:val="decimal"/>
      <w:lvlText w:val="%1."/>
      <w:lvlJc w:val="left"/>
      <w:pPr>
        <w:ind w:left="798" w:hanging="360"/>
      </w:p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23" w15:restartNumberingAfterBreak="0">
    <w:nsid w:val="79D94D42"/>
    <w:multiLevelType w:val="hybridMultilevel"/>
    <w:tmpl w:val="F79CDEB0"/>
    <w:lvl w:ilvl="0" w:tplc="60C023CA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7"/>
  </w:num>
  <w:num w:numId="5">
    <w:abstractNumId w:val="21"/>
  </w:num>
  <w:num w:numId="6">
    <w:abstractNumId w:val="11"/>
  </w:num>
  <w:num w:numId="7">
    <w:abstractNumId w:val="20"/>
  </w:num>
  <w:num w:numId="8">
    <w:abstractNumId w:val="10"/>
  </w:num>
  <w:num w:numId="9">
    <w:abstractNumId w:val="15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2"/>
  </w:num>
  <w:num w:numId="23">
    <w:abstractNumId w:val="13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14"/>
  </w:num>
  <w:num w:numId="32">
    <w:abstractNumId w:val="19"/>
  </w:num>
  <w:num w:numId="33">
    <w:abstractNumId w:val="12"/>
  </w:num>
  <w:num w:numId="34">
    <w:abstractNumId w:val="3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18"/>
  </w:num>
  <w:num w:numId="42">
    <w:abstractNumId w:val="22"/>
  </w:num>
  <w:num w:numId="43">
    <w:abstractNumId w:val="9"/>
  </w:num>
  <w:num w:numId="44">
    <w:abstractNumId w:val="4"/>
  </w:num>
  <w:num w:numId="45">
    <w:abstractNumId w:val="16"/>
  </w:num>
  <w:num w:numId="46">
    <w:abstractNumId w:val="8"/>
  </w:num>
  <w:num w:numId="47">
    <w:abstractNumId w:val="7"/>
  </w:num>
  <w:num w:numId="48">
    <w:abstractNumId w:val="1"/>
  </w:num>
  <w:num w:numId="49">
    <w:abstractNumId w:val="6"/>
  </w:num>
  <w:num w:numId="50">
    <w:abstractNumId w:val="23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ZA" w:vendorID="64" w:dllVersion="0" w:nlCheck="1" w:checkStyle="1"/>
  <w:activeWritingStyle w:appName="MSWord" w:lang="en-AU" w:vendorID="64" w:dllVersion="0" w:nlCheck="1" w:checkStyle="1"/>
  <w:activeWritingStyle w:appName="MSWord" w:lang="en-GB" w:vendorID="64" w:dllVersion="0" w:nlCheck="1" w:checkStyle="1"/>
  <w:activeWritingStyle w:appName="MSWord" w:lang="es-ES" w:vendorID="64" w:dllVersion="0" w:nlCheck="1" w:checkStyle="1"/>
  <w:activeWritingStyle w:appName="MSWord" w:lang="fr-FR" w:vendorID="64" w:dllVersion="0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50"/>
    <w:rsid w:val="00000F5F"/>
    <w:rsid w:val="000028E8"/>
    <w:rsid w:val="00002CC9"/>
    <w:rsid w:val="00003E27"/>
    <w:rsid w:val="00005F98"/>
    <w:rsid w:val="000060C2"/>
    <w:rsid w:val="00006E92"/>
    <w:rsid w:val="00010D26"/>
    <w:rsid w:val="00013566"/>
    <w:rsid w:val="00024106"/>
    <w:rsid w:val="00026D54"/>
    <w:rsid w:val="00031CA1"/>
    <w:rsid w:val="00035F6C"/>
    <w:rsid w:val="00037AF6"/>
    <w:rsid w:val="00037D83"/>
    <w:rsid w:val="0004533D"/>
    <w:rsid w:val="00045E91"/>
    <w:rsid w:val="000501FC"/>
    <w:rsid w:val="000532ED"/>
    <w:rsid w:val="000550DB"/>
    <w:rsid w:val="00055791"/>
    <w:rsid w:val="000602B2"/>
    <w:rsid w:val="000619AD"/>
    <w:rsid w:val="000624DF"/>
    <w:rsid w:val="00062BC9"/>
    <w:rsid w:val="00063E87"/>
    <w:rsid w:val="00064AFD"/>
    <w:rsid w:val="00067911"/>
    <w:rsid w:val="00073BF3"/>
    <w:rsid w:val="00073D24"/>
    <w:rsid w:val="000768B2"/>
    <w:rsid w:val="00081E4D"/>
    <w:rsid w:val="00082D0B"/>
    <w:rsid w:val="00084147"/>
    <w:rsid w:val="000867F0"/>
    <w:rsid w:val="00092DD2"/>
    <w:rsid w:val="00095EB2"/>
    <w:rsid w:val="000968F2"/>
    <w:rsid w:val="000A696D"/>
    <w:rsid w:val="000B4766"/>
    <w:rsid w:val="000C0F47"/>
    <w:rsid w:val="000C2375"/>
    <w:rsid w:val="000C3701"/>
    <w:rsid w:val="000C6C76"/>
    <w:rsid w:val="000D0A35"/>
    <w:rsid w:val="000D36B2"/>
    <w:rsid w:val="000E0288"/>
    <w:rsid w:val="000E0883"/>
    <w:rsid w:val="000E2BDD"/>
    <w:rsid w:val="000E35ED"/>
    <w:rsid w:val="000E5899"/>
    <w:rsid w:val="000E7437"/>
    <w:rsid w:val="000F1BDC"/>
    <w:rsid w:val="000F4093"/>
    <w:rsid w:val="000F7555"/>
    <w:rsid w:val="000F7DAC"/>
    <w:rsid w:val="00100CD9"/>
    <w:rsid w:val="001017F0"/>
    <w:rsid w:val="001109B7"/>
    <w:rsid w:val="001113E0"/>
    <w:rsid w:val="001134AE"/>
    <w:rsid w:val="001146C3"/>
    <w:rsid w:val="00115347"/>
    <w:rsid w:val="0012062E"/>
    <w:rsid w:val="00121574"/>
    <w:rsid w:val="00124BF7"/>
    <w:rsid w:val="00125082"/>
    <w:rsid w:val="001269A3"/>
    <w:rsid w:val="00126B20"/>
    <w:rsid w:val="00131446"/>
    <w:rsid w:val="0013445E"/>
    <w:rsid w:val="00142E7E"/>
    <w:rsid w:val="00161B04"/>
    <w:rsid w:val="001621E0"/>
    <w:rsid w:val="00164759"/>
    <w:rsid w:val="001661E9"/>
    <w:rsid w:val="0016700C"/>
    <w:rsid w:val="001671D5"/>
    <w:rsid w:val="00167415"/>
    <w:rsid w:val="0017032E"/>
    <w:rsid w:val="00174608"/>
    <w:rsid w:val="0017717A"/>
    <w:rsid w:val="00181DDE"/>
    <w:rsid w:val="001831CE"/>
    <w:rsid w:val="00183247"/>
    <w:rsid w:val="00187F26"/>
    <w:rsid w:val="00191361"/>
    <w:rsid w:val="00191683"/>
    <w:rsid w:val="00195D9B"/>
    <w:rsid w:val="001964E2"/>
    <w:rsid w:val="00197B86"/>
    <w:rsid w:val="001A2105"/>
    <w:rsid w:val="001A257F"/>
    <w:rsid w:val="001A718A"/>
    <w:rsid w:val="001B194F"/>
    <w:rsid w:val="001B7612"/>
    <w:rsid w:val="001C0F3E"/>
    <w:rsid w:val="001C55C2"/>
    <w:rsid w:val="001C712D"/>
    <w:rsid w:val="001D1956"/>
    <w:rsid w:val="001D2A2A"/>
    <w:rsid w:val="001D3674"/>
    <w:rsid w:val="001D5813"/>
    <w:rsid w:val="001D63F8"/>
    <w:rsid w:val="001E1780"/>
    <w:rsid w:val="001E6163"/>
    <w:rsid w:val="001E6239"/>
    <w:rsid w:val="001F2CEF"/>
    <w:rsid w:val="001F3ECE"/>
    <w:rsid w:val="001F44B5"/>
    <w:rsid w:val="001F5CCF"/>
    <w:rsid w:val="00202631"/>
    <w:rsid w:val="002034EA"/>
    <w:rsid w:val="00205CD7"/>
    <w:rsid w:val="00207EC2"/>
    <w:rsid w:val="00211D44"/>
    <w:rsid w:val="00213DC8"/>
    <w:rsid w:val="00213DF7"/>
    <w:rsid w:val="00216B12"/>
    <w:rsid w:val="00221892"/>
    <w:rsid w:val="00221BF7"/>
    <w:rsid w:val="00222C6F"/>
    <w:rsid w:val="00237486"/>
    <w:rsid w:val="00237A48"/>
    <w:rsid w:val="00240965"/>
    <w:rsid w:val="002426C4"/>
    <w:rsid w:val="00243773"/>
    <w:rsid w:val="002461D8"/>
    <w:rsid w:val="002468CE"/>
    <w:rsid w:val="00254C4A"/>
    <w:rsid w:val="002664BE"/>
    <w:rsid w:val="00267018"/>
    <w:rsid w:val="002702D4"/>
    <w:rsid w:val="0027172D"/>
    <w:rsid w:val="00272434"/>
    <w:rsid w:val="00272AED"/>
    <w:rsid w:val="00272F1B"/>
    <w:rsid w:val="002804CE"/>
    <w:rsid w:val="002840FD"/>
    <w:rsid w:val="00287995"/>
    <w:rsid w:val="00287FAE"/>
    <w:rsid w:val="002939B4"/>
    <w:rsid w:val="002958DF"/>
    <w:rsid w:val="00296421"/>
    <w:rsid w:val="00296D35"/>
    <w:rsid w:val="00296F3B"/>
    <w:rsid w:val="00297FF8"/>
    <w:rsid w:val="002A0DCC"/>
    <w:rsid w:val="002A3094"/>
    <w:rsid w:val="002A42D5"/>
    <w:rsid w:val="002A4DA4"/>
    <w:rsid w:val="002A5908"/>
    <w:rsid w:val="002A5DF1"/>
    <w:rsid w:val="002A767B"/>
    <w:rsid w:val="002B3CA9"/>
    <w:rsid w:val="002B56CB"/>
    <w:rsid w:val="002B5D65"/>
    <w:rsid w:val="002C31FE"/>
    <w:rsid w:val="002C6E93"/>
    <w:rsid w:val="002D54F7"/>
    <w:rsid w:val="002D6D6C"/>
    <w:rsid w:val="002E0E18"/>
    <w:rsid w:val="002E2012"/>
    <w:rsid w:val="002E4096"/>
    <w:rsid w:val="002E4312"/>
    <w:rsid w:val="002E5CAC"/>
    <w:rsid w:val="002E6980"/>
    <w:rsid w:val="002E7E97"/>
    <w:rsid w:val="002F1904"/>
    <w:rsid w:val="002F6F3F"/>
    <w:rsid w:val="0030173B"/>
    <w:rsid w:val="00301D3B"/>
    <w:rsid w:val="00306107"/>
    <w:rsid w:val="00306422"/>
    <w:rsid w:val="00311D6A"/>
    <w:rsid w:val="00316DE8"/>
    <w:rsid w:val="00323E0E"/>
    <w:rsid w:val="0032402A"/>
    <w:rsid w:val="00326959"/>
    <w:rsid w:val="0032788B"/>
    <w:rsid w:val="00331323"/>
    <w:rsid w:val="00335F0F"/>
    <w:rsid w:val="00337704"/>
    <w:rsid w:val="00337AC8"/>
    <w:rsid w:val="00340060"/>
    <w:rsid w:val="0034248D"/>
    <w:rsid w:val="00347DAF"/>
    <w:rsid w:val="003534AE"/>
    <w:rsid w:val="00353F5D"/>
    <w:rsid w:val="003564BF"/>
    <w:rsid w:val="00362954"/>
    <w:rsid w:val="003654A3"/>
    <w:rsid w:val="00365909"/>
    <w:rsid w:val="003805F2"/>
    <w:rsid w:val="00384793"/>
    <w:rsid w:val="00384ED0"/>
    <w:rsid w:val="00385E64"/>
    <w:rsid w:val="00395B76"/>
    <w:rsid w:val="00396737"/>
    <w:rsid w:val="003A29CC"/>
    <w:rsid w:val="003A4738"/>
    <w:rsid w:val="003A48DA"/>
    <w:rsid w:val="003B3792"/>
    <w:rsid w:val="003B4450"/>
    <w:rsid w:val="003B62EE"/>
    <w:rsid w:val="003C033A"/>
    <w:rsid w:val="003C06E5"/>
    <w:rsid w:val="003C0827"/>
    <w:rsid w:val="003C0D76"/>
    <w:rsid w:val="003C3A32"/>
    <w:rsid w:val="003C3C60"/>
    <w:rsid w:val="003C5550"/>
    <w:rsid w:val="003C7C42"/>
    <w:rsid w:val="003D0656"/>
    <w:rsid w:val="003D2065"/>
    <w:rsid w:val="003D23B9"/>
    <w:rsid w:val="003D2AD9"/>
    <w:rsid w:val="003D48A9"/>
    <w:rsid w:val="003D6C3D"/>
    <w:rsid w:val="003E38CC"/>
    <w:rsid w:val="003E3BA4"/>
    <w:rsid w:val="003F010A"/>
    <w:rsid w:val="003F060B"/>
    <w:rsid w:val="003F1944"/>
    <w:rsid w:val="004005CC"/>
    <w:rsid w:val="00402018"/>
    <w:rsid w:val="00403ABB"/>
    <w:rsid w:val="004110EA"/>
    <w:rsid w:val="004143E1"/>
    <w:rsid w:val="00414E70"/>
    <w:rsid w:val="00415721"/>
    <w:rsid w:val="00423301"/>
    <w:rsid w:val="00424F6A"/>
    <w:rsid w:val="00426794"/>
    <w:rsid w:val="0043202D"/>
    <w:rsid w:val="00433978"/>
    <w:rsid w:val="00434B0A"/>
    <w:rsid w:val="004350BD"/>
    <w:rsid w:val="004350D8"/>
    <w:rsid w:val="004405B1"/>
    <w:rsid w:val="004475AE"/>
    <w:rsid w:val="0045167D"/>
    <w:rsid w:val="004561C4"/>
    <w:rsid w:val="00456E10"/>
    <w:rsid w:val="00460106"/>
    <w:rsid w:val="00460728"/>
    <w:rsid w:val="00462B8A"/>
    <w:rsid w:val="00471746"/>
    <w:rsid w:val="00471952"/>
    <w:rsid w:val="00472BA7"/>
    <w:rsid w:val="00474374"/>
    <w:rsid w:val="00475B39"/>
    <w:rsid w:val="0048304B"/>
    <w:rsid w:val="00486C9C"/>
    <w:rsid w:val="0048769A"/>
    <w:rsid w:val="00493CDD"/>
    <w:rsid w:val="004A06D4"/>
    <w:rsid w:val="004A669E"/>
    <w:rsid w:val="004B1C79"/>
    <w:rsid w:val="004B2D18"/>
    <w:rsid w:val="004B31C1"/>
    <w:rsid w:val="004B59D5"/>
    <w:rsid w:val="004B7333"/>
    <w:rsid w:val="004B7ACC"/>
    <w:rsid w:val="004B7FC7"/>
    <w:rsid w:val="004C25FB"/>
    <w:rsid w:val="004C579D"/>
    <w:rsid w:val="004D0DB8"/>
    <w:rsid w:val="004D174D"/>
    <w:rsid w:val="004D2B23"/>
    <w:rsid w:val="004D3A8D"/>
    <w:rsid w:val="004D3BE3"/>
    <w:rsid w:val="004D45FB"/>
    <w:rsid w:val="004D596D"/>
    <w:rsid w:val="004E06F6"/>
    <w:rsid w:val="004E52FC"/>
    <w:rsid w:val="004E7773"/>
    <w:rsid w:val="004F06E9"/>
    <w:rsid w:val="004F0C35"/>
    <w:rsid w:val="004F1131"/>
    <w:rsid w:val="004F163B"/>
    <w:rsid w:val="004F3543"/>
    <w:rsid w:val="004F4233"/>
    <w:rsid w:val="004F70BC"/>
    <w:rsid w:val="00500C41"/>
    <w:rsid w:val="00500C90"/>
    <w:rsid w:val="00501403"/>
    <w:rsid w:val="00501497"/>
    <w:rsid w:val="00502C56"/>
    <w:rsid w:val="00506F05"/>
    <w:rsid w:val="005073CE"/>
    <w:rsid w:val="005145CB"/>
    <w:rsid w:val="00516C90"/>
    <w:rsid w:val="00517AD9"/>
    <w:rsid w:val="00517C2C"/>
    <w:rsid w:val="00521B57"/>
    <w:rsid w:val="00522B21"/>
    <w:rsid w:val="005243E2"/>
    <w:rsid w:val="00525EB8"/>
    <w:rsid w:val="00526A96"/>
    <w:rsid w:val="00530FF7"/>
    <w:rsid w:val="00531A78"/>
    <w:rsid w:val="005337FB"/>
    <w:rsid w:val="00540F6A"/>
    <w:rsid w:val="00543035"/>
    <w:rsid w:val="005546C1"/>
    <w:rsid w:val="00556CC1"/>
    <w:rsid w:val="0055788F"/>
    <w:rsid w:val="00560397"/>
    <w:rsid w:val="0056067E"/>
    <w:rsid w:val="00561003"/>
    <w:rsid w:val="00565F04"/>
    <w:rsid w:val="00574C05"/>
    <w:rsid w:val="00577CE7"/>
    <w:rsid w:val="00577EB0"/>
    <w:rsid w:val="00580660"/>
    <w:rsid w:val="005819E9"/>
    <w:rsid w:val="00581E43"/>
    <w:rsid w:val="0058746F"/>
    <w:rsid w:val="0059031B"/>
    <w:rsid w:val="005904E4"/>
    <w:rsid w:val="00591483"/>
    <w:rsid w:val="005A187F"/>
    <w:rsid w:val="005A3DDE"/>
    <w:rsid w:val="005A7034"/>
    <w:rsid w:val="005A7D0A"/>
    <w:rsid w:val="005B0E88"/>
    <w:rsid w:val="005B243A"/>
    <w:rsid w:val="005B47DF"/>
    <w:rsid w:val="005B59C1"/>
    <w:rsid w:val="005B6C17"/>
    <w:rsid w:val="005C1973"/>
    <w:rsid w:val="005C303B"/>
    <w:rsid w:val="005C5DEF"/>
    <w:rsid w:val="005C6583"/>
    <w:rsid w:val="005D5E11"/>
    <w:rsid w:val="005D6DAA"/>
    <w:rsid w:val="005E001E"/>
    <w:rsid w:val="005E0863"/>
    <w:rsid w:val="005E6DB7"/>
    <w:rsid w:val="005F1899"/>
    <w:rsid w:val="005F72FC"/>
    <w:rsid w:val="00601434"/>
    <w:rsid w:val="00603B50"/>
    <w:rsid w:val="006106CD"/>
    <w:rsid w:val="00611522"/>
    <w:rsid w:val="0061217C"/>
    <w:rsid w:val="00612E5D"/>
    <w:rsid w:val="006144DA"/>
    <w:rsid w:val="006160AB"/>
    <w:rsid w:val="00616E99"/>
    <w:rsid w:val="00620BF3"/>
    <w:rsid w:val="00621D57"/>
    <w:rsid w:val="00622303"/>
    <w:rsid w:val="0062419D"/>
    <w:rsid w:val="00625EC5"/>
    <w:rsid w:val="00635DFF"/>
    <w:rsid w:val="0064770E"/>
    <w:rsid w:val="00647EE6"/>
    <w:rsid w:val="00654A0D"/>
    <w:rsid w:val="00662D45"/>
    <w:rsid w:val="006720AC"/>
    <w:rsid w:val="006744CE"/>
    <w:rsid w:val="00674B51"/>
    <w:rsid w:val="00675E67"/>
    <w:rsid w:val="00680069"/>
    <w:rsid w:val="006823E7"/>
    <w:rsid w:val="00682AED"/>
    <w:rsid w:val="00683F8D"/>
    <w:rsid w:val="006848DB"/>
    <w:rsid w:val="00691078"/>
    <w:rsid w:val="00695304"/>
    <w:rsid w:val="0069595A"/>
    <w:rsid w:val="00695C84"/>
    <w:rsid w:val="006A600F"/>
    <w:rsid w:val="006B0235"/>
    <w:rsid w:val="006B125C"/>
    <w:rsid w:val="006B486A"/>
    <w:rsid w:val="006B756D"/>
    <w:rsid w:val="006C23E1"/>
    <w:rsid w:val="006C3603"/>
    <w:rsid w:val="006C57CC"/>
    <w:rsid w:val="006C78B6"/>
    <w:rsid w:val="006D089B"/>
    <w:rsid w:val="006E3535"/>
    <w:rsid w:val="006F13A2"/>
    <w:rsid w:val="006F3FF6"/>
    <w:rsid w:val="00701BB2"/>
    <w:rsid w:val="00702744"/>
    <w:rsid w:val="00703899"/>
    <w:rsid w:val="00710B69"/>
    <w:rsid w:val="00711B8A"/>
    <w:rsid w:val="007162E4"/>
    <w:rsid w:val="00716BE3"/>
    <w:rsid w:val="007174CB"/>
    <w:rsid w:val="00722B82"/>
    <w:rsid w:val="00723CE7"/>
    <w:rsid w:val="007249F0"/>
    <w:rsid w:val="007259B6"/>
    <w:rsid w:val="00726228"/>
    <w:rsid w:val="00726838"/>
    <w:rsid w:val="00733341"/>
    <w:rsid w:val="00736D24"/>
    <w:rsid w:val="007371F6"/>
    <w:rsid w:val="007405DE"/>
    <w:rsid w:val="00743C14"/>
    <w:rsid w:val="007469EA"/>
    <w:rsid w:val="00750585"/>
    <w:rsid w:val="00751F30"/>
    <w:rsid w:val="007525C1"/>
    <w:rsid w:val="0075614A"/>
    <w:rsid w:val="007564A8"/>
    <w:rsid w:val="0075707C"/>
    <w:rsid w:val="007662DD"/>
    <w:rsid w:val="0076773B"/>
    <w:rsid w:val="0077082D"/>
    <w:rsid w:val="00773275"/>
    <w:rsid w:val="007733A5"/>
    <w:rsid w:val="00777A1D"/>
    <w:rsid w:val="00786F31"/>
    <w:rsid w:val="00791A5D"/>
    <w:rsid w:val="00792C42"/>
    <w:rsid w:val="0079417A"/>
    <w:rsid w:val="0079595C"/>
    <w:rsid w:val="007A1ABC"/>
    <w:rsid w:val="007A38E3"/>
    <w:rsid w:val="007A41D5"/>
    <w:rsid w:val="007B0734"/>
    <w:rsid w:val="007B51CF"/>
    <w:rsid w:val="007C1306"/>
    <w:rsid w:val="007C1C00"/>
    <w:rsid w:val="007D2869"/>
    <w:rsid w:val="007D4396"/>
    <w:rsid w:val="007D4BFA"/>
    <w:rsid w:val="007D74C5"/>
    <w:rsid w:val="007E045A"/>
    <w:rsid w:val="007E3CCD"/>
    <w:rsid w:val="007E5292"/>
    <w:rsid w:val="007E64BB"/>
    <w:rsid w:val="007E72B8"/>
    <w:rsid w:val="007F0CFD"/>
    <w:rsid w:val="00803736"/>
    <w:rsid w:val="0080639E"/>
    <w:rsid w:val="00810595"/>
    <w:rsid w:val="00812D1E"/>
    <w:rsid w:val="00813CA1"/>
    <w:rsid w:val="00814A2C"/>
    <w:rsid w:val="00822151"/>
    <w:rsid w:val="00823585"/>
    <w:rsid w:val="00825045"/>
    <w:rsid w:val="00826C65"/>
    <w:rsid w:val="0083099D"/>
    <w:rsid w:val="00830D0E"/>
    <w:rsid w:val="008312A4"/>
    <w:rsid w:val="008348B4"/>
    <w:rsid w:val="00836033"/>
    <w:rsid w:val="00846E0B"/>
    <w:rsid w:val="008517A5"/>
    <w:rsid w:val="00862E09"/>
    <w:rsid w:val="00865999"/>
    <w:rsid w:val="00867146"/>
    <w:rsid w:val="008700DC"/>
    <w:rsid w:val="0087721B"/>
    <w:rsid w:val="00877513"/>
    <w:rsid w:val="008904BC"/>
    <w:rsid w:val="008909EF"/>
    <w:rsid w:val="0089231F"/>
    <w:rsid w:val="00893BFF"/>
    <w:rsid w:val="00895BA4"/>
    <w:rsid w:val="00895D4C"/>
    <w:rsid w:val="0089607A"/>
    <w:rsid w:val="008A12B2"/>
    <w:rsid w:val="008A3E62"/>
    <w:rsid w:val="008A412E"/>
    <w:rsid w:val="008B0B93"/>
    <w:rsid w:val="008B4D8C"/>
    <w:rsid w:val="008B720D"/>
    <w:rsid w:val="008C008B"/>
    <w:rsid w:val="008C66CA"/>
    <w:rsid w:val="008C6900"/>
    <w:rsid w:val="008D18E2"/>
    <w:rsid w:val="008D3477"/>
    <w:rsid w:val="008D710A"/>
    <w:rsid w:val="008E4F48"/>
    <w:rsid w:val="008E652F"/>
    <w:rsid w:val="008F00B5"/>
    <w:rsid w:val="008F2378"/>
    <w:rsid w:val="008F47AD"/>
    <w:rsid w:val="008F4D5E"/>
    <w:rsid w:val="009018CD"/>
    <w:rsid w:val="00903306"/>
    <w:rsid w:val="0091075E"/>
    <w:rsid w:val="00910D5D"/>
    <w:rsid w:val="00911E76"/>
    <w:rsid w:val="00914C0E"/>
    <w:rsid w:val="009175F2"/>
    <w:rsid w:val="0092275B"/>
    <w:rsid w:val="00924BF1"/>
    <w:rsid w:val="00925CD1"/>
    <w:rsid w:val="009329CF"/>
    <w:rsid w:val="00933313"/>
    <w:rsid w:val="00936746"/>
    <w:rsid w:val="00940BF9"/>
    <w:rsid w:val="009508CD"/>
    <w:rsid w:val="009544C3"/>
    <w:rsid w:val="00974489"/>
    <w:rsid w:val="009A7294"/>
    <w:rsid w:val="009A7328"/>
    <w:rsid w:val="009B20C9"/>
    <w:rsid w:val="009B3537"/>
    <w:rsid w:val="009B7E7C"/>
    <w:rsid w:val="009C2F4C"/>
    <w:rsid w:val="009C35E1"/>
    <w:rsid w:val="009C7D69"/>
    <w:rsid w:val="009C7E97"/>
    <w:rsid w:val="009D2E69"/>
    <w:rsid w:val="009D4FD1"/>
    <w:rsid w:val="009E2CC2"/>
    <w:rsid w:val="009E39DE"/>
    <w:rsid w:val="009E4E4E"/>
    <w:rsid w:val="009E5C2E"/>
    <w:rsid w:val="009E61B9"/>
    <w:rsid w:val="009F012C"/>
    <w:rsid w:val="009F137B"/>
    <w:rsid w:val="009F22B3"/>
    <w:rsid w:val="009F3036"/>
    <w:rsid w:val="009F3915"/>
    <w:rsid w:val="009F4938"/>
    <w:rsid w:val="00A0163A"/>
    <w:rsid w:val="00A01D95"/>
    <w:rsid w:val="00A038E3"/>
    <w:rsid w:val="00A03A14"/>
    <w:rsid w:val="00A06AE1"/>
    <w:rsid w:val="00A07F60"/>
    <w:rsid w:val="00A10CB2"/>
    <w:rsid w:val="00A12F57"/>
    <w:rsid w:val="00A12FB7"/>
    <w:rsid w:val="00A13BF4"/>
    <w:rsid w:val="00A1487C"/>
    <w:rsid w:val="00A14AC1"/>
    <w:rsid w:val="00A163FC"/>
    <w:rsid w:val="00A23CDB"/>
    <w:rsid w:val="00A2453C"/>
    <w:rsid w:val="00A25CFE"/>
    <w:rsid w:val="00A3066D"/>
    <w:rsid w:val="00A34FDD"/>
    <w:rsid w:val="00A37255"/>
    <w:rsid w:val="00A37A8B"/>
    <w:rsid w:val="00A41525"/>
    <w:rsid w:val="00A43C41"/>
    <w:rsid w:val="00A526E0"/>
    <w:rsid w:val="00A5300D"/>
    <w:rsid w:val="00A54956"/>
    <w:rsid w:val="00A57D91"/>
    <w:rsid w:val="00A61329"/>
    <w:rsid w:val="00A67BBF"/>
    <w:rsid w:val="00A711CF"/>
    <w:rsid w:val="00A71245"/>
    <w:rsid w:val="00A77BFC"/>
    <w:rsid w:val="00A81E36"/>
    <w:rsid w:val="00A84BE0"/>
    <w:rsid w:val="00A853B9"/>
    <w:rsid w:val="00A85B5E"/>
    <w:rsid w:val="00A86550"/>
    <w:rsid w:val="00A8664D"/>
    <w:rsid w:val="00A866C2"/>
    <w:rsid w:val="00A87FC2"/>
    <w:rsid w:val="00A9228B"/>
    <w:rsid w:val="00A9375C"/>
    <w:rsid w:val="00AA2045"/>
    <w:rsid w:val="00AA3DE7"/>
    <w:rsid w:val="00AB03CE"/>
    <w:rsid w:val="00AB0C9D"/>
    <w:rsid w:val="00AB467C"/>
    <w:rsid w:val="00AC060D"/>
    <w:rsid w:val="00AC4786"/>
    <w:rsid w:val="00AC4E0B"/>
    <w:rsid w:val="00AD3E82"/>
    <w:rsid w:val="00AD4191"/>
    <w:rsid w:val="00AD62AF"/>
    <w:rsid w:val="00AD6302"/>
    <w:rsid w:val="00AE0556"/>
    <w:rsid w:val="00AE17FB"/>
    <w:rsid w:val="00AE33AA"/>
    <w:rsid w:val="00AF11AC"/>
    <w:rsid w:val="00AF1F79"/>
    <w:rsid w:val="00AF400D"/>
    <w:rsid w:val="00AF5104"/>
    <w:rsid w:val="00AF7EC7"/>
    <w:rsid w:val="00B0085C"/>
    <w:rsid w:val="00B01E79"/>
    <w:rsid w:val="00B02725"/>
    <w:rsid w:val="00B0435C"/>
    <w:rsid w:val="00B05C5D"/>
    <w:rsid w:val="00B10A2F"/>
    <w:rsid w:val="00B137F6"/>
    <w:rsid w:val="00B25124"/>
    <w:rsid w:val="00B30030"/>
    <w:rsid w:val="00B3088C"/>
    <w:rsid w:val="00B33A4C"/>
    <w:rsid w:val="00B343ED"/>
    <w:rsid w:val="00B360A2"/>
    <w:rsid w:val="00B41106"/>
    <w:rsid w:val="00B41F30"/>
    <w:rsid w:val="00B42119"/>
    <w:rsid w:val="00B45D16"/>
    <w:rsid w:val="00B5156C"/>
    <w:rsid w:val="00B54181"/>
    <w:rsid w:val="00B5501A"/>
    <w:rsid w:val="00B55937"/>
    <w:rsid w:val="00B55D62"/>
    <w:rsid w:val="00B57E5C"/>
    <w:rsid w:val="00B600CE"/>
    <w:rsid w:val="00B64387"/>
    <w:rsid w:val="00B64EF3"/>
    <w:rsid w:val="00B6576F"/>
    <w:rsid w:val="00B66F3A"/>
    <w:rsid w:val="00B70706"/>
    <w:rsid w:val="00B715EC"/>
    <w:rsid w:val="00B748FC"/>
    <w:rsid w:val="00B75B92"/>
    <w:rsid w:val="00B75F51"/>
    <w:rsid w:val="00B8022D"/>
    <w:rsid w:val="00B809F8"/>
    <w:rsid w:val="00B827C0"/>
    <w:rsid w:val="00B836DB"/>
    <w:rsid w:val="00B872C9"/>
    <w:rsid w:val="00B92E7B"/>
    <w:rsid w:val="00B935CD"/>
    <w:rsid w:val="00B9497F"/>
    <w:rsid w:val="00B96067"/>
    <w:rsid w:val="00BA3018"/>
    <w:rsid w:val="00BA404D"/>
    <w:rsid w:val="00BA6560"/>
    <w:rsid w:val="00BA6D66"/>
    <w:rsid w:val="00BB20F1"/>
    <w:rsid w:val="00BB33C9"/>
    <w:rsid w:val="00BB39CE"/>
    <w:rsid w:val="00BB7BE6"/>
    <w:rsid w:val="00BC04B1"/>
    <w:rsid w:val="00BC2DB6"/>
    <w:rsid w:val="00BC7DF9"/>
    <w:rsid w:val="00BD319A"/>
    <w:rsid w:val="00BD439B"/>
    <w:rsid w:val="00BD61F4"/>
    <w:rsid w:val="00BE59EA"/>
    <w:rsid w:val="00BF134C"/>
    <w:rsid w:val="00BF6831"/>
    <w:rsid w:val="00BF69FC"/>
    <w:rsid w:val="00BF70D2"/>
    <w:rsid w:val="00BF7534"/>
    <w:rsid w:val="00C001CE"/>
    <w:rsid w:val="00C0295C"/>
    <w:rsid w:val="00C03309"/>
    <w:rsid w:val="00C115AF"/>
    <w:rsid w:val="00C12267"/>
    <w:rsid w:val="00C126B9"/>
    <w:rsid w:val="00C14D31"/>
    <w:rsid w:val="00C22CBD"/>
    <w:rsid w:val="00C22D1E"/>
    <w:rsid w:val="00C3022E"/>
    <w:rsid w:val="00C305A4"/>
    <w:rsid w:val="00C35C82"/>
    <w:rsid w:val="00C37A6D"/>
    <w:rsid w:val="00C37F30"/>
    <w:rsid w:val="00C42700"/>
    <w:rsid w:val="00C4730D"/>
    <w:rsid w:val="00C50497"/>
    <w:rsid w:val="00C50CAF"/>
    <w:rsid w:val="00C5622C"/>
    <w:rsid w:val="00C6274E"/>
    <w:rsid w:val="00C62D47"/>
    <w:rsid w:val="00C65E43"/>
    <w:rsid w:val="00C66DB6"/>
    <w:rsid w:val="00C73CE8"/>
    <w:rsid w:val="00C80A2A"/>
    <w:rsid w:val="00C83AFA"/>
    <w:rsid w:val="00C845C9"/>
    <w:rsid w:val="00C84911"/>
    <w:rsid w:val="00C93FB3"/>
    <w:rsid w:val="00C96442"/>
    <w:rsid w:val="00C97218"/>
    <w:rsid w:val="00C97E86"/>
    <w:rsid w:val="00CA0F3F"/>
    <w:rsid w:val="00CA5352"/>
    <w:rsid w:val="00CA61EA"/>
    <w:rsid w:val="00CB2233"/>
    <w:rsid w:val="00CB42F4"/>
    <w:rsid w:val="00CB796E"/>
    <w:rsid w:val="00CD111A"/>
    <w:rsid w:val="00CD771A"/>
    <w:rsid w:val="00CD7850"/>
    <w:rsid w:val="00CE2FFE"/>
    <w:rsid w:val="00CE5817"/>
    <w:rsid w:val="00CE6F99"/>
    <w:rsid w:val="00CF261A"/>
    <w:rsid w:val="00CF2A93"/>
    <w:rsid w:val="00CF6E45"/>
    <w:rsid w:val="00CF76E1"/>
    <w:rsid w:val="00D0114B"/>
    <w:rsid w:val="00D02258"/>
    <w:rsid w:val="00D0266D"/>
    <w:rsid w:val="00D1008E"/>
    <w:rsid w:val="00D12D1E"/>
    <w:rsid w:val="00D13569"/>
    <w:rsid w:val="00D22115"/>
    <w:rsid w:val="00D224D7"/>
    <w:rsid w:val="00D33554"/>
    <w:rsid w:val="00D33D02"/>
    <w:rsid w:val="00D3785F"/>
    <w:rsid w:val="00D417B8"/>
    <w:rsid w:val="00D526FD"/>
    <w:rsid w:val="00D55BD4"/>
    <w:rsid w:val="00D61717"/>
    <w:rsid w:val="00D61ADC"/>
    <w:rsid w:val="00D7301C"/>
    <w:rsid w:val="00D74540"/>
    <w:rsid w:val="00D77378"/>
    <w:rsid w:val="00D829B2"/>
    <w:rsid w:val="00D84BDC"/>
    <w:rsid w:val="00D853A4"/>
    <w:rsid w:val="00D85523"/>
    <w:rsid w:val="00D87308"/>
    <w:rsid w:val="00D87472"/>
    <w:rsid w:val="00D87989"/>
    <w:rsid w:val="00D9604E"/>
    <w:rsid w:val="00D9625C"/>
    <w:rsid w:val="00D97698"/>
    <w:rsid w:val="00DA05A9"/>
    <w:rsid w:val="00DA1B1D"/>
    <w:rsid w:val="00DA477B"/>
    <w:rsid w:val="00DA527A"/>
    <w:rsid w:val="00DB4B74"/>
    <w:rsid w:val="00DB5FDC"/>
    <w:rsid w:val="00DB612D"/>
    <w:rsid w:val="00DB7E2A"/>
    <w:rsid w:val="00DC0D6C"/>
    <w:rsid w:val="00DC14C7"/>
    <w:rsid w:val="00DC4741"/>
    <w:rsid w:val="00DC4E05"/>
    <w:rsid w:val="00DC7350"/>
    <w:rsid w:val="00DD1664"/>
    <w:rsid w:val="00DD258F"/>
    <w:rsid w:val="00DD3948"/>
    <w:rsid w:val="00DD46B7"/>
    <w:rsid w:val="00DD4701"/>
    <w:rsid w:val="00DD5D13"/>
    <w:rsid w:val="00DD6071"/>
    <w:rsid w:val="00DD622D"/>
    <w:rsid w:val="00DD6FA2"/>
    <w:rsid w:val="00DD76F2"/>
    <w:rsid w:val="00DE6E8D"/>
    <w:rsid w:val="00DE756C"/>
    <w:rsid w:val="00DF2218"/>
    <w:rsid w:val="00DF38A3"/>
    <w:rsid w:val="00E0365A"/>
    <w:rsid w:val="00E04FE6"/>
    <w:rsid w:val="00E05287"/>
    <w:rsid w:val="00E0752E"/>
    <w:rsid w:val="00E14E21"/>
    <w:rsid w:val="00E1587E"/>
    <w:rsid w:val="00E20BB3"/>
    <w:rsid w:val="00E2108A"/>
    <w:rsid w:val="00E249E6"/>
    <w:rsid w:val="00E33F26"/>
    <w:rsid w:val="00E36DFE"/>
    <w:rsid w:val="00E419E1"/>
    <w:rsid w:val="00E42699"/>
    <w:rsid w:val="00E46BFC"/>
    <w:rsid w:val="00E504E7"/>
    <w:rsid w:val="00E55E89"/>
    <w:rsid w:val="00E55F0D"/>
    <w:rsid w:val="00E63F5A"/>
    <w:rsid w:val="00E67FDD"/>
    <w:rsid w:val="00E74EFF"/>
    <w:rsid w:val="00E775DA"/>
    <w:rsid w:val="00E82FB0"/>
    <w:rsid w:val="00E90CCA"/>
    <w:rsid w:val="00E92C08"/>
    <w:rsid w:val="00E92C17"/>
    <w:rsid w:val="00EA1571"/>
    <w:rsid w:val="00EA58AB"/>
    <w:rsid w:val="00EB19F9"/>
    <w:rsid w:val="00EB20E9"/>
    <w:rsid w:val="00EB4BAC"/>
    <w:rsid w:val="00EB5452"/>
    <w:rsid w:val="00EB6101"/>
    <w:rsid w:val="00EB63F3"/>
    <w:rsid w:val="00EB7889"/>
    <w:rsid w:val="00EC03AB"/>
    <w:rsid w:val="00EC05DC"/>
    <w:rsid w:val="00EC1DD2"/>
    <w:rsid w:val="00EC387E"/>
    <w:rsid w:val="00EC46EB"/>
    <w:rsid w:val="00EC7DCF"/>
    <w:rsid w:val="00ED6398"/>
    <w:rsid w:val="00ED7502"/>
    <w:rsid w:val="00EE0883"/>
    <w:rsid w:val="00EE0EDA"/>
    <w:rsid w:val="00EF269A"/>
    <w:rsid w:val="00EF5457"/>
    <w:rsid w:val="00EF6451"/>
    <w:rsid w:val="00F04B61"/>
    <w:rsid w:val="00F052BA"/>
    <w:rsid w:val="00F07160"/>
    <w:rsid w:val="00F1165B"/>
    <w:rsid w:val="00F11C49"/>
    <w:rsid w:val="00F13FFC"/>
    <w:rsid w:val="00F1585B"/>
    <w:rsid w:val="00F1664D"/>
    <w:rsid w:val="00F16DD7"/>
    <w:rsid w:val="00F2180F"/>
    <w:rsid w:val="00F221E3"/>
    <w:rsid w:val="00F24166"/>
    <w:rsid w:val="00F26F3F"/>
    <w:rsid w:val="00F2780A"/>
    <w:rsid w:val="00F3007E"/>
    <w:rsid w:val="00F41FE9"/>
    <w:rsid w:val="00F43AD7"/>
    <w:rsid w:val="00F43F56"/>
    <w:rsid w:val="00F476C4"/>
    <w:rsid w:val="00F50A43"/>
    <w:rsid w:val="00F51156"/>
    <w:rsid w:val="00F525F0"/>
    <w:rsid w:val="00F53894"/>
    <w:rsid w:val="00F57902"/>
    <w:rsid w:val="00F57F8A"/>
    <w:rsid w:val="00F60335"/>
    <w:rsid w:val="00F61A1A"/>
    <w:rsid w:val="00F66293"/>
    <w:rsid w:val="00F7010D"/>
    <w:rsid w:val="00F720AE"/>
    <w:rsid w:val="00F7410B"/>
    <w:rsid w:val="00F825EA"/>
    <w:rsid w:val="00F87728"/>
    <w:rsid w:val="00F91E17"/>
    <w:rsid w:val="00FA0D38"/>
    <w:rsid w:val="00FA3FE7"/>
    <w:rsid w:val="00FA76C7"/>
    <w:rsid w:val="00FB10E3"/>
    <w:rsid w:val="00FB14B0"/>
    <w:rsid w:val="00FB28CE"/>
    <w:rsid w:val="00FB49A3"/>
    <w:rsid w:val="00FB4CC0"/>
    <w:rsid w:val="00FB5FF5"/>
    <w:rsid w:val="00FB6BEA"/>
    <w:rsid w:val="00FC7232"/>
    <w:rsid w:val="00FD1C8E"/>
    <w:rsid w:val="00FD41E2"/>
    <w:rsid w:val="00FD5B20"/>
    <w:rsid w:val="00FD6372"/>
    <w:rsid w:val="00FD7B32"/>
    <w:rsid w:val="00FE5378"/>
    <w:rsid w:val="00FE630A"/>
    <w:rsid w:val="00FF254E"/>
    <w:rsid w:val="00FF4150"/>
    <w:rsid w:val="00FF6AB8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02AA8614"/>
  <w15:docId w15:val="{D126E85C-D0F8-4006-BB1E-B42707EB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4BC"/>
    <w:rPr>
      <w:sz w:val="24"/>
      <w:szCs w:val="24"/>
      <w:lang w:eastAsia="he-IL"/>
    </w:rPr>
  </w:style>
  <w:style w:type="paragraph" w:styleId="Heading1">
    <w:name w:val="heading 1"/>
    <w:basedOn w:val="Normal"/>
    <w:next w:val="Heading2"/>
    <w:link w:val="Heading1Char"/>
    <w:qFormat/>
    <w:rsid w:val="008904BC"/>
    <w:pPr>
      <w:keepNext/>
      <w:pageBreakBefore/>
      <w:numPr>
        <w:numId w:val="1"/>
      </w:numPr>
      <w:spacing w:before="480" w:after="240"/>
      <w:jc w:val="center"/>
      <w:outlineLvl w:val="0"/>
    </w:pPr>
    <w:rPr>
      <w:kern w:val="32"/>
      <w:sz w:val="44"/>
      <w:szCs w:val="44"/>
    </w:rPr>
  </w:style>
  <w:style w:type="paragraph" w:styleId="Heading2">
    <w:name w:val="heading 2"/>
    <w:aliases w:val="Heading 2 Char,Heading 2 Char Char Char Char Char,Heading 2 Char Char Char Char1,Char Char Char1,Char Char Char Char,Char Char Char,Heading 2 Char Char Char1,Heading 2 Char Char Char Char Char Char Char,Header 2,2 Heading"/>
    <w:basedOn w:val="Normal"/>
    <w:next w:val="Para"/>
    <w:link w:val="Heading2Char1"/>
    <w:qFormat/>
    <w:rsid w:val="008904BC"/>
    <w:pPr>
      <w:keepNext/>
      <w:numPr>
        <w:ilvl w:val="1"/>
        <w:numId w:val="1"/>
      </w:numPr>
      <w:spacing w:before="240" w:after="240"/>
      <w:ind w:right="1418"/>
      <w:outlineLvl w:val="1"/>
    </w:pPr>
    <w:rPr>
      <w:b/>
      <w:bCs/>
      <w:sz w:val="36"/>
      <w:szCs w:val="36"/>
    </w:rPr>
  </w:style>
  <w:style w:type="paragraph" w:styleId="Heading3">
    <w:name w:val="heading 3"/>
    <w:aliases w:val="Heading 3 Char,Heading 3 Char1 Char Char,Heading 3 Char1 ?? Char,Heading 3 Char1 Char,Heading 3 Char1 ??,Heading 3 Char1,Heading 3 Char Char Char,Heading 3 Char1 Char Char Char Char Char Char"/>
    <w:basedOn w:val="Normal"/>
    <w:next w:val="Para"/>
    <w:link w:val="Heading3Char2"/>
    <w:qFormat/>
    <w:rsid w:val="008904BC"/>
    <w:pPr>
      <w:keepNext/>
      <w:numPr>
        <w:ilvl w:val="2"/>
        <w:numId w:val="1"/>
      </w:numPr>
      <w:spacing w:before="240" w:after="240"/>
      <w:ind w:right="1418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Para"/>
    <w:link w:val="Heading4Char"/>
    <w:qFormat/>
    <w:rsid w:val="008904BC"/>
    <w:pPr>
      <w:keepNext/>
      <w:numPr>
        <w:ilvl w:val="3"/>
        <w:numId w:val="1"/>
      </w:numPr>
      <w:spacing w:before="240" w:after="240"/>
      <w:ind w:right="1418"/>
      <w:outlineLvl w:val="3"/>
    </w:pPr>
    <w:rPr>
      <w:b/>
      <w:bCs/>
      <w:sz w:val="28"/>
      <w:szCs w:val="28"/>
      <w:lang w:eastAsia="en-ZA"/>
    </w:rPr>
  </w:style>
  <w:style w:type="paragraph" w:styleId="Heading5">
    <w:name w:val="heading 5"/>
    <w:basedOn w:val="Normal"/>
    <w:next w:val="Para"/>
    <w:link w:val="Heading5Char"/>
    <w:uiPriority w:val="99"/>
    <w:qFormat/>
    <w:rsid w:val="008904BC"/>
    <w:pPr>
      <w:numPr>
        <w:ilvl w:val="4"/>
        <w:numId w:val="1"/>
      </w:numPr>
      <w:spacing w:before="240" w:after="240"/>
      <w:ind w:right="1418"/>
      <w:outlineLvl w:val="4"/>
    </w:pPr>
    <w:rPr>
      <w:b/>
      <w:bCs/>
    </w:rPr>
  </w:style>
  <w:style w:type="paragraph" w:styleId="Heading6">
    <w:name w:val="heading 6"/>
    <w:basedOn w:val="Normal"/>
    <w:next w:val="Para"/>
    <w:link w:val="Heading6Char"/>
    <w:uiPriority w:val="99"/>
    <w:qFormat/>
    <w:rsid w:val="008904BC"/>
    <w:pPr>
      <w:numPr>
        <w:ilvl w:val="5"/>
        <w:numId w:val="1"/>
      </w:numPr>
      <w:spacing w:before="240" w:after="60"/>
      <w:ind w:right="1418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4110EA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uiPriority w:val="99"/>
    <w:rsid w:val="008904BC"/>
    <w:pPr>
      <w:spacing w:before="120" w:after="120" w:line="360" w:lineRule="auto"/>
      <w:ind w:left="1418"/>
      <w:jc w:val="both"/>
    </w:pPr>
  </w:style>
  <w:style w:type="paragraph" w:styleId="Header">
    <w:name w:val="header"/>
    <w:basedOn w:val="Normal"/>
    <w:link w:val="HeaderChar"/>
    <w:uiPriority w:val="99"/>
    <w:rsid w:val="008904BC"/>
    <w:pPr>
      <w:tabs>
        <w:tab w:val="center" w:pos="4153"/>
        <w:tab w:val="right" w:pos="8306"/>
      </w:tabs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8904BC"/>
    <w:pPr>
      <w:tabs>
        <w:tab w:val="center" w:pos="4153"/>
        <w:tab w:val="right" w:pos="8306"/>
      </w:tabs>
    </w:pPr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8904BC"/>
    <w:rPr>
      <w:rFonts w:ascii="Arial" w:hAnsi="Arial" w:cs="Arial"/>
      <w:color w:val="auto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8904BC"/>
    <w:pPr>
      <w:spacing w:before="240" w:after="60"/>
      <w:jc w:val="center"/>
    </w:pPr>
    <w:rPr>
      <w:b/>
      <w:bCs/>
      <w:caps/>
      <w:sz w:val="32"/>
      <w:szCs w:val="32"/>
    </w:rPr>
  </w:style>
  <w:style w:type="paragraph" w:customStyle="1" w:styleId="Volume">
    <w:name w:val="Volume"/>
    <w:basedOn w:val="Normal"/>
    <w:uiPriority w:val="99"/>
    <w:rsid w:val="008904BC"/>
    <w:pPr>
      <w:spacing w:before="240" w:after="60"/>
      <w:jc w:val="center"/>
    </w:pPr>
    <w:rPr>
      <w:b/>
      <w:bCs/>
      <w:caps/>
      <w:sz w:val="44"/>
      <w:szCs w:val="44"/>
    </w:rPr>
  </w:style>
  <w:style w:type="paragraph" w:customStyle="1" w:styleId="Part">
    <w:name w:val="Part"/>
    <w:basedOn w:val="Volume"/>
    <w:uiPriority w:val="99"/>
    <w:rsid w:val="008904BC"/>
  </w:style>
  <w:style w:type="paragraph" w:styleId="Title">
    <w:name w:val="Title"/>
    <w:basedOn w:val="Normal"/>
    <w:link w:val="TitleChar"/>
    <w:uiPriority w:val="99"/>
    <w:qFormat/>
    <w:rsid w:val="008904BC"/>
    <w:pPr>
      <w:spacing w:before="240" w:after="60"/>
      <w:jc w:val="center"/>
      <w:outlineLvl w:val="0"/>
    </w:pPr>
    <w:rPr>
      <w:b/>
      <w:bCs/>
      <w:caps/>
      <w:kern w:val="28"/>
      <w:sz w:val="44"/>
      <w:szCs w:val="44"/>
    </w:rPr>
  </w:style>
  <w:style w:type="paragraph" w:styleId="BodyText">
    <w:name w:val="Body Text"/>
    <w:basedOn w:val="Normal"/>
    <w:link w:val="BodyTextChar"/>
    <w:uiPriority w:val="99"/>
    <w:rsid w:val="008904BC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</w:pPr>
  </w:style>
  <w:style w:type="paragraph" w:styleId="Caption">
    <w:name w:val="caption"/>
    <w:aliases w:val="CAPTIONFIG"/>
    <w:basedOn w:val="Normal"/>
    <w:next w:val="Normal"/>
    <w:uiPriority w:val="99"/>
    <w:qFormat/>
    <w:rsid w:val="008904BC"/>
    <w:pPr>
      <w:spacing w:before="120" w:after="120" w:line="360" w:lineRule="auto"/>
      <w:jc w:val="center"/>
    </w:pPr>
    <w:rPr>
      <w:i/>
      <w:iCs/>
    </w:rPr>
  </w:style>
  <w:style w:type="paragraph" w:customStyle="1" w:styleId="Headtoc">
    <w:name w:val="Head_toc"/>
    <w:basedOn w:val="Normal"/>
    <w:next w:val="Normal"/>
    <w:uiPriority w:val="99"/>
    <w:rsid w:val="008904BC"/>
    <w:pPr>
      <w:pageBreakBefore/>
      <w:spacing w:before="240" w:after="120"/>
      <w:jc w:val="center"/>
    </w:pPr>
    <w:rPr>
      <w:sz w:val="44"/>
      <w:szCs w:val="44"/>
    </w:rPr>
  </w:style>
  <w:style w:type="paragraph" w:customStyle="1" w:styleId="Listabc">
    <w:name w:val="List abc"/>
    <w:basedOn w:val="Normal"/>
    <w:uiPriority w:val="99"/>
    <w:rsid w:val="008904BC"/>
    <w:pPr>
      <w:numPr>
        <w:numId w:val="2"/>
      </w:numPr>
      <w:spacing w:before="120" w:after="120" w:line="360" w:lineRule="auto"/>
      <w:jc w:val="both"/>
    </w:pPr>
  </w:style>
  <w:style w:type="paragraph" w:customStyle="1" w:styleId="1">
    <w:name w:val="רשימה מתובלטת1"/>
    <w:basedOn w:val="Normal"/>
    <w:uiPriority w:val="99"/>
    <w:rsid w:val="008904BC"/>
    <w:pPr>
      <w:numPr>
        <w:numId w:val="3"/>
      </w:numPr>
      <w:spacing w:before="120" w:after="120" w:line="360" w:lineRule="auto"/>
      <w:ind w:left="1787" w:hanging="369"/>
      <w:jc w:val="both"/>
    </w:pPr>
  </w:style>
  <w:style w:type="paragraph" w:customStyle="1" w:styleId="Listhyphen">
    <w:name w:val="List hyphen"/>
    <w:basedOn w:val="Normal"/>
    <w:uiPriority w:val="99"/>
    <w:rsid w:val="008904BC"/>
    <w:pPr>
      <w:numPr>
        <w:numId w:val="4"/>
      </w:numPr>
      <w:spacing w:before="120" w:after="120" w:line="360" w:lineRule="auto"/>
      <w:jc w:val="both"/>
    </w:pPr>
  </w:style>
  <w:style w:type="paragraph" w:customStyle="1" w:styleId="List1">
    <w:name w:val="List 1)"/>
    <w:basedOn w:val="Normal"/>
    <w:uiPriority w:val="99"/>
    <w:rsid w:val="008904BC"/>
    <w:pPr>
      <w:numPr>
        <w:numId w:val="5"/>
      </w:numPr>
      <w:tabs>
        <w:tab w:val="clear" w:pos="3235"/>
      </w:tabs>
      <w:spacing w:before="120" w:after="120" w:line="360" w:lineRule="auto"/>
      <w:jc w:val="both"/>
    </w:pPr>
  </w:style>
  <w:style w:type="paragraph" w:customStyle="1" w:styleId="Listhyphenpara">
    <w:name w:val="List hyphen para"/>
    <w:basedOn w:val="Normal"/>
    <w:uiPriority w:val="99"/>
    <w:rsid w:val="008904BC"/>
    <w:pPr>
      <w:spacing w:before="120" w:after="120" w:line="360" w:lineRule="auto"/>
      <w:ind w:left="2155"/>
      <w:jc w:val="both"/>
    </w:pPr>
  </w:style>
  <w:style w:type="paragraph" w:customStyle="1" w:styleId="List123">
    <w:name w:val="List 123"/>
    <w:basedOn w:val="Normal"/>
    <w:uiPriority w:val="99"/>
    <w:rsid w:val="008904BC"/>
    <w:pPr>
      <w:numPr>
        <w:numId w:val="6"/>
      </w:numPr>
      <w:spacing w:before="120" w:after="120" w:line="360" w:lineRule="auto"/>
      <w:jc w:val="both"/>
    </w:pPr>
  </w:style>
  <w:style w:type="paragraph" w:customStyle="1" w:styleId="Listpara">
    <w:name w:val="List para"/>
    <w:basedOn w:val="Normal"/>
    <w:uiPriority w:val="99"/>
    <w:rsid w:val="008904BC"/>
    <w:pPr>
      <w:spacing w:before="120" w:after="120" w:line="360" w:lineRule="auto"/>
      <w:ind w:left="1786"/>
      <w:jc w:val="both"/>
    </w:pPr>
  </w:style>
  <w:style w:type="paragraph" w:customStyle="1" w:styleId="Listroman">
    <w:name w:val="List roman"/>
    <w:basedOn w:val="Normal"/>
    <w:uiPriority w:val="99"/>
    <w:rsid w:val="008904BC"/>
    <w:pPr>
      <w:numPr>
        <w:numId w:val="7"/>
      </w:numPr>
      <w:tabs>
        <w:tab w:val="clear" w:pos="2506"/>
      </w:tabs>
      <w:spacing w:before="120" w:after="120" w:line="360" w:lineRule="auto"/>
    </w:pPr>
  </w:style>
  <w:style w:type="paragraph" w:customStyle="1" w:styleId="Note">
    <w:name w:val="Note"/>
    <w:basedOn w:val="Normal"/>
    <w:uiPriority w:val="99"/>
    <w:rsid w:val="008904BC"/>
    <w:pPr>
      <w:spacing w:before="120" w:after="120"/>
      <w:ind w:left="2268" w:right="851"/>
      <w:jc w:val="center"/>
    </w:pPr>
    <w:rPr>
      <w:b/>
      <w:bCs/>
      <w:caps/>
    </w:rPr>
  </w:style>
  <w:style w:type="paragraph" w:customStyle="1" w:styleId="Notetext">
    <w:name w:val="Note text"/>
    <w:basedOn w:val="Note"/>
    <w:uiPriority w:val="99"/>
    <w:rsid w:val="008904BC"/>
    <w:pPr>
      <w:spacing w:line="360" w:lineRule="auto"/>
      <w:jc w:val="both"/>
    </w:pPr>
    <w:rPr>
      <w:b w:val="0"/>
      <w:bCs w:val="0"/>
      <w:i/>
      <w:iCs/>
      <w:caps w:val="0"/>
    </w:rPr>
  </w:style>
  <w:style w:type="paragraph" w:customStyle="1" w:styleId="Tableheading">
    <w:name w:val="Table heading"/>
    <w:basedOn w:val="Normal"/>
    <w:uiPriority w:val="99"/>
    <w:rsid w:val="008904BC"/>
    <w:pPr>
      <w:spacing w:before="60" w:after="60"/>
      <w:jc w:val="center"/>
    </w:pPr>
    <w:rPr>
      <w:b/>
      <w:bCs/>
    </w:rPr>
  </w:style>
  <w:style w:type="paragraph" w:customStyle="1" w:styleId="Tablepara">
    <w:name w:val="Table para"/>
    <w:basedOn w:val="Normal"/>
    <w:uiPriority w:val="99"/>
    <w:rsid w:val="008904BC"/>
    <w:pPr>
      <w:spacing w:before="60" w:after="60"/>
      <w:jc w:val="both"/>
    </w:pPr>
  </w:style>
  <w:style w:type="paragraph" w:styleId="TOC1">
    <w:name w:val="toc 1"/>
    <w:basedOn w:val="Normal"/>
    <w:next w:val="Normal"/>
    <w:uiPriority w:val="39"/>
    <w:rsid w:val="008904BC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uiPriority w:val="39"/>
    <w:rsid w:val="008904BC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uiPriority w:val="99"/>
    <w:semiHidden/>
    <w:rsid w:val="008904B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uiPriority w:val="99"/>
    <w:semiHidden/>
    <w:rsid w:val="008904B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uiPriority w:val="99"/>
    <w:semiHidden/>
    <w:rsid w:val="008904B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uiPriority w:val="99"/>
    <w:semiHidden/>
    <w:rsid w:val="008904B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8904B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8904B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8904BC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8904BC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semiHidden/>
    <w:rsid w:val="008904BC"/>
    <w:pPr>
      <w:tabs>
        <w:tab w:val="left" w:pos="1418"/>
        <w:tab w:val="right" w:leader="dot" w:pos="9044"/>
      </w:tabs>
      <w:spacing w:line="360" w:lineRule="auto"/>
    </w:pPr>
  </w:style>
  <w:style w:type="paragraph" w:customStyle="1" w:styleId="para0">
    <w:name w:val="para"/>
    <w:basedOn w:val="Normal"/>
    <w:uiPriority w:val="99"/>
    <w:rsid w:val="008904BC"/>
    <w:pPr>
      <w:spacing w:before="120" w:after="120"/>
      <w:ind w:left="1332"/>
    </w:pPr>
    <w:rPr>
      <w:rFonts w:cs="Miriam"/>
      <w:lang w:val="en-GB"/>
    </w:rPr>
  </w:style>
  <w:style w:type="paragraph" w:styleId="PlainText">
    <w:name w:val="Plain Text"/>
    <w:basedOn w:val="Normal"/>
    <w:link w:val="PlainTextChar"/>
    <w:uiPriority w:val="99"/>
    <w:rsid w:val="00A9228B"/>
    <w:pPr>
      <w:bidi/>
    </w:pPr>
    <w:rPr>
      <w:rFonts w:ascii="Courier New" w:hAnsi="Courier New" w:cs="Courier New"/>
      <w:sz w:val="20"/>
      <w:szCs w:val="20"/>
      <w:lang w:eastAsia="en-US"/>
    </w:rPr>
  </w:style>
  <w:style w:type="paragraph" w:styleId="NormalIndent">
    <w:name w:val="Normal Indent"/>
    <w:aliases w:val="Normal Indent Char1,Normal Indent Char Char,Normal Indent Char1 Char,Normal Indent Char Char Char"/>
    <w:basedOn w:val="Normal"/>
    <w:uiPriority w:val="99"/>
    <w:rsid w:val="00A9228B"/>
    <w:pPr>
      <w:tabs>
        <w:tab w:val="left" w:pos="1134"/>
        <w:tab w:val="left" w:pos="1418"/>
        <w:tab w:val="left" w:pos="1701"/>
      </w:tabs>
      <w:spacing w:line="264" w:lineRule="auto"/>
      <w:ind w:left="1134" w:right="-22"/>
      <w:jc w:val="both"/>
    </w:pPr>
    <w:rPr>
      <w:rFonts w:cs="Miriam"/>
      <w:lang w:eastAsia="en-US"/>
    </w:rPr>
  </w:style>
  <w:style w:type="paragraph" w:customStyle="1" w:styleId="Default">
    <w:name w:val="Default"/>
    <w:rsid w:val="007C1C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11">
    <w:name w:val="Heading 11"/>
    <w:aliases w:val="Para1,Top 1,ParaLevel1,Level 1 Para,Level 1 Para1,Level 1 Para2,Level 1 Para3,Level 1 Para4,Level 1 Para11,Level 1 Para21,Level 1 Para31,Level 1 Para5,Level 1 Para12,Level 1 Para22,Level 1 Para32,Level 1 Para6,Level 1 Para13,Level 1 Para23,h1"/>
    <w:basedOn w:val="Default"/>
    <w:next w:val="Default"/>
    <w:uiPriority w:val="99"/>
    <w:rsid w:val="007C1C00"/>
    <w:rPr>
      <w:rFonts w:cs="Times New Roman"/>
      <w:color w:val="auto"/>
    </w:rPr>
  </w:style>
  <w:style w:type="paragraph" w:customStyle="1" w:styleId="Heading21">
    <w:name w:val="Heading 21"/>
    <w:aliases w:val="Para2,Head hdbk,Top 2,H2,h2 main heading,B Sub/Bold,B Sub/Bold1,B Sub/Bold2,B Sub/Bold11,h2 main heading1,h2 main heading2,B Sub/Bold3,B Sub/Bold12,h2 main heading3,B Sub/Bold4,B Sub/Bold13,SubPara,h2,sub,h21,h22,h23,h24,h25,h26"/>
    <w:basedOn w:val="Default"/>
    <w:next w:val="Default"/>
    <w:uiPriority w:val="99"/>
    <w:rsid w:val="007C1C00"/>
    <w:rPr>
      <w:rFonts w:cs="Times New Roman"/>
      <w:color w:val="auto"/>
    </w:rPr>
  </w:style>
  <w:style w:type="paragraph" w:customStyle="1" w:styleId="TextLevel4">
    <w:name w:val="Text Level 4"/>
    <w:basedOn w:val="Default"/>
    <w:next w:val="Default"/>
    <w:uiPriority w:val="99"/>
    <w:rsid w:val="007C1C00"/>
    <w:pPr>
      <w:spacing w:after="120"/>
    </w:pPr>
    <w:rPr>
      <w:rFonts w:cs="Times New Roman"/>
      <w:color w:val="auto"/>
    </w:rPr>
  </w:style>
  <w:style w:type="paragraph" w:customStyle="1" w:styleId="spara0">
    <w:name w:val="spara0"/>
    <w:basedOn w:val="Default"/>
    <w:next w:val="Default"/>
    <w:uiPriority w:val="99"/>
    <w:rsid w:val="007C1C00"/>
    <w:pPr>
      <w:spacing w:after="120"/>
    </w:pPr>
    <w:rPr>
      <w:rFonts w:cs="Times New Roman"/>
      <w:color w:val="auto"/>
    </w:rPr>
  </w:style>
  <w:style w:type="paragraph" w:customStyle="1" w:styleId="Heading31">
    <w:name w:val="Heading 31"/>
    <w:aliases w:val="Para3,head3hdbk,H3,C Sub-Sub/Italic,h3 sub heading,Head 3,Head 31,Head 32,C Sub-Sub/Italic1,3,Sub2Para,subsub,h3,h31,h32,h311,h33,h312,h34,h313,h35,h314,h36,h315,h37,h316,h321,h3111,h331,h3121,h341,h3131,h351,h3141,h361,h3151,h38,h317,h322"/>
    <w:basedOn w:val="Default"/>
    <w:next w:val="Default"/>
    <w:uiPriority w:val="99"/>
    <w:rsid w:val="007C1C00"/>
    <w:rPr>
      <w:rFonts w:cs="Times New Roman"/>
      <w:color w:val="auto"/>
    </w:rPr>
  </w:style>
  <w:style w:type="paragraph" w:styleId="BodyText2">
    <w:name w:val="Body Text 2"/>
    <w:basedOn w:val="Normal"/>
    <w:link w:val="BodyText2Char"/>
    <w:uiPriority w:val="99"/>
    <w:rsid w:val="007C1C00"/>
    <w:pPr>
      <w:spacing w:after="120" w:line="480" w:lineRule="auto"/>
    </w:pPr>
  </w:style>
  <w:style w:type="table" w:styleId="TableGrid">
    <w:name w:val="Table Grid"/>
    <w:basedOn w:val="TableNormal"/>
    <w:uiPriority w:val="99"/>
    <w:rsid w:val="007C1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uiPriority w:val="99"/>
    <w:rsid w:val="00395B76"/>
    <w:pPr>
      <w:keepLines/>
      <w:tabs>
        <w:tab w:val="left" w:pos="397"/>
        <w:tab w:val="left" w:pos="720"/>
        <w:tab w:val="left" w:pos="794"/>
        <w:tab w:val="left" w:pos="1080"/>
        <w:tab w:val="left" w:pos="1191"/>
        <w:tab w:val="left" w:pos="1440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bidi/>
      <w:ind w:left="1440" w:hanging="1440"/>
      <w:jc w:val="both"/>
    </w:pPr>
    <w:rPr>
      <w:rFonts w:ascii="Arial" w:hAnsi="Arial" w:cs="David"/>
      <w:noProof/>
      <w:sz w:val="20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1A718A"/>
    <w:rPr>
      <w:sz w:val="20"/>
      <w:szCs w:val="20"/>
      <w:lang w:eastAsia="en-US" w:bidi="ar-SA"/>
    </w:rPr>
  </w:style>
  <w:style w:type="paragraph" w:customStyle="1" w:styleId="N1">
    <w:name w:val="N1"/>
    <w:basedOn w:val="Normal"/>
    <w:uiPriority w:val="99"/>
    <w:rsid w:val="001A718A"/>
    <w:pPr>
      <w:ind w:left="1418"/>
      <w:jc w:val="both"/>
    </w:pPr>
    <w:rPr>
      <w:rFonts w:cs="Miriam"/>
      <w:lang w:eastAsia="en-US"/>
    </w:rPr>
  </w:style>
  <w:style w:type="paragraph" w:customStyle="1" w:styleId="Figure">
    <w:name w:val="Figure"/>
    <w:basedOn w:val="Caption"/>
    <w:uiPriority w:val="99"/>
    <w:rsid w:val="00B3088C"/>
    <w:pPr>
      <w:keepNext/>
      <w:spacing w:before="360" w:line="240" w:lineRule="auto"/>
      <w:ind w:left="274"/>
    </w:pPr>
    <w:rPr>
      <w:rFonts w:ascii="Helvetica" w:hAnsi="Helvetica" w:cs="Helvetica"/>
      <w:i w:val="0"/>
      <w:iCs w:val="0"/>
      <w:sz w:val="22"/>
      <w:szCs w:val="22"/>
      <w:lang w:val="en-GB" w:eastAsia="fr-FR"/>
    </w:rPr>
  </w:style>
  <w:style w:type="paragraph" w:styleId="ListBullet">
    <w:name w:val="List Bullet"/>
    <w:basedOn w:val="Normal"/>
    <w:autoRedefine/>
    <w:uiPriority w:val="99"/>
    <w:rsid w:val="00B3088C"/>
    <w:pPr>
      <w:tabs>
        <w:tab w:val="num" w:pos="0"/>
      </w:tabs>
      <w:spacing w:after="60" w:line="360" w:lineRule="auto"/>
      <w:ind w:left="123" w:right="-239"/>
    </w:pPr>
    <w:rPr>
      <w:rFonts w:ascii="Arial" w:hAnsi="Arial" w:cs="Arial"/>
      <w:bCs/>
      <w:lang w:val="pt-PT" w:eastAsia="de-DE" w:bidi="ar-SA"/>
    </w:rPr>
  </w:style>
  <w:style w:type="paragraph" w:customStyle="1" w:styleId="ListeTechnischeDaten1">
    <w:name w:val="Liste Technische Daten 1"/>
    <w:basedOn w:val="Normal"/>
    <w:uiPriority w:val="99"/>
    <w:rsid w:val="00B3088C"/>
    <w:pPr>
      <w:tabs>
        <w:tab w:val="left" w:leader="dot" w:pos="4536"/>
      </w:tabs>
      <w:spacing w:after="60"/>
      <w:ind w:left="4536" w:hanging="4536"/>
    </w:pPr>
    <w:rPr>
      <w:szCs w:val="20"/>
      <w:lang w:eastAsia="de-DE" w:bidi="ar-SA"/>
    </w:rPr>
  </w:style>
  <w:style w:type="paragraph" w:customStyle="1" w:styleId="ListeTechnischeDaten2">
    <w:name w:val="Liste Technische Daten 2"/>
    <w:basedOn w:val="ListeTechnischeDaten1"/>
    <w:uiPriority w:val="99"/>
    <w:rsid w:val="00B3088C"/>
    <w:pPr>
      <w:ind w:hanging="3969"/>
    </w:pPr>
  </w:style>
  <w:style w:type="paragraph" w:customStyle="1" w:styleId="text">
    <w:name w:val="text"/>
    <w:basedOn w:val="BlockText"/>
    <w:uiPriority w:val="99"/>
    <w:rsid w:val="00B3088C"/>
    <w:pPr>
      <w:spacing w:line="360" w:lineRule="auto"/>
      <w:ind w:left="1418" w:right="0"/>
      <w:jc w:val="both"/>
    </w:pPr>
    <w:rPr>
      <w:rFonts w:ascii="Arial" w:hAnsi="Arial" w:cs="Arial"/>
    </w:rPr>
  </w:style>
  <w:style w:type="paragraph" w:customStyle="1" w:styleId="NormalArial">
    <w:name w:val="Normal + Arial"/>
    <w:aliases w:val="11 pt,(Complex) Bold,Line spacing:  1.5 lines,Left-to-right"/>
    <w:basedOn w:val="BodyText2"/>
    <w:uiPriority w:val="99"/>
    <w:rsid w:val="00B3088C"/>
    <w:pPr>
      <w:spacing w:before="120" w:line="360" w:lineRule="auto"/>
    </w:pPr>
    <w:rPr>
      <w:rFonts w:ascii="Arial" w:hAnsi="Arial" w:cs="Arial"/>
      <w:bCs/>
      <w:sz w:val="22"/>
      <w:szCs w:val="22"/>
      <w:lang w:eastAsia="de-DE" w:bidi="ar-SA"/>
    </w:rPr>
  </w:style>
  <w:style w:type="paragraph" w:styleId="BlockText">
    <w:name w:val="Block Text"/>
    <w:basedOn w:val="Normal"/>
    <w:uiPriority w:val="99"/>
    <w:rsid w:val="00B3088C"/>
    <w:pPr>
      <w:spacing w:after="120"/>
      <w:ind w:left="1440" w:right="1440"/>
    </w:pPr>
  </w:style>
  <w:style w:type="paragraph" w:styleId="NormalWeb">
    <w:name w:val="Normal (Web)"/>
    <w:basedOn w:val="Normal"/>
    <w:uiPriority w:val="99"/>
    <w:rsid w:val="004B7FC7"/>
    <w:pPr>
      <w:spacing w:before="150" w:after="225"/>
    </w:pPr>
    <w:rPr>
      <w:lang w:eastAsia="en-US"/>
    </w:rPr>
  </w:style>
  <w:style w:type="paragraph" w:customStyle="1" w:styleId="CIC">
    <w:name w:val="CIC"/>
    <w:basedOn w:val="Normal"/>
    <w:uiPriority w:val="99"/>
    <w:rsid w:val="00C22D1E"/>
    <w:pPr>
      <w:spacing w:before="60" w:after="60"/>
      <w:jc w:val="center"/>
      <w:textDirection w:val="tbRl"/>
    </w:pPr>
    <w:rPr>
      <w:b/>
      <w:bCs/>
      <w:lang w:val="en-AU"/>
    </w:rPr>
  </w:style>
  <w:style w:type="paragraph" w:styleId="Date">
    <w:name w:val="Date"/>
    <w:basedOn w:val="Normal"/>
    <w:next w:val="Normal"/>
    <w:link w:val="DateChar"/>
    <w:uiPriority w:val="99"/>
    <w:rsid w:val="00C22D1E"/>
    <w:rPr>
      <w:lang w:val="en-AU"/>
    </w:rPr>
  </w:style>
  <w:style w:type="paragraph" w:customStyle="1" w:styleId="base">
    <w:name w:val="base"/>
    <w:basedOn w:val="Normal"/>
    <w:uiPriority w:val="99"/>
    <w:rsid w:val="00AE33AA"/>
    <w:pPr>
      <w:bidi/>
      <w:spacing w:after="120"/>
    </w:pPr>
  </w:style>
  <w:style w:type="character" w:styleId="Strong">
    <w:name w:val="Strong"/>
    <w:basedOn w:val="DefaultParagraphFont"/>
    <w:uiPriority w:val="99"/>
    <w:qFormat/>
    <w:rsid w:val="00B8022D"/>
    <w:rPr>
      <w:b/>
      <w:bCs/>
    </w:rPr>
  </w:style>
  <w:style w:type="paragraph" w:styleId="BodyTextIndent">
    <w:name w:val="Body Text Indent"/>
    <w:basedOn w:val="Normal"/>
    <w:link w:val="BodyTextIndentChar"/>
    <w:uiPriority w:val="99"/>
    <w:rsid w:val="004110EA"/>
    <w:pPr>
      <w:spacing w:after="120"/>
      <w:ind w:left="283"/>
    </w:pPr>
  </w:style>
  <w:style w:type="paragraph" w:styleId="BodyTextIndent3">
    <w:name w:val="Body Text Indent 3"/>
    <w:basedOn w:val="Normal"/>
    <w:link w:val="BodyTextIndent3Char"/>
    <w:uiPriority w:val="99"/>
    <w:rsid w:val="004110EA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EC1D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C1DD2"/>
    <w:rPr>
      <w:rFonts w:ascii="Tahoma" w:hAnsi="Tahoma" w:cs="Tahoma"/>
      <w:sz w:val="16"/>
      <w:szCs w:val="16"/>
      <w:lang w:val="en-ZA" w:eastAsia="he-IL"/>
    </w:rPr>
  </w:style>
  <w:style w:type="paragraph" w:styleId="ListParagraph">
    <w:name w:val="List Paragraph"/>
    <w:basedOn w:val="Normal"/>
    <w:uiPriority w:val="34"/>
    <w:qFormat/>
    <w:rsid w:val="00DD4701"/>
    <w:pPr>
      <w:ind w:left="720"/>
      <w:contextualSpacing/>
    </w:pPr>
  </w:style>
  <w:style w:type="paragraph" w:customStyle="1" w:styleId="innerpage">
    <w:name w:val="innerpage"/>
    <w:basedOn w:val="Normal"/>
    <w:uiPriority w:val="99"/>
    <w:rsid w:val="00E14E21"/>
    <w:pPr>
      <w:spacing w:line="162" w:lineRule="atLeast"/>
    </w:pPr>
    <w:rPr>
      <w:color w:val="003354"/>
      <w:sz w:val="10"/>
      <w:szCs w:val="10"/>
      <w:lang w:eastAsia="en-US"/>
    </w:rPr>
  </w:style>
  <w:style w:type="character" w:customStyle="1" w:styleId="Heading1Char">
    <w:name w:val="Heading 1 Char"/>
    <w:basedOn w:val="DefaultParagraphFont"/>
    <w:link w:val="Heading1"/>
    <w:rsid w:val="006144DA"/>
    <w:rPr>
      <w:kern w:val="32"/>
      <w:sz w:val="44"/>
      <w:szCs w:val="44"/>
      <w:lang w:eastAsia="he-IL"/>
    </w:rPr>
  </w:style>
  <w:style w:type="character" w:customStyle="1" w:styleId="Heading2Char1">
    <w:name w:val="Heading 2 Char1"/>
    <w:aliases w:val="Heading 2 Char Char,Heading 2 Char Char Char Char Char Char,Heading 2 Char Char Char Char1 Char,Char Char Char1 Char,Char Char Char Char Char,Char Char Char Char1,Heading 2 Char Char Char1 Char,Header 2 Char,2 Heading Char"/>
    <w:basedOn w:val="DefaultParagraphFont"/>
    <w:link w:val="Heading2"/>
    <w:rsid w:val="006144DA"/>
    <w:rPr>
      <w:b/>
      <w:bCs/>
      <w:sz w:val="36"/>
      <w:szCs w:val="36"/>
      <w:lang w:eastAsia="he-IL"/>
    </w:rPr>
  </w:style>
  <w:style w:type="character" w:customStyle="1" w:styleId="Heading3Char2">
    <w:name w:val="Heading 3 Char2"/>
    <w:aliases w:val="Heading 3 Char Char,Heading 3 Char1 Char Char Char,Heading 3 Char1 ?? Char Char,Heading 3 Char1 Char Char1,Heading 3 Char1 ?? Char1,Heading 3 Char1 Char1,Heading 3 Char Char Char Char,Heading 3 Char1 Char Char Char Char Char Char Char"/>
    <w:basedOn w:val="DefaultParagraphFont"/>
    <w:link w:val="Heading3"/>
    <w:rsid w:val="006144DA"/>
    <w:rPr>
      <w:b/>
      <w:bCs/>
      <w:sz w:val="32"/>
      <w:szCs w:val="32"/>
      <w:lang w:val="en-ZA" w:eastAsia="he-IL"/>
    </w:rPr>
  </w:style>
  <w:style w:type="character" w:customStyle="1" w:styleId="Heading4Char">
    <w:name w:val="Heading 4 Char"/>
    <w:basedOn w:val="DefaultParagraphFont"/>
    <w:link w:val="Heading4"/>
    <w:rsid w:val="006144DA"/>
    <w:rPr>
      <w:b/>
      <w:bCs/>
      <w:sz w:val="28"/>
      <w:szCs w:val="28"/>
      <w:lang w:eastAsia="en-ZA"/>
    </w:rPr>
  </w:style>
  <w:style w:type="character" w:customStyle="1" w:styleId="Heading5Char">
    <w:name w:val="Heading 5 Char"/>
    <w:basedOn w:val="DefaultParagraphFont"/>
    <w:link w:val="Heading5"/>
    <w:uiPriority w:val="99"/>
    <w:rsid w:val="006144DA"/>
    <w:rPr>
      <w:b/>
      <w:bCs/>
      <w:sz w:val="24"/>
      <w:szCs w:val="24"/>
      <w:lang w:val="en-ZA" w:eastAsia="he-IL"/>
    </w:rPr>
  </w:style>
  <w:style w:type="character" w:customStyle="1" w:styleId="Heading6Char">
    <w:name w:val="Heading 6 Char"/>
    <w:basedOn w:val="DefaultParagraphFont"/>
    <w:link w:val="Heading6"/>
    <w:uiPriority w:val="99"/>
    <w:rsid w:val="006144DA"/>
    <w:rPr>
      <w:sz w:val="24"/>
      <w:szCs w:val="24"/>
      <w:lang w:val="en-ZA" w:eastAsia="he-IL"/>
    </w:rPr>
  </w:style>
  <w:style w:type="character" w:customStyle="1" w:styleId="Heading7Char">
    <w:name w:val="Heading 7 Char"/>
    <w:basedOn w:val="DefaultParagraphFont"/>
    <w:link w:val="Heading7"/>
    <w:uiPriority w:val="99"/>
    <w:rsid w:val="006144DA"/>
    <w:rPr>
      <w:sz w:val="24"/>
      <w:szCs w:val="24"/>
      <w:lang w:val="en-ZA" w:eastAsia="he-IL"/>
    </w:rPr>
  </w:style>
  <w:style w:type="character" w:customStyle="1" w:styleId="HeaderChar">
    <w:name w:val="Header Char"/>
    <w:basedOn w:val="DefaultParagraphFont"/>
    <w:link w:val="Header"/>
    <w:uiPriority w:val="99"/>
    <w:rsid w:val="006144DA"/>
    <w:rPr>
      <w:rFonts w:ascii="Arial" w:hAnsi="Arial" w:cs="Arial"/>
      <w:lang w:val="en-ZA" w:eastAsia="he-IL"/>
    </w:rPr>
  </w:style>
  <w:style w:type="character" w:customStyle="1" w:styleId="FooterChar">
    <w:name w:val="Footer Char"/>
    <w:basedOn w:val="DefaultParagraphFont"/>
    <w:link w:val="Footer"/>
    <w:uiPriority w:val="99"/>
    <w:rsid w:val="006144DA"/>
    <w:rPr>
      <w:rFonts w:ascii="Arial" w:hAnsi="Arial" w:cs="Arial"/>
      <w:lang w:val="en-ZA" w:eastAsia="he-IL"/>
    </w:rPr>
  </w:style>
  <w:style w:type="character" w:customStyle="1" w:styleId="SubtitleChar">
    <w:name w:val="Subtitle Char"/>
    <w:basedOn w:val="DefaultParagraphFont"/>
    <w:link w:val="Subtitle"/>
    <w:uiPriority w:val="99"/>
    <w:rsid w:val="006144DA"/>
    <w:rPr>
      <w:b/>
      <w:bCs/>
      <w:caps/>
      <w:sz w:val="32"/>
      <w:szCs w:val="32"/>
      <w:lang w:val="en-ZA" w:eastAsia="he-IL"/>
    </w:rPr>
  </w:style>
  <w:style w:type="character" w:customStyle="1" w:styleId="TitleChar">
    <w:name w:val="Title Char"/>
    <w:basedOn w:val="DefaultParagraphFont"/>
    <w:link w:val="Title"/>
    <w:uiPriority w:val="99"/>
    <w:rsid w:val="006144DA"/>
    <w:rPr>
      <w:b/>
      <w:bCs/>
      <w:caps/>
      <w:kern w:val="28"/>
      <w:sz w:val="44"/>
      <w:szCs w:val="44"/>
      <w:lang w:val="en-ZA" w:eastAsia="he-IL"/>
    </w:rPr>
  </w:style>
  <w:style w:type="character" w:customStyle="1" w:styleId="BodyTextChar">
    <w:name w:val="Body Text Char"/>
    <w:basedOn w:val="DefaultParagraphFont"/>
    <w:link w:val="BodyText"/>
    <w:uiPriority w:val="99"/>
    <w:rsid w:val="006144DA"/>
    <w:rPr>
      <w:sz w:val="24"/>
      <w:szCs w:val="24"/>
      <w:lang w:val="en-ZA" w:eastAsia="he-IL"/>
    </w:rPr>
  </w:style>
  <w:style w:type="character" w:customStyle="1" w:styleId="PlainTextChar">
    <w:name w:val="Plain Text Char"/>
    <w:basedOn w:val="DefaultParagraphFont"/>
    <w:link w:val="PlainText"/>
    <w:uiPriority w:val="99"/>
    <w:rsid w:val="006144DA"/>
    <w:rPr>
      <w:rFonts w:ascii="Courier New" w:hAnsi="Courier New" w:cs="Courier New"/>
    </w:rPr>
  </w:style>
  <w:style w:type="character" w:customStyle="1" w:styleId="BodyText2Char">
    <w:name w:val="Body Text 2 Char"/>
    <w:basedOn w:val="DefaultParagraphFont"/>
    <w:link w:val="BodyText2"/>
    <w:uiPriority w:val="99"/>
    <w:rsid w:val="006144DA"/>
    <w:rPr>
      <w:sz w:val="24"/>
      <w:szCs w:val="24"/>
      <w:lang w:val="en-ZA" w:eastAsia="he-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4DA"/>
    <w:rPr>
      <w:lang w:bidi="ar-SA"/>
    </w:rPr>
  </w:style>
  <w:style w:type="character" w:customStyle="1" w:styleId="DateChar">
    <w:name w:val="Date Char"/>
    <w:basedOn w:val="DefaultParagraphFont"/>
    <w:link w:val="Date"/>
    <w:uiPriority w:val="99"/>
    <w:rsid w:val="006144DA"/>
    <w:rPr>
      <w:sz w:val="24"/>
      <w:szCs w:val="24"/>
      <w:lang w:val="en-AU" w:eastAsia="he-IL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144DA"/>
    <w:rPr>
      <w:sz w:val="24"/>
      <w:szCs w:val="24"/>
      <w:lang w:val="en-ZA" w:eastAsia="he-I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144DA"/>
    <w:rPr>
      <w:sz w:val="16"/>
      <w:szCs w:val="16"/>
      <w:lang w:val="en-ZA" w:eastAsia="he-IL"/>
    </w:rPr>
  </w:style>
  <w:style w:type="paragraph" w:styleId="Revision">
    <w:name w:val="Revision"/>
    <w:hidden/>
    <w:uiPriority w:val="99"/>
    <w:semiHidden/>
    <w:rsid w:val="006144DA"/>
    <w:rPr>
      <w:sz w:val="24"/>
      <w:szCs w:val="24"/>
      <w:lang w:val="en-ZA" w:eastAsia="he-IL"/>
    </w:rPr>
  </w:style>
  <w:style w:type="character" w:styleId="CommentReference">
    <w:name w:val="annotation reference"/>
    <w:basedOn w:val="DefaultParagraphFont"/>
    <w:semiHidden/>
    <w:unhideWhenUsed/>
    <w:rsid w:val="00786F3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6F31"/>
    <w:rPr>
      <w:b/>
      <w:bCs/>
      <w:lang w:eastAsia="he-IL" w:bidi="he-IL"/>
    </w:rPr>
  </w:style>
  <w:style w:type="character" w:customStyle="1" w:styleId="CommentSubjectChar">
    <w:name w:val="Comment Subject Char"/>
    <w:basedOn w:val="CommentTextChar"/>
    <w:link w:val="CommentSubject"/>
    <w:semiHidden/>
    <w:rsid w:val="00786F31"/>
    <w:rPr>
      <w:b/>
      <w:bCs/>
      <w:lang w:eastAsia="he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4296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394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84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0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52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275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444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10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202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50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5221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861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12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252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125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7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79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1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2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27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5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1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1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9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6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5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9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6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8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76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16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8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4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10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aragon\&#1513;&#1493;&#1504;&#1493;&#1514;%20&#1493;&#1488;&#1495;&#1512;&#1497;&#1501;\B%20V%20R\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223A9-7137-4453-A1E4-5F9CCF9D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Proposal.dot</Template>
  <TotalTime>136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Top Car Proposal</vt:lpstr>
      <vt:lpstr>Top Car Proposal</vt:lpstr>
    </vt:vector>
  </TitlesOfParts>
  <Company>Hewlett-Packard</Company>
  <LinksUpToDate>false</LinksUpToDate>
  <CharactersWithSpaces>4771</CharactersWithSpaces>
  <SharedDoc>false</SharedDoc>
  <HLinks>
    <vt:vector size="270" baseType="variant"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_Toc169412759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_Toc169412758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_Toc169412757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_Toc169412756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_Toc169412755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_Toc169412754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_Toc169412753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_Toc169412752</vt:lpwstr>
      </vt:variant>
      <vt:variant>
        <vt:i4>1179710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_Toc169412751</vt:lpwstr>
      </vt:variant>
      <vt:variant>
        <vt:i4>1179710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_Toc169412750</vt:lpwstr>
      </vt:variant>
      <vt:variant>
        <vt:i4>1245246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_Toc169412749</vt:lpwstr>
      </vt:variant>
      <vt:variant>
        <vt:i4>1245246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_Toc169412748</vt:lpwstr>
      </vt:variant>
      <vt:variant>
        <vt:i4>1245246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_Toc169412747</vt:lpwstr>
      </vt:variant>
      <vt:variant>
        <vt:i4>1245246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_Toc169412746</vt:lpwstr>
      </vt:variant>
      <vt:variant>
        <vt:i4>1245246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_Toc169412745</vt:lpwstr>
      </vt:variant>
      <vt:variant>
        <vt:i4>1245246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_Toc169412743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_Toc169412742</vt:lpwstr>
      </vt:variant>
      <vt:variant>
        <vt:i4>1245246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_Toc169412741</vt:lpwstr>
      </vt:variant>
      <vt:variant>
        <vt:i4>1245246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_Toc169412740</vt:lpwstr>
      </vt:variant>
      <vt:variant>
        <vt:i4>1310782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_Toc169412739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_Toc169412738</vt:lpwstr>
      </vt:variant>
      <vt:variant>
        <vt:i4>1310782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_Toc169412737</vt:lpwstr>
      </vt:variant>
      <vt:variant>
        <vt:i4>1310782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_Toc169412736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_Toc169412735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_Toc169412734</vt:lpwstr>
      </vt:variant>
      <vt:variant>
        <vt:i4>1310782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_Toc169412732</vt:lpwstr>
      </vt:variant>
      <vt:variant>
        <vt:i4>1310782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_Toc169412731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_Toc169412730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_Toc169412729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_Toc169412728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_Toc169412727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_Toc169412726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_Toc169412724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_Toc169412723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_Toc169412722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_Toc169412721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_Toc169412720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_Toc169412719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_Toc169412718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_Toc169412717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_Toc169412716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_Toc169412715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_Toc169412714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_Toc169412713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_Toc169412712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Car Proposal</dc:title>
  <dc:subject/>
  <dc:creator>Ruby</dc:creator>
  <cp:keywords/>
  <dc:description/>
  <cp:lastModifiedBy>Achdut, Tomer</cp:lastModifiedBy>
  <cp:revision>26</cp:revision>
  <cp:lastPrinted>2016-12-27T12:49:00Z</cp:lastPrinted>
  <dcterms:created xsi:type="dcterms:W3CDTF">2017-01-09T14:51:00Z</dcterms:created>
  <dcterms:modified xsi:type="dcterms:W3CDTF">2017-02-07T19:53:00Z</dcterms:modified>
</cp:coreProperties>
</file>