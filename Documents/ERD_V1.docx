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6C" w:rsidRPr="00616E99" w:rsidRDefault="00B33A4C" w:rsidP="00C50497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B39881" wp14:editId="1DF493C8">
                <wp:simplePos x="0" y="0"/>
                <wp:positionH relativeFrom="rightMargin">
                  <wp:align>left</wp:align>
                </wp:positionH>
                <wp:positionV relativeFrom="paragraph">
                  <wp:posOffset>251460</wp:posOffset>
                </wp:positionV>
                <wp:extent cx="659130" cy="560070"/>
                <wp:effectExtent l="0" t="0" r="26670" b="11430"/>
                <wp:wrapNone/>
                <wp:docPr id="11338" name="Oval 1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B33A4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39881" id="Oval 11338" o:spid="_x0000_s1026" style="position:absolute;left:0;text-align:left;margin-left:0;margin-top:19.8pt;width:51.9pt;height:44.1pt;z-index:251792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" filled="f" strokecolor="#243f60 [1604]" strokeweight="2pt">
                <v:textbox>
                  <w:txbxContent>
                    <w:p w:rsidR="000E2BDD" w:rsidRPr="00005F98" w:rsidRDefault="000E2BDD" w:rsidP="00B33A4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38A3" w:rsidRPr="00616E99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ERD</w:t>
      </w:r>
      <w:r w:rsidR="00BC7DF9" w:rsidRPr="00616E99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:</w:t>
      </w:r>
    </w:p>
    <w:p w:rsidR="00BC7DF9" w:rsidRDefault="00A853B9" w:rsidP="00C50497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eastAsia="en-US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7C26D3" wp14:editId="66EA66C9">
                <wp:simplePos x="0" y="0"/>
                <wp:positionH relativeFrom="column">
                  <wp:posOffset>5585460</wp:posOffset>
                </wp:positionH>
                <wp:positionV relativeFrom="paragraph">
                  <wp:posOffset>184785</wp:posOffset>
                </wp:positionV>
                <wp:extent cx="151765" cy="1226820"/>
                <wp:effectExtent l="0" t="0" r="19685" b="11430"/>
                <wp:wrapNone/>
                <wp:docPr id="11339" name="Straight Connector 1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B8C7A" id="Straight Connector 11339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14.55pt" to="451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" strokecolor="#4579b8 [3044]"/>
            </w:pict>
          </mc:Fallback>
        </mc:AlternateContent>
      </w:r>
      <w:r w:rsidR="00822151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609B5" wp14:editId="505F32AE">
                <wp:simplePos x="0" y="0"/>
                <wp:positionH relativeFrom="column">
                  <wp:posOffset>4606290</wp:posOffset>
                </wp:positionH>
                <wp:positionV relativeFrom="paragraph">
                  <wp:posOffset>66675</wp:posOffset>
                </wp:positionV>
                <wp:extent cx="902970" cy="5257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005F98" w:rsidRDefault="000E2BDD" w:rsidP="0082215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F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GPS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609B5" id="Oval 18" o:spid="_x0000_s1027" style="position:absolute;margin-left:362.7pt;margin-top:5.25pt;width:71.1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" fillcolor="white [3201]" strokecolor="#c0504d [3205]" strokeweight="2pt">
                <v:textbox>
                  <w:txbxContent>
                    <w:p w:rsidR="000E2BDD" w:rsidRPr="00005F98" w:rsidRDefault="000E2BDD" w:rsidP="0082215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F98">
                        <w:rPr>
                          <w:color w:val="000000" w:themeColor="text1"/>
                          <w:sz w:val="18"/>
                          <w:szCs w:val="18"/>
                        </w:rPr>
                        <w:t>GPS location</w:t>
                      </w:r>
                    </w:p>
                  </w:txbxContent>
                </v:textbox>
              </v:oval>
            </w:pict>
          </mc:Fallback>
        </mc:AlternateContent>
      </w:r>
      <w:r w:rsidR="00822151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281373" wp14:editId="6F7F2599">
                <wp:simplePos x="0" y="0"/>
                <wp:positionH relativeFrom="column">
                  <wp:posOffset>3394710</wp:posOffset>
                </wp:positionH>
                <wp:positionV relativeFrom="paragraph">
                  <wp:posOffset>55245</wp:posOffset>
                </wp:positionV>
                <wp:extent cx="902970" cy="52578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100CD9" w:rsidRDefault="000E2BDD" w:rsidP="0082215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0C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Plate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81373" id="Oval 17" o:spid="_x0000_s1028" style="position:absolute;margin-left:267.3pt;margin-top:4.35pt;width:71.1pt;height:4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" filled="f" strokecolor="#243f60 [1604]" strokeweight="2pt">
                <v:textbox>
                  <w:txbxContent>
                    <w:p w:rsidR="000E2BDD" w:rsidRPr="00100CD9" w:rsidRDefault="000E2BDD" w:rsidP="0082215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0CD9">
                        <w:rPr>
                          <w:color w:val="000000" w:themeColor="text1"/>
                          <w:sz w:val="18"/>
                          <w:szCs w:val="18"/>
                        </w:rPr>
                        <w:t>Plate number</w:t>
                      </w:r>
                    </w:p>
                  </w:txbxContent>
                </v:textbox>
              </v:oval>
            </w:pict>
          </mc:Fallback>
        </mc:AlternateContent>
      </w:r>
      <w:r w:rsidR="00822151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2647A" wp14:editId="51658CF0">
                <wp:simplePos x="0" y="0"/>
                <wp:positionH relativeFrom="column">
                  <wp:posOffset>2232660</wp:posOffset>
                </wp:positionH>
                <wp:positionV relativeFrom="paragraph">
                  <wp:posOffset>62865</wp:posOffset>
                </wp:positionV>
                <wp:extent cx="902970" cy="5257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822151" w:rsidRDefault="000E2BDD" w:rsidP="008221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2647A" id="Oval 16" o:spid="_x0000_s1029" style="position:absolute;margin-left:175.8pt;margin-top:4.95pt;width:71.1pt;height:4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" filled="f" strokecolor="#243f60 [1604]" strokeweight="2pt">
                <v:textbox>
                  <w:txbxContent>
                    <w:p w:rsidR="000E2BDD" w:rsidRPr="00822151" w:rsidRDefault="000E2BDD" w:rsidP="0082215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822151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CAD54" wp14:editId="0FF236B3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</wp:posOffset>
                </wp:positionV>
                <wp:extent cx="902970" cy="5257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822151" w:rsidRDefault="000E2BDD" w:rsidP="008221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CAD54" id="Oval 15" o:spid="_x0000_s1030" style="position:absolute;margin-left:90pt;margin-top:4.95pt;width:71.1pt;height:4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" filled="f" strokecolor="#243f60 [1604]" strokeweight="2pt">
                <v:textbox>
                  <w:txbxContent>
                    <w:p w:rsidR="000E2BDD" w:rsidRPr="00822151" w:rsidRDefault="000E2BDD" w:rsidP="0082215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Time </w:t>
                      </w:r>
                    </w:p>
                  </w:txbxContent>
                </v:textbox>
              </v:oval>
            </w:pict>
          </mc:Fallback>
        </mc:AlternateContent>
      </w:r>
      <w:r w:rsidR="00BC7DF9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2939EE" wp14:editId="7AA0558B">
                <wp:simplePos x="0" y="0"/>
                <wp:positionH relativeFrom="column">
                  <wp:posOffset>80010</wp:posOffset>
                </wp:positionH>
                <wp:positionV relativeFrom="paragraph">
                  <wp:posOffset>70485</wp:posOffset>
                </wp:positionV>
                <wp:extent cx="902970" cy="5257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BC7DF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F6AB8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939EE" id="Oval 14" o:spid="_x0000_s1031" style="position:absolute;margin-left:6.3pt;margin-top:5.55pt;width:71.1pt;height:4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" filled="f" strokecolor="#243f60 [1604]" strokeweight="2pt">
                <v:textbox>
                  <w:txbxContent>
                    <w:p w:rsidR="000E2BDD" w:rsidRPr="00FF6AB8" w:rsidRDefault="000E2BDD" w:rsidP="00BC7DF9">
                      <w:pPr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FF6AB8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</w:p>
    <w:p w:rsidR="00DF38A3" w:rsidRPr="00035F6C" w:rsidRDefault="00867146" w:rsidP="00C50497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8"/>
          <w:szCs w:val="28"/>
          <w:lang w:eastAsia="en-US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EBFE3" wp14:editId="0F145430">
                <wp:simplePos x="0" y="0"/>
                <wp:positionH relativeFrom="column">
                  <wp:posOffset>2994660</wp:posOffset>
                </wp:positionH>
                <wp:positionV relativeFrom="paragraph">
                  <wp:posOffset>222885</wp:posOffset>
                </wp:positionV>
                <wp:extent cx="674370" cy="6629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854BB" id="Straight Connector 23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7.55pt" to="288.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" strokecolor="#4579b8 [3044]"/>
            </w:pict>
          </mc:Fallback>
        </mc:AlternateContent>
      </w:r>
      <w:r w:rsidR="00125082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EE7E7F" wp14:editId="6D77856E">
                <wp:simplePos x="0" y="0"/>
                <wp:positionH relativeFrom="column">
                  <wp:posOffset>-773430</wp:posOffset>
                </wp:positionH>
                <wp:positionV relativeFrom="paragraph">
                  <wp:posOffset>152400</wp:posOffset>
                </wp:positionV>
                <wp:extent cx="617220" cy="651510"/>
                <wp:effectExtent l="0" t="0" r="11430" b="15240"/>
                <wp:wrapNone/>
                <wp:docPr id="11331" name="Oval 1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51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125082" w:rsidRDefault="000E2BDD" w:rsidP="0012508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7E7F" id="Oval 11331" o:spid="_x0000_s1032" style="position:absolute;margin-left:-60.9pt;margin-top:12pt;width:48.6pt;height:51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" filled="f" strokecolor="#243f60 [1604]" strokeweight="2pt">
                <v:textbox>
                  <w:txbxContent>
                    <w:p w:rsidR="000E2BDD" w:rsidRPr="00125082" w:rsidRDefault="000E2BDD" w:rsidP="0012508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type </w:t>
                      </w:r>
                    </w:p>
                  </w:txbxContent>
                </v:textbox>
              </v:oval>
            </w:pict>
          </mc:Fallback>
        </mc:AlternateContent>
      </w:r>
      <w:r w:rsidR="00FF6AB8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46CF1D" wp14:editId="408452A4">
                <wp:simplePos x="0" y="0"/>
                <wp:positionH relativeFrom="column">
                  <wp:posOffset>3352800</wp:posOffset>
                </wp:positionH>
                <wp:positionV relativeFrom="paragraph">
                  <wp:posOffset>186690</wp:posOffset>
                </wp:positionV>
                <wp:extent cx="1402080" cy="697230"/>
                <wp:effectExtent l="0" t="0" r="2667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69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A0DD" id="Straight Connector 24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4.7pt" to="374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" strokecolor="#4579b8 [3044]"/>
            </w:pict>
          </mc:Fallback>
        </mc:AlternateContent>
      </w:r>
      <w:r w:rsidR="00FF6AB8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6345E1" wp14:editId="0E7C9C96">
                <wp:simplePos x="0" y="0"/>
                <wp:positionH relativeFrom="column">
                  <wp:posOffset>2594610</wp:posOffset>
                </wp:positionH>
                <wp:positionV relativeFrom="paragraph">
                  <wp:posOffset>278130</wp:posOffset>
                </wp:positionV>
                <wp:extent cx="26670" cy="613410"/>
                <wp:effectExtent l="0" t="0" r="3048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61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9DAC9" id="Straight Connector 22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21.9pt" to="206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" strokecolor="#4579b8 [3044]"/>
            </w:pict>
          </mc:Fallback>
        </mc:AlternateContent>
      </w:r>
      <w:r w:rsidR="00FF6AB8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8FE3C8" wp14:editId="74225FD2">
                <wp:simplePos x="0" y="0"/>
                <wp:positionH relativeFrom="column">
                  <wp:posOffset>1775460</wp:posOffset>
                </wp:positionH>
                <wp:positionV relativeFrom="paragraph">
                  <wp:posOffset>300990</wp:posOffset>
                </wp:positionV>
                <wp:extent cx="483870" cy="6172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5F57B" id="Straight Connector 21" o:spid="_x0000_s1026" style="position:absolute;left:0;text-align:lef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3.7pt" to="177.9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" strokecolor="#4579b8 [3044]"/>
            </w:pict>
          </mc:Fallback>
        </mc:AlternateContent>
      </w:r>
      <w:r w:rsidR="00FF6AB8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C2F844" wp14:editId="03BB4803">
                <wp:simplePos x="0" y="0"/>
                <wp:positionH relativeFrom="column">
                  <wp:posOffset>765810</wp:posOffset>
                </wp:positionH>
                <wp:positionV relativeFrom="paragraph">
                  <wp:posOffset>289560</wp:posOffset>
                </wp:positionV>
                <wp:extent cx="1188720" cy="62865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B9979" id="Straight Connector 20" o:spid="_x0000_s1026" style="position:absolute;left:0;text-align:lef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22.8pt" to="153.9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" strokecolor="#4579b8 [3044]"/>
            </w:pict>
          </mc:Fallback>
        </mc:AlternateContent>
      </w:r>
    </w:p>
    <w:p w:rsidR="006E3535" w:rsidRDefault="00616E99" w:rsidP="00C50497">
      <w:p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C63F81" wp14:editId="4A7F1C58">
                <wp:simplePos x="0" y="0"/>
                <wp:positionH relativeFrom="column">
                  <wp:posOffset>-156210</wp:posOffset>
                </wp:positionH>
                <wp:positionV relativeFrom="paragraph">
                  <wp:posOffset>180975</wp:posOffset>
                </wp:positionV>
                <wp:extent cx="217170" cy="685800"/>
                <wp:effectExtent l="0" t="0" r="30480" b="19050"/>
                <wp:wrapNone/>
                <wp:docPr id="11333" name="Straight Connector 1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F59C" id="Straight Connector 11333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4.25pt" to="4.8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" strokecolor="#4579b8 [3044]"/>
            </w:pict>
          </mc:Fallback>
        </mc:AlternateContent>
      </w:r>
      <w:r w:rsidR="00B45D16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6F25B4" wp14:editId="080613AE">
                <wp:simplePos x="0" y="0"/>
                <wp:positionH relativeFrom="rightMargin">
                  <wp:align>left</wp:align>
                </wp:positionH>
                <wp:positionV relativeFrom="paragraph">
                  <wp:posOffset>85725</wp:posOffset>
                </wp:positionV>
                <wp:extent cx="659130" cy="560070"/>
                <wp:effectExtent l="0" t="0" r="26670" b="11430"/>
                <wp:wrapNone/>
                <wp:docPr id="11307" name="Oval 1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3B445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F25B4" id="Oval 11307" o:spid="_x0000_s1033" style="position:absolute;margin-left:0;margin-top:6.75pt;width:51.9pt;height:44.1pt;z-index:2517381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" filled="f" strokecolor="#243f60 [1604]" strokeweight="2pt">
                <v:textbox>
                  <w:txbxContent>
                    <w:p w:rsidR="000E2BDD" w:rsidRPr="00005F98" w:rsidRDefault="000E2BDD" w:rsidP="003B445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5F9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2DB0E8" wp14:editId="2FE8A50D">
                <wp:simplePos x="0" y="0"/>
                <wp:positionH relativeFrom="column">
                  <wp:posOffset>1927860</wp:posOffset>
                </wp:positionH>
                <wp:positionV relativeFrom="paragraph">
                  <wp:posOffset>596265</wp:posOffset>
                </wp:positionV>
                <wp:extent cx="1436370" cy="40767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2939B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Pin\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DB0E8" id="Rectangle 19" o:spid="_x0000_s1034" style="position:absolute;margin-left:151.8pt;margin-top:46.95pt;width:113.1pt;height:3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" filled="f" strokecolor="#243f60 [1604]" strokeweight="2pt">
                <v:textbox>
                  <w:txbxContent>
                    <w:p w:rsidR="000E2BDD" w:rsidRPr="00FF6AB8" w:rsidRDefault="000E2BDD" w:rsidP="002939B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Pin\ event</w:t>
                      </w:r>
                    </w:p>
                  </w:txbxContent>
                </v:textbox>
              </v:rect>
            </w:pict>
          </mc:Fallback>
        </mc:AlternateContent>
      </w:r>
    </w:p>
    <w:p w:rsidR="006E3535" w:rsidRPr="006E3535" w:rsidRDefault="00183247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10A570" wp14:editId="18A778A1">
                <wp:simplePos x="0" y="0"/>
                <wp:positionH relativeFrom="column">
                  <wp:posOffset>5585460</wp:posOffset>
                </wp:positionH>
                <wp:positionV relativeFrom="paragraph">
                  <wp:posOffset>152400</wp:posOffset>
                </wp:positionV>
                <wp:extent cx="151765" cy="361950"/>
                <wp:effectExtent l="0" t="0" r="19685" b="19050"/>
                <wp:wrapNone/>
                <wp:docPr id="11322" name="Straight Connector 1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D124F" id="Straight Connector 11322" o:spid="_x0000_s1026" style="position:absolute;left:0;text-align:lef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12pt" to="451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" strokecolor="#4579b8 [3044]"/>
            </w:pict>
          </mc:Fallback>
        </mc:AlternateContent>
      </w:r>
    </w:p>
    <w:p w:rsidR="006E3535" w:rsidRPr="006E3535" w:rsidRDefault="0012508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CB8224" wp14:editId="794C8E1E">
                <wp:simplePos x="0" y="0"/>
                <wp:positionH relativeFrom="column">
                  <wp:posOffset>-784860</wp:posOffset>
                </wp:positionH>
                <wp:positionV relativeFrom="paragraph">
                  <wp:posOffset>119380</wp:posOffset>
                </wp:positionV>
                <wp:extent cx="624840" cy="643890"/>
                <wp:effectExtent l="0" t="0" r="22860" b="22860"/>
                <wp:wrapNone/>
                <wp:docPr id="11332" name="Oval 1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43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CF76E1" w:rsidRDefault="000E2BDD" w:rsidP="0012508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76E1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Area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B8224" id="Oval 11332" o:spid="_x0000_s1035" style="position:absolute;margin-left:-61.8pt;margin-top:9.4pt;width:49.2pt;height:5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" filled="f" strokecolor="#243f60 [1604]" strokeweight="2pt">
                <v:textbox>
                  <w:txbxContent>
                    <w:p w:rsidR="000E2BDD" w:rsidRPr="00CF76E1" w:rsidRDefault="000E2BDD" w:rsidP="00125082">
                      <w:pP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CF76E1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Area SN</w:t>
                      </w:r>
                    </w:p>
                  </w:txbxContent>
                </v:textbox>
              </v:oval>
            </w:pict>
          </mc:Fallback>
        </mc:AlternateContent>
      </w:r>
      <w:r w:rsidR="00FB5F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F51C99" wp14:editId="3E56CB43">
                <wp:simplePos x="0" y="0"/>
                <wp:positionH relativeFrom="margin">
                  <wp:posOffset>57150</wp:posOffset>
                </wp:positionH>
                <wp:positionV relativeFrom="paragraph">
                  <wp:posOffset>157480</wp:posOffset>
                </wp:positionV>
                <wp:extent cx="575310" cy="316230"/>
                <wp:effectExtent l="0" t="0" r="15240" b="26670"/>
                <wp:wrapNone/>
                <wp:docPr id="11326" name="Rectangle 1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6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8D710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Area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1C99" id="Rectangle 11326" o:spid="_x0000_s1036" style="position:absolute;margin-left:4.5pt;margin-top:12.4pt;width:45.3pt;height:24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" filled="f" strokecolor="#243f60 [1604]" strokeweight="2pt">
                <v:textbox>
                  <w:txbxContent>
                    <w:p w:rsidR="000E2BDD" w:rsidRPr="00FF6AB8" w:rsidRDefault="000E2BDD" w:rsidP="008D710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Area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5F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C08D3A" wp14:editId="4FF6B346">
                <wp:simplePos x="0" y="0"/>
                <wp:positionH relativeFrom="column">
                  <wp:posOffset>819150</wp:posOffset>
                </wp:positionH>
                <wp:positionV relativeFrom="paragraph">
                  <wp:posOffset>81280</wp:posOffset>
                </wp:positionV>
                <wp:extent cx="963930" cy="463550"/>
                <wp:effectExtent l="0" t="0" r="26670" b="12700"/>
                <wp:wrapNone/>
                <wp:docPr id="11327" name="Flowchart: Decision 1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46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FB5FF5" w:rsidRDefault="000E2BDD" w:rsidP="00FB5FF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B5FF5">
                              <w:rPr>
                                <w:sz w:val="14"/>
                                <w:szCs w:val="14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08D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327" o:spid="_x0000_s1037" type="#_x0000_t110" style="position:absolute;margin-left:64.5pt;margin-top:6.4pt;width:75.9pt;height:3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" fillcolor="white [3201]" strokecolor="#4f81bd [3204]" strokeweight="2pt">
                <v:textbox>
                  <w:txbxContent>
                    <w:p w:rsidR="000E2BDD" w:rsidRPr="00FB5FF5" w:rsidRDefault="000E2BDD" w:rsidP="00FB5FF5">
                      <w:pPr>
                        <w:rPr>
                          <w:sz w:val="14"/>
                          <w:szCs w:val="14"/>
                        </w:rPr>
                      </w:pPr>
                      <w:r w:rsidRPr="00FB5FF5">
                        <w:rPr>
                          <w:sz w:val="14"/>
                          <w:szCs w:val="14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9D4F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87007" wp14:editId="63FE9016">
                <wp:simplePos x="0" y="0"/>
                <wp:positionH relativeFrom="margin">
                  <wp:posOffset>4960620</wp:posOffset>
                </wp:positionH>
                <wp:positionV relativeFrom="paragraph">
                  <wp:posOffset>138430</wp:posOffset>
                </wp:positionV>
                <wp:extent cx="613410" cy="350520"/>
                <wp:effectExtent l="0" t="0" r="15240" b="11430"/>
                <wp:wrapNone/>
                <wp:docPr id="11264" name="Rectangle 1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DC474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7007" id="Rectangle 11264" o:spid="_x0000_s1038" style="position:absolute;margin-left:390.6pt;margin-top:10.9pt;width:48.3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" filled="f" strokecolor="#243f60 [1604]" strokeweight="2pt">
                <v:textbox>
                  <w:txbxContent>
                    <w:p w:rsidR="000E2BDD" w:rsidRPr="00FF6AB8" w:rsidRDefault="000E2BDD" w:rsidP="00DC474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4E4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A8A23" wp14:editId="3BC23B01">
                <wp:simplePos x="0" y="0"/>
                <wp:positionH relativeFrom="column">
                  <wp:posOffset>3699510</wp:posOffset>
                </wp:positionH>
                <wp:positionV relativeFrom="paragraph">
                  <wp:posOffset>31750</wp:posOffset>
                </wp:positionV>
                <wp:extent cx="914400" cy="497946"/>
                <wp:effectExtent l="0" t="0" r="19050" b="16510"/>
                <wp:wrapNone/>
                <wp:docPr id="11299" name="Flowchart: Decision 1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7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9E4E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4E4E">
                              <w:rPr>
                                <w:sz w:val="18"/>
                                <w:szCs w:val="18"/>
                              </w:rPr>
                              <w:t xml:space="preserve">Adds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8A23" id="Flowchart: Decision 11299" o:spid="_x0000_s1039" type="#_x0000_t110" style="position:absolute;margin-left:291.3pt;margin-top:2.5pt;width:1in;height:3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" fillcolor="white [3201]" strokecolor="#4f81bd [3204]" strokeweight="2pt">
                <v:textbox>
                  <w:txbxContent>
                    <w:p w:rsidR="000E2BDD" w:rsidRPr="009E4E4E" w:rsidRDefault="000E2BDD" w:rsidP="009E4E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4E4E">
                        <w:rPr>
                          <w:sz w:val="18"/>
                          <w:szCs w:val="18"/>
                        </w:rPr>
                        <w:t xml:space="preserve">Adds </w:t>
                      </w:r>
                    </w:p>
                  </w:txbxContent>
                </v:textbox>
              </v:shape>
            </w:pict>
          </mc:Fallback>
        </mc:AlternateContent>
      </w:r>
    </w:p>
    <w:p w:rsidR="006E3535" w:rsidRPr="006E3535" w:rsidRDefault="00616E99" w:rsidP="00C50497">
      <w:pPr>
        <w:tabs>
          <w:tab w:val="left" w:pos="6498"/>
        </w:tabs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5E6A7C" wp14:editId="3227D7B6">
                <wp:simplePos x="0" y="0"/>
                <wp:positionH relativeFrom="column">
                  <wp:posOffset>30480</wp:posOffset>
                </wp:positionH>
                <wp:positionV relativeFrom="paragraph">
                  <wp:posOffset>132080</wp:posOffset>
                </wp:positionV>
                <wp:extent cx="57150" cy="906780"/>
                <wp:effectExtent l="0" t="0" r="19050" b="26670"/>
                <wp:wrapNone/>
                <wp:docPr id="11337" name="Straight Connector 1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DAFFD" id="Straight Connector 11337" o:spid="_x0000_s1026" style="position:absolute;left:0;text-align:lef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4pt" to="6.9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8B3197" wp14:editId="1FFA4AD8">
                <wp:simplePos x="0" y="0"/>
                <wp:positionH relativeFrom="column">
                  <wp:posOffset>-140970</wp:posOffset>
                </wp:positionH>
                <wp:positionV relativeFrom="paragraph">
                  <wp:posOffset>105410</wp:posOffset>
                </wp:positionV>
                <wp:extent cx="201930" cy="133350"/>
                <wp:effectExtent l="0" t="0" r="26670" b="19050"/>
                <wp:wrapNone/>
                <wp:docPr id="11334" name="Straight Connector 1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97FE5" id="Straight Connector 11334" o:spid="_x0000_s1026" style="position:absolute;left:0;text-align:lef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8.3pt" to="4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" strokecolor="#4579b8 [3044]"/>
            </w:pict>
          </mc:Fallback>
        </mc:AlternateContent>
      </w:r>
      <w:r w:rsidR="00FB5FF5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1603E7" wp14:editId="47A0A10A">
                <wp:simplePos x="0" y="0"/>
                <wp:positionH relativeFrom="column">
                  <wp:posOffset>1756410</wp:posOffset>
                </wp:positionH>
                <wp:positionV relativeFrom="paragraph">
                  <wp:posOffset>113030</wp:posOffset>
                </wp:positionV>
                <wp:extent cx="179070" cy="7620"/>
                <wp:effectExtent l="0" t="0" r="30480" b="30480"/>
                <wp:wrapNone/>
                <wp:docPr id="11329" name="Straight Connector 1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76B8B" id="Straight Connector 11329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8.9pt" to="152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" strokecolor="#4579b8 [3044]"/>
            </w:pict>
          </mc:Fallback>
        </mc:AlternateContent>
      </w:r>
      <w:r w:rsidR="00FB5FF5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4EDA97" wp14:editId="0424CA85">
                <wp:simplePos x="0" y="0"/>
                <wp:positionH relativeFrom="column">
                  <wp:posOffset>632460</wp:posOffset>
                </wp:positionH>
                <wp:positionV relativeFrom="paragraph">
                  <wp:posOffset>90170</wp:posOffset>
                </wp:positionV>
                <wp:extent cx="171450" cy="15240"/>
                <wp:effectExtent l="0" t="0" r="19050" b="22860"/>
                <wp:wrapNone/>
                <wp:docPr id="11328" name="Straight Connector 1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1168" id="Straight Connector 11328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7.1pt" to="63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" strokecolor="#4579b8 [3044]"/>
            </w:pict>
          </mc:Fallback>
        </mc:AlternateContent>
      </w:r>
      <w:r w:rsidR="0018324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A06F1" wp14:editId="6E690EFC">
                <wp:simplePos x="0" y="0"/>
                <wp:positionH relativeFrom="column">
                  <wp:posOffset>5574030</wp:posOffset>
                </wp:positionH>
                <wp:positionV relativeFrom="paragraph">
                  <wp:posOffset>124460</wp:posOffset>
                </wp:positionV>
                <wp:extent cx="198120" cy="1177290"/>
                <wp:effectExtent l="0" t="0" r="30480" b="22860"/>
                <wp:wrapNone/>
                <wp:docPr id="11324" name="Straight Connector 1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C47E" id="Straight Connector 11324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9.8pt" to="454.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" strokecolor="#4579b8 [3044]"/>
            </w:pict>
          </mc:Fallback>
        </mc:AlternateContent>
      </w:r>
      <w:r w:rsidR="00183247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70C5AB" wp14:editId="345C0F28">
                <wp:simplePos x="0" y="0"/>
                <wp:positionH relativeFrom="column">
                  <wp:posOffset>5574031</wp:posOffset>
                </wp:positionH>
                <wp:positionV relativeFrom="paragraph">
                  <wp:posOffset>139700</wp:posOffset>
                </wp:positionV>
                <wp:extent cx="190500" cy="259080"/>
                <wp:effectExtent l="0" t="0" r="19050" b="26670"/>
                <wp:wrapNone/>
                <wp:docPr id="11323" name="Straight Connector 1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E1235" id="Straight Connector 11323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1pt" to="453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" strokecolor="#4579b8 [3044]"/>
            </w:pict>
          </mc:Fallback>
        </mc:AlternateContent>
      </w:r>
      <w:r w:rsidR="00B45D16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BE49CC" wp14:editId="0121EFE7">
                <wp:simplePos x="0" y="0"/>
                <wp:positionH relativeFrom="column">
                  <wp:posOffset>5772150</wp:posOffset>
                </wp:positionH>
                <wp:positionV relativeFrom="paragraph">
                  <wp:posOffset>59690</wp:posOffset>
                </wp:positionV>
                <wp:extent cx="617220" cy="651510"/>
                <wp:effectExtent l="0" t="0" r="11430" b="15240"/>
                <wp:wrapNone/>
                <wp:docPr id="11306" name="Oval 1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51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472BA7" w:rsidRDefault="000E2BDD" w:rsidP="003B445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72BA7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E49CC" id="Oval 11306" o:spid="_x0000_s1040" style="position:absolute;margin-left:454.5pt;margin-top:4.7pt;width:48.6pt;height: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" filled="f" strokecolor="#243f60 [1604]" strokeweight="2pt">
                <v:textbox>
                  <w:txbxContent>
                    <w:p w:rsidR="000E2BDD" w:rsidRPr="00472BA7" w:rsidRDefault="000E2BDD" w:rsidP="003B4450">
                      <w:pP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72BA7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9E4E4E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FD2DC3" wp14:editId="44D15833">
                <wp:simplePos x="0" y="0"/>
                <wp:positionH relativeFrom="column">
                  <wp:posOffset>3356610</wp:posOffset>
                </wp:positionH>
                <wp:positionV relativeFrom="paragraph">
                  <wp:posOffset>55880</wp:posOffset>
                </wp:positionV>
                <wp:extent cx="346710" cy="0"/>
                <wp:effectExtent l="0" t="0" r="34290" b="19050"/>
                <wp:wrapNone/>
                <wp:docPr id="11301" name="Straight Connector 1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EB0A" id="Straight Connector 11301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pt,4.4pt" to="291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" strokecolor="#4579b8 [3044]"/>
            </w:pict>
          </mc:Fallback>
        </mc:AlternateContent>
      </w:r>
      <w:r w:rsidR="009E4E4E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317103" wp14:editId="39C93F08">
                <wp:simplePos x="0" y="0"/>
                <wp:positionH relativeFrom="column">
                  <wp:posOffset>4575810</wp:posOffset>
                </wp:positionH>
                <wp:positionV relativeFrom="paragraph">
                  <wp:posOffset>44450</wp:posOffset>
                </wp:positionV>
                <wp:extent cx="381000" cy="11430"/>
                <wp:effectExtent l="0" t="0" r="19050" b="26670"/>
                <wp:wrapNone/>
                <wp:docPr id="11300" name="Straight Connector 1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13E4" id="Straight Connector 11300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3.5pt" to="390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" strokecolor="#4579b8 [3044]"/>
            </w:pict>
          </mc:Fallback>
        </mc:AlternateContent>
      </w:r>
      <w:r w:rsidR="00471952">
        <w:rPr>
          <w:rFonts w:asciiTheme="minorBidi" w:hAnsiTheme="minorBidi" w:cstheme="minorBidi"/>
          <w:sz w:val="28"/>
          <w:szCs w:val="28"/>
        </w:rPr>
        <w:tab/>
      </w:r>
    </w:p>
    <w:p w:rsidR="00F13FFC" w:rsidRDefault="0079595C" w:rsidP="00C50497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83DF8F" wp14:editId="76245FFD">
                <wp:simplePos x="0" y="0"/>
                <wp:positionH relativeFrom="column">
                  <wp:posOffset>4175760</wp:posOffset>
                </wp:positionH>
                <wp:positionV relativeFrom="paragraph">
                  <wp:posOffset>89535</wp:posOffset>
                </wp:positionV>
                <wp:extent cx="807720" cy="735330"/>
                <wp:effectExtent l="0" t="0" r="30480" b="26670"/>
                <wp:wrapNone/>
                <wp:docPr id="11378" name="Straight Connector 1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D78DE" id="Straight Connector 11378" o:spid="_x0000_s1026" style="position:absolute;left:0;text-align:lef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7.05pt" to="392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" strokecolor="#4579b8 [3044]"/>
            </w:pict>
          </mc:Fallback>
        </mc:AlternateContent>
      </w:r>
      <w:r w:rsidR="00C80A2A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83749A" wp14:editId="0A1D365A">
                <wp:simplePos x="0" y="0"/>
                <wp:positionH relativeFrom="column">
                  <wp:posOffset>5166360</wp:posOffset>
                </wp:positionH>
                <wp:positionV relativeFrom="paragraph">
                  <wp:posOffset>2011680</wp:posOffset>
                </wp:positionV>
                <wp:extent cx="19050" cy="982980"/>
                <wp:effectExtent l="0" t="0" r="19050" b="26670"/>
                <wp:wrapNone/>
                <wp:docPr id="11342" name="Straight Connector 1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E3F0" id="Straight Connector 11342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158.4pt" to="408.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" strokecolor="#4579b8 [3044]"/>
            </w:pict>
          </mc:Fallback>
        </mc:AlternateContent>
      </w:r>
      <w:r w:rsidR="005243E2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BADEA8" wp14:editId="24FCA335">
                <wp:simplePos x="0" y="0"/>
                <wp:positionH relativeFrom="column">
                  <wp:posOffset>5478780</wp:posOffset>
                </wp:positionH>
                <wp:positionV relativeFrom="paragraph">
                  <wp:posOffset>2567940</wp:posOffset>
                </wp:positionV>
                <wp:extent cx="76200" cy="590550"/>
                <wp:effectExtent l="0" t="0" r="19050" b="19050"/>
                <wp:wrapNone/>
                <wp:docPr id="11343" name="Straight Connector 1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C7928" id="Straight Connector 11343" o:spid="_x0000_s1026" style="position:absolute;left:0;text-align:lef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02.2pt" to="437.4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" strokecolor="#4579b8 [3044]"/>
            </w:pict>
          </mc:Fallback>
        </mc:AlternateContent>
      </w:r>
      <w:r w:rsidR="005243E2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0DE95F" wp14:editId="2FBE8F12">
                <wp:simplePos x="0" y="0"/>
                <wp:positionH relativeFrom="column">
                  <wp:posOffset>5490210</wp:posOffset>
                </wp:positionH>
                <wp:positionV relativeFrom="paragraph">
                  <wp:posOffset>3185160</wp:posOffset>
                </wp:positionV>
                <wp:extent cx="236220" cy="163830"/>
                <wp:effectExtent l="0" t="0" r="30480" b="26670"/>
                <wp:wrapNone/>
                <wp:docPr id="11344" name="Straight Connector 1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36A34" id="Straight Connector 11344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250.8pt" to="450.9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" strokecolor="#4579b8 [3044]"/>
            </w:pict>
          </mc:Fallback>
        </mc:AlternateContent>
      </w:r>
      <w:r w:rsidR="005243E2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8369CD" wp14:editId="187EA329">
                <wp:simplePos x="0" y="0"/>
                <wp:positionH relativeFrom="margin">
                  <wp:posOffset>5657215</wp:posOffset>
                </wp:positionH>
                <wp:positionV relativeFrom="paragraph">
                  <wp:posOffset>2994660</wp:posOffset>
                </wp:positionV>
                <wp:extent cx="788670" cy="441960"/>
                <wp:effectExtent l="0" t="0" r="11430" b="15240"/>
                <wp:wrapNone/>
                <wp:docPr id="11320" name="Oval 1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B45D1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country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69CD" id="Oval 11320" o:spid="_x0000_s1041" style="position:absolute;left:0;text-align:left;margin-left:445.45pt;margin-top:235.8pt;width:62.1pt;height:34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" filled="f" strokecolor="#243f60 [1604]" strokeweight="2pt">
                <v:textbox>
                  <w:txbxContent>
                    <w:p w:rsidR="000E2BDD" w:rsidRPr="00005F98" w:rsidRDefault="000E2BDD" w:rsidP="00B45D1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country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43E2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460C86" wp14:editId="135B461A">
                <wp:simplePos x="0" y="0"/>
                <wp:positionH relativeFrom="column">
                  <wp:posOffset>5551170</wp:posOffset>
                </wp:positionH>
                <wp:positionV relativeFrom="paragraph">
                  <wp:posOffset>2320290</wp:posOffset>
                </wp:positionV>
                <wp:extent cx="994410" cy="441960"/>
                <wp:effectExtent l="0" t="0" r="15240" b="15240"/>
                <wp:wrapNone/>
                <wp:docPr id="11319" name="Oval 1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F5389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Unit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60C86" id="Oval 11319" o:spid="_x0000_s1042" style="position:absolute;left:0;text-align:left;margin-left:437.1pt;margin-top:182.7pt;width:78.3pt;height:34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" filled="f" strokecolor="#243f60 [1604]" strokeweight="2pt">
                <v:textbox>
                  <w:txbxContent>
                    <w:p w:rsidR="000E2BDD" w:rsidRPr="00005F98" w:rsidRDefault="000E2BDD" w:rsidP="00F5389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Unit name</w:t>
                      </w:r>
                    </w:p>
                  </w:txbxContent>
                </v:textbox>
              </v:oval>
            </w:pict>
          </mc:Fallback>
        </mc:AlternateContent>
      </w:r>
      <w:r w:rsidR="00365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9D099F" wp14:editId="3686D8C0">
                <wp:simplePos x="0" y="0"/>
                <wp:positionH relativeFrom="margin">
                  <wp:posOffset>4921885</wp:posOffset>
                </wp:positionH>
                <wp:positionV relativeFrom="paragraph">
                  <wp:posOffset>2967990</wp:posOffset>
                </wp:positionV>
                <wp:extent cx="556260" cy="350520"/>
                <wp:effectExtent l="0" t="0" r="15240" b="11430"/>
                <wp:wrapNone/>
                <wp:docPr id="11317" name="Rectangle 1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F5389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099F" id="Rectangle 11317" o:spid="_x0000_s1043" style="position:absolute;left:0;text-align:left;margin-left:387.55pt;margin-top:233.7pt;width:43.8pt;height:27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" filled="f" strokecolor="#243f60 [1604]" strokeweight="2pt">
                <v:textbox>
                  <w:txbxContent>
                    <w:p w:rsidR="000E2BDD" w:rsidRPr="00FF6AB8" w:rsidRDefault="000E2BDD" w:rsidP="00F5389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Unit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54A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361C3B" wp14:editId="2CE60583">
                <wp:simplePos x="0" y="0"/>
                <wp:positionH relativeFrom="column">
                  <wp:posOffset>5193030</wp:posOffset>
                </wp:positionH>
                <wp:positionV relativeFrom="paragraph">
                  <wp:posOffset>72390</wp:posOffset>
                </wp:positionV>
                <wp:extent cx="30480" cy="1264920"/>
                <wp:effectExtent l="19050" t="19050" r="26670" b="30480"/>
                <wp:wrapNone/>
                <wp:docPr id="11341" name="Straight Connector 1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2649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74F5C" id="Straight Connector 11341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5.7pt" to="411.3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" strokecolor="#4579b8 [3044]" strokeweight="3pt"/>
            </w:pict>
          </mc:Fallback>
        </mc:AlternateContent>
      </w:r>
      <w:r w:rsidR="00365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6E32A8" wp14:editId="119A1620">
                <wp:simplePos x="0" y="0"/>
                <wp:positionH relativeFrom="margin">
                  <wp:align>right</wp:align>
                </wp:positionH>
                <wp:positionV relativeFrom="paragraph">
                  <wp:posOffset>1333500</wp:posOffset>
                </wp:positionV>
                <wp:extent cx="1093470" cy="681990"/>
                <wp:effectExtent l="0" t="0" r="11430" b="22860"/>
                <wp:wrapNone/>
                <wp:docPr id="11309" name="Flowchart: Decision 1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7D43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32A8" id="Flowchart: Decision 11309" o:spid="_x0000_s1044" type="#_x0000_t110" style="position:absolute;left:0;text-align:left;margin-left:34.9pt;margin-top:105pt;width:86.1pt;height:53.7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" fillcolor="white [3201]" strokecolor="#4f81bd [3204]" strokeweight="2pt">
                <v:textbox>
                  <w:txbxContent>
                    <w:p w:rsidR="000E2BDD" w:rsidRPr="009E4E4E" w:rsidRDefault="000E2BDD" w:rsidP="007D43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E99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4F7ADA" wp14:editId="0728E400">
                <wp:simplePos x="0" y="0"/>
                <wp:positionH relativeFrom="column">
                  <wp:posOffset>-815340</wp:posOffset>
                </wp:positionH>
                <wp:positionV relativeFrom="paragraph">
                  <wp:posOffset>499110</wp:posOffset>
                </wp:positionV>
                <wp:extent cx="902970" cy="525780"/>
                <wp:effectExtent l="0" t="0" r="11430" b="26670"/>
                <wp:wrapNone/>
                <wp:docPr id="11336" name="Oval 1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005F98" w:rsidRDefault="000E2BDD" w:rsidP="00616E9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F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GPS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F7ADA" id="Oval 11336" o:spid="_x0000_s1045" style="position:absolute;left:0;text-align:left;margin-left:-64.2pt;margin-top:39.3pt;width:71.1pt;height:41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" fillcolor="white [3201]" strokecolor="#c0504d [3205]" strokeweight="2pt">
                <v:textbox>
                  <w:txbxContent>
                    <w:p w:rsidR="000E2BDD" w:rsidRPr="00005F98" w:rsidRDefault="000E2BDD" w:rsidP="00616E9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F98">
                        <w:rPr>
                          <w:color w:val="000000" w:themeColor="text1"/>
                          <w:sz w:val="18"/>
                          <w:szCs w:val="18"/>
                        </w:rPr>
                        <w:t>GPS location</w:t>
                      </w:r>
                    </w:p>
                  </w:txbxContent>
                </v:textbox>
              </v:oval>
            </w:pict>
          </mc:Fallback>
        </mc:AlternateContent>
      </w:r>
      <w:r w:rsidR="00B45D16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BF8F91" wp14:editId="3DF39707">
                <wp:simplePos x="0" y="0"/>
                <wp:positionH relativeFrom="column">
                  <wp:posOffset>5783580</wp:posOffset>
                </wp:positionH>
                <wp:positionV relativeFrom="paragraph">
                  <wp:posOffset>712470</wp:posOffset>
                </wp:positionV>
                <wp:extent cx="678180" cy="750570"/>
                <wp:effectExtent l="0" t="0" r="26670" b="11430"/>
                <wp:wrapNone/>
                <wp:docPr id="11321" name="Oval 1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7505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472BA7" w:rsidRDefault="000E2BDD" w:rsidP="00B45D1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72BA7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F8F91" id="Oval 11321" o:spid="_x0000_s1046" style="position:absolute;left:0;text-align:left;margin-left:455.4pt;margin-top:56.1pt;width:53.4pt;height:59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" filled="f" strokecolor="#243f60 [1604]" strokeweight="2pt">
                <v:textbox>
                  <w:txbxContent>
                    <w:p w:rsidR="000E2BDD" w:rsidRPr="00472BA7" w:rsidRDefault="000E2BDD" w:rsidP="00B45D16">
                      <w:pP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72BA7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User password</w:t>
                      </w:r>
                    </w:p>
                  </w:txbxContent>
                </v:textbox>
              </v:oval>
            </w:pict>
          </mc:Fallback>
        </mc:AlternateContent>
      </w:r>
      <w:r w:rsidR="00B64EF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5A9DB" wp14:editId="1F8206E2">
                <wp:simplePos x="0" y="0"/>
                <wp:positionH relativeFrom="margin">
                  <wp:posOffset>-426720</wp:posOffset>
                </wp:positionH>
                <wp:positionV relativeFrom="paragraph">
                  <wp:posOffset>3718560</wp:posOffset>
                </wp:positionV>
                <wp:extent cx="426720" cy="201930"/>
                <wp:effectExtent l="0" t="0" r="30480" b="26670"/>
                <wp:wrapNone/>
                <wp:docPr id="11316" name="Straight Connector 1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17B08" id="Straight Connector 11316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6pt,292.8pt" to="0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" strokecolor="#4579b8 [3044]">
                <w10:wrap anchorx="margin"/>
              </v:line>
            </w:pict>
          </mc:Fallback>
        </mc:AlternateContent>
      </w:r>
      <w:r w:rsidR="00B64EF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4EDB26" wp14:editId="1E3A32D9">
                <wp:simplePos x="0" y="0"/>
                <wp:positionH relativeFrom="margin">
                  <wp:posOffset>3810</wp:posOffset>
                </wp:positionH>
                <wp:positionV relativeFrom="paragraph">
                  <wp:posOffset>3710940</wp:posOffset>
                </wp:positionV>
                <wp:extent cx="628650" cy="236220"/>
                <wp:effectExtent l="0" t="0" r="19050" b="30480"/>
                <wp:wrapNone/>
                <wp:docPr id="11315" name="Straight Connector 1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63668" id="Straight Connector 11315" o:spid="_x0000_s1026" style="position:absolute;left:0;text-align:lef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92.2pt" to="49.8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" strokecolor="#4579b8 [3044]">
                <w10:wrap anchorx="margin"/>
              </v:line>
            </w:pict>
          </mc:Fallback>
        </mc:AlternateContent>
      </w:r>
      <w:r w:rsidR="00B64EF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BD73D7" wp14:editId="3411E41C">
                <wp:simplePos x="0" y="0"/>
                <wp:positionH relativeFrom="margin">
                  <wp:align>left</wp:align>
                </wp:positionH>
                <wp:positionV relativeFrom="paragraph">
                  <wp:posOffset>3699510</wp:posOffset>
                </wp:positionV>
                <wp:extent cx="156210" cy="895350"/>
                <wp:effectExtent l="0" t="0" r="34290" b="19050"/>
                <wp:wrapNone/>
                <wp:docPr id="11314" name="Straight Connector 1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E5CF6" id="Straight Connector 11314" o:spid="_x0000_s1026" style="position:absolute;left:0;text-align:left;flip:x y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1.3pt" to="12.3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" strokecolor="#4579b8 [3044]">
                <w10:wrap anchorx="margin"/>
              </v:line>
            </w:pict>
          </mc:Fallback>
        </mc:AlternateContent>
      </w:r>
      <w:r w:rsidR="00B64EF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D68DA51" wp14:editId="2A8C2E98">
                <wp:simplePos x="0" y="0"/>
                <wp:positionH relativeFrom="column">
                  <wp:posOffset>-255270</wp:posOffset>
                </wp:positionH>
                <wp:positionV relativeFrom="paragraph">
                  <wp:posOffset>4613910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1313" name="Oval 1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B935CD" w:rsidRDefault="000E2BDD" w:rsidP="00B64E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Enspectr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8DA51" id="Oval 11313" o:spid="_x0000_s1047" style="position:absolute;left:0;text-align:left;margin-left:-20.1pt;margin-top:363.3pt;width:63.6pt;height:44.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" fillcolor="white [3201]" strokecolor="#9bbb59 [3206]" strokeweight="2pt">
                <v:textbox>
                  <w:txbxContent>
                    <w:p w:rsidR="000E2BDD" w:rsidRPr="00B935CD" w:rsidRDefault="000E2BDD" w:rsidP="00B64E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Enspectr file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B935CD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E4368A" wp14:editId="740D243F">
                <wp:simplePos x="0" y="0"/>
                <wp:positionH relativeFrom="column">
                  <wp:posOffset>247650</wp:posOffset>
                </wp:positionH>
                <wp:positionV relativeFrom="paragraph">
                  <wp:posOffset>3935730</wp:posOffset>
                </wp:positionV>
                <wp:extent cx="807720" cy="560070"/>
                <wp:effectExtent l="0" t="0" r="11430" b="11430"/>
                <wp:wrapNone/>
                <wp:docPr id="11312" name="Oval 1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B935CD" w:rsidRDefault="000E2BDD" w:rsidP="00BC2DB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935C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Matching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4368A" id="Oval 11312" o:spid="_x0000_s1048" style="position:absolute;left:0;text-align:left;margin-left:19.5pt;margin-top:309.9pt;width:63.6pt;height:4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" filled="f" strokecolor="#243f60 [1604]" strokeweight="2pt">
                <v:textbox>
                  <w:txbxContent>
                    <w:p w:rsidR="000E2BDD" w:rsidRPr="00B935CD" w:rsidRDefault="000E2BDD" w:rsidP="00BC2DB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935CD">
                        <w:rPr>
                          <w:color w:val="000000" w:themeColor="text1"/>
                          <w:sz w:val="14"/>
                          <w:szCs w:val="14"/>
                        </w:rPr>
                        <w:t>Matching rate</w:t>
                      </w:r>
                    </w:p>
                  </w:txbxContent>
                </v:textbox>
              </v:oval>
            </w:pict>
          </mc:Fallback>
        </mc:AlternateContent>
      </w:r>
      <w:r w:rsidR="00BC2D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34761B" wp14:editId="72A3AEF7">
                <wp:simplePos x="0" y="0"/>
                <wp:positionH relativeFrom="column">
                  <wp:posOffset>-739140</wp:posOffset>
                </wp:positionH>
                <wp:positionV relativeFrom="paragraph">
                  <wp:posOffset>3147060</wp:posOffset>
                </wp:positionV>
                <wp:extent cx="1264920" cy="544830"/>
                <wp:effectExtent l="0" t="0" r="11430" b="26670"/>
                <wp:wrapNone/>
                <wp:docPr id="11302" name="Rectangle 1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9D4FD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Raman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4761B" id="Rectangle 11302" o:spid="_x0000_s1049" style="position:absolute;left:0;text-align:left;margin-left:-58.2pt;margin-top:247.8pt;width:99.6pt;height:42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" filled="f" strokecolor="#243f60 [1604]" strokeweight="2pt">
                <v:textbox>
                  <w:txbxContent>
                    <w:p w:rsidR="000E2BDD" w:rsidRPr="00FF6AB8" w:rsidRDefault="000E2BDD" w:rsidP="009D4FD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Raman output </w:t>
                      </w:r>
                    </w:p>
                  </w:txbxContent>
                </v:textbox>
              </v:rect>
            </w:pict>
          </mc:Fallback>
        </mc:AlternateContent>
      </w:r>
      <w:r w:rsidR="00254C4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7C2CAD" wp14:editId="12CA8E8A">
                <wp:simplePos x="0" y="0"/>
                <wp:positionH relativeFrom="column">
                  <wp:posOffset>-102870</wp:posOffset>
                </wp:positionH>
                <wp:positionV relativeFrom="paragraph">
                  <wp:posOffset>2673350</wp:posOffset>
                </wp:positionV>
                <wp:extent cx="11430" cy="492760"/>
                <wp:effectExtent l="95250" t="38100" r="64770" b="2540"/>
                <wp:wrapNone/>
                <wp:docPr id="11310" name="Straight Arrow Connector 1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492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A6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10" o:spid="_x0000_s1026" type="#_x0000_t32" style="position:absolute;left:0;text-align:left;margin-left:-8.1pt;margin-top:210.5pt;width:.9pt;height:38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" strokecolor="#4579b8 [3044]" strokeweight="3pt">
                <v:stroke endarrow="block"/>
              </v:shape>
            </w:pict>
          </mc:Fallback>
        </mc:AlternateContent>
      </w:r>
      <w:r w:rsidR="009D4FD1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CB059E" wp14:editId="2AA37529">
                <wp:simplePos x="0" y="0"/>
                <wp:positionH relativeFrom="column">
                  <wp:posOffset>-102870</wp:posOffset>
                </wp:positionH>
                <wp:positionV relativeFrom="paragraph">
                  <wp:posOffset>1691640</wp:posOffset>
                </wp:positionV>
                <wp:extent cx="11430" cy="491490"/>
                <wp:effectExtent l="0" t="0" r="26670" b="22860"/>
                <wp:wrapNone/>
                <wp:docPr id="11305" name="Straight Connector 1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0614" id="Straight Connector 11305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1pt,133.2pt" to="-7.2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" strokecolor="#4579b8 [3044]"/>
            </w:pict>
          </mc:Fallback>
        </mc:AlternateContent>
      </w:r>
      <w:r w:rsidR="009D4F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27BFC" wp14:editId="34EB6770">
                <wp:simplePos x="0" y="0"/>
                <wp:positionH relativeFrom="column">
                  <wp:posOffset>-548640</wp:posOffset>
                </wp:positionH>
                <wp:positionV relativeFrom="paragraph">
                  <wp:posOffset>2175510</wp:posOffset>
                </wp:positionV>
                <wp:extent cx="914400" cy="497946"/>
                <wp:effectExtent l="0" t="0" r="19050" b="16510"/>
                <wp:wrapNone/>
                <wp:docPr id="11303" name="Flowchart: Decision 1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7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3B4450" w:rsidRDefault="000E2BDD" w:rsidP="009D4FD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B4450">
                              <w:rPr>
                                <w:sz w:val="14"/>
                                <w:szCs w:val="14"/>
                              </w:rPr>
                              <w:t>consist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7BFC" id="Flowchart: Decision 11303" o:spid="_x0000_s1050" type="#_x0000_t110" style="position:absolute;left:0;text-align:left;margin-left:-43.2pt;margin-top:171.3pt;width:1in;height:3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" fillcolor="white [3201]" strokecolor="#4f81bd [3204]" strokeweight="2pt">
                <v:textbox>
                  <w:txbxContent>
                    <w:p w:rsidR="000E2BDD" w:rsidRPr="003B4450" w:rsidRDefault="000E2BDD" w:rsidP="009D4FD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B4450">
                        <w:rPr>
                          <w:sz w:val="14"/>
                          <w:szCs w:val="14"/>
                        </w:rPr>
                        <w:t>consist</w:t>
                      </w:r>
                    </w:p>
                  </w:txbxContent>
                </v:textbox>
              </v:shape>
            </w:pict>
          </mc:Fallback>
        </mc:AlternateContent>
      </w:r>
      <w:r w:rsidR="009F49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EBF4F3" wp14:editId="0820F023">
                <wp:simplePos x="0" y="0"/>
                <wp:positionH relativeFrom="column">
                  <wp:posOffset>1047750</wp:posOffset>
                </wp:positionH>
                <wp:positionV relativeFrom="paragraph">
                  <wp:posOffset>1283970</wp:posOffset>
                </wp:positionV>
                <wp:extent cx="1436370" cy="407670"/>
                <wp:effectExtent l="0" t="0" r="11430" b="11430"/>
                <wp:wrapNone/>
                <wp:docPr id="11267" name="Rectangle 1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9F493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Manual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F4F3" id="Rectangle 11267" o:spid="_x0000_s1051" style="position:absolute;left:0;text-align:left;margin-left:82.5pt;margin-top:101.1pt;width:113.1pt;height:3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" filled="f" strokecolor="#243f60 [1604]" strokeweight="2pt">
                <v:textbox>
                  <w:txbxContent>
                    <w:p w:rsidR="000E2BDD" w:rsidRPr="00FF6AB8" w:rsidRDefault="000E2BDD" w:rsidP="009F493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Manual point</w:t>
                      </w:r>
                    </w:p>
                  </w:txbxContent>
                </v:textbox>
              </v:rect>
            </w:pict>
          </mc:Fallback>
        </mc:AlternateContent>
      </w:r>
      <w:r w:rsidR="009F493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A92ABB" wp14:editId="5ED934BA">
                <wp:simplePos x="0" y="0"/>
                <wp:positionH relativeFrom="column">
                  <wp:posOffset>1878330</wp:posOffset>
                </wp:positionH>
                <wp:positionV relativeFrom="paragraph">
                  <wp:posOffset>906780</wp:posOffset>
                </wp:positionV>
                <wp:extent cx="327660" cy="346710"/>
                <wp:effectExtent l="0" t="0" r="53340" b="34290"/>
                <wp:wrapNone/>
                <wp:docPr id="11266" name="Connector: Elbow 1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46710"/>
                        </a:xfrm>
                        <a:prstGeom prst="bentConnector3">
                          <a:avLst>
                            <a:gd name="adj1" fmla="val 109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71D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266" o:spid="_x0000_s1026" type="#_x0000_t34" style="position:absolute;left:0;text-align:left;margin-left:147.9pt;margin-top:71.4pt;width:25.8pt;height:27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" adj="23704" strokecolor="#4579b8 [3044]"/>
            </w:pict>
          </mc:Fallback>
        </mc:AlternateContent>
      </w:r>
      <w:r w:rsidR="008517A5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C8B9E2" wp14:editId="288FE5AD">
                <wp:simplePos x="0" y="0"/>
                <wp:positionH relativeFrom="column">
                  <wp:posOffset>1363980</wp:posOffset>
                </wp:positionH>
                <wp:positionV relativeFrom="paragraph">
                  <wp:posOffset>91440</wp:posOffset>
                </wp:positionV>
                <wp:extent cx="567690" cy="2819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D22E2" id="Straight Connector 26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7.2pt" to="152.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" strokecolor="#4579b8 [3044]"/>
            </w:pict>
          </mc:Fallback>
        </mc:AlternateContent>
      </w:r>
      <w:r w:rsidR="008517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6AD7C5" wp14:editId="24E463B4">
                <wp:simplePos x="0" y="0"/>
                <wp:positionH relativeFrom="column">
                  <wp:posOffset>636270</wp:posOffset>
                </wp:positionH>
                <wp:positionV relativeFrom="paragraph">
                  <wp:posOffset>891540</wp:posOffset>
                </wp:positionV>
                <wp:extent cx="255270" cy="373380"/>
                <wp:effectExtent l="38100" t="0" r="11430" b="2667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373380"/>
                        </a:xfrm>
                        <a:prstGeom prst="bentConnector3">
                          <a:avLst>
                            <a:gd name="adj1" fmla="val 109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A0D9" id="Connector: Elbow 29" o:spid="_x0000_s1026" type="#_x0000_t34" style="position:absolute;left:0;text-align:left;margin-left:50.1pt;margin-top:70.2pt;width:20.1pt;height:29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" adj="23704" strokecolor="#4579b8 [3044]"/>
            </w:pict>
          </mc:Fallback>
        </mc:AlternateContent>
      </w:r>
      <w:r w:rsidR="008517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D1C0A3" wp14:editId="51D81BA9">
                <wp:simplePos x="0" y="0"/>
                <wp:positionH relativeFrom="column">
                  <wp:posOffset>-685800</wp:posOffset>
                </wp:positionH>
                <wp:positionV relativeFrom="paragraph">
                  <wp:posOffset>1268730</wp:posOffset>
                </wp:positionV>
                <wp:extent cx="1436370" cy="40767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41572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6A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Point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 G-scan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1C0A3" id="Rectangle 27" o:spid="_x0000_s1052" style="position:absolute;left:0;text-align:left;margin-left:-54pt;margin-top:99.9pt;width:113.1pt;height:3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" filled="f" strokecolor="#243f60 [1604]" strokeweight="2pt">
                <v:textbox>
                  <w:txbxContent>
                    <w:p w:rsidR="000E2BDD" w:rsidRPr="00FF6AB8" w:rsidRDefault="000E2BDD" w:rsidP="0041572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F6AB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Point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by G-scan</w:t>
                      </w:r>
                    </w:p>
                  </w:txbxContent>
                </v:textbox>
              </v:rect>
            </w:pict>
          </mc:Fallback>
        </mc:AlternateContent>
      </w:r>
      <w:r w:rsidR="008517A5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9F231" wp14:editId="14BD2CCD">
                <wp:simplePos x="0" y="0"/>
                <wp:positionH relativeFrom="column">
                  <wp:posOffset>883920</wp:posOffset>
                </wp:positionH>
                <wp:positionV relativeFrom="paragraph">
                  <wp:posOffset>388620</wp:posOffset>
                </wp:positionV>
                <wp:extent cx="960120" cy="514350"/>
                <wp:effectExtent l="0" t="0" r="11430" b="1905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43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9F22B3" w:rsidRDefault="000E2BDD" w:rsidP="009F22B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2B3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9F2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53" type="#_x0000_t5" style="position:absolute;left:0;text-align:left;margin-left:69.6pt;margin-top:30.6pt;width:75.6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" filled="f" strokecolor="#243f60 [1604]" strokeweight="2pt">
                <v:textbox>
                  <w:txbxContent>
                    <w:p w:rsidR="000E2BDD" w:rsidRPr="009F22B3" w:rsidRDefault="000E2BDD" w:rsidP="009F22B3">
                      <w:pPr>
                        <w:jc w:val="center"/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22B3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79595C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6C76A3" wp14:editId="34100D9A">
                <wp:simplePos x="0" y="0"/>
                <wp:positionH relativeFrom="column">
                  <wp:posOffset>4175760</wp:posOffset>
                </wp:positionH>
                <wp:positionV relativeFrom="paragraph">
                  <wp:posOffset>3175</wp:posOffset>
                </wp:positionV>
                <wp:extent cx="7620" cy="1318260"/>
                <wp:effectExtent l="0" t="0" r="30480" b="34290"/>
                <wp:wrapNone/>
                <wp:docPr id="11374" name="Straight Connector 1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D15DA" id="Straight Connector 11374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.25pt" to="329.4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" strokecolor="#4579b8 [3044]"/>
            </w:pict>
          </mc:Fallback>
        </mc:AlternateContent>
      </w: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F13FFC" w:rsidP="00C50497">
      <w:pPr>
        <w:rPr>
          <w:rFonts w:asciiTheme="minorBidi" w:hAnsiTheme="minorBidi" w:cstheme="minorBidi"/>
          <w:sz w:val="28"/>
          <w:szCs w:val="28"/>
        </w:rPr>
      </w:pPr>
    </w:p>
    <w:p w:rsidR="00F13FFC" w:rsidRPr="00F13FFC" w:rsidRDefault="0034248D" w:rsidP="00C50497">
      <w:pPr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E6A43C" wp14:editId="3808F23B">
                <wp:simplePos x="0" y="0"/>
                <wp:positionH relativeFrom="margin">
                  <wp:posOffset>3619500</wp:posOffset>
                </wp:positionH>
                <wp:positionV relativeFrom="paragraph">
                  <wp:posOffset>102870</wp:posOffset>
                </wp:positionV>
                <wp:extent cx="1093470" cy="681990"/>
                <wp:effectExtent l="0" t="0" r="11430" b="22860"/>
                <wp:wrapNone/>
                <wp:docPr id="11373" name="Flowchart: Decision 1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3424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A43C" id="Flowchart: Decision 11373" o:spid="_x0000_s1054" type="#_x0000_t110" style="position:absolute;margin-left:285pt;margin-top:8.1pt;width:86.1pt;height:53.7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" fillcolor="white [3201]" strokecolor="#4f81bd [3204]" strokeweight="2pt">
                <v:textbox>
                  <w:txbxContent>
                    <w:p w:rsidR="000E2BDD" w:rsidRPr="009E4E4E" w:rsidRDefault="000E2BDD" w:rsidP="003424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54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ACD569" wp14:editId="7E83DEA1">
                <wp:simplePos x="0" y="0"/>
                <wp:positionH relativeFrom="margin">
                  <wp:posOffset>952500</wp:posOffset>
                </wp:positionH>
                <wp:positionV relativeFrom="paragraph">
                  <wp:posOffset>83820</wp:posOffset>
                </wp:positionV>
                <wp:extent cx="1093470" cy="681990"/>
                <wp:effectExtent l="0" t="0" r="11430" b="22860"/>
                <wp:wrapNone/>
                <wp:docPr id="11363" name="Flowchart: Decision 1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D745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D569" id="Flowchart: Decision 11363" o:spid="_x0000_s1055" type="#_x0000_t110" style="position:absolute;margin-left:75pt;margin-top:6.6pt;width:86.1pt;height:53.7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" fillcolor="white [3201]" strokecolor="#4f81bd [3204]" strokeweight="2pt">
                <v:textbox>
                  <w:txbxContent>
                    <w:p w:rsidR="000E2BDD" w:rsidRPr="009E4E4E" w:rsidRDefault="000E2BDD" w:rsidP="00D745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3FFC" w:rsidRPr="00F13FFC" w:rsidRDefault="0034248D" w:rsidP="00C50497">
      <w:pPr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00BD40" wp14:editId="4B691658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047750" cy="415290"/>
                <wp:effectExtent l="0" t="0" r="19050" b="22860"/>
                <wp:wrapNone/>
                <wp:docPr id="11360" name="Rectangle 1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5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711B8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G-Scan pro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0BD40" id="Rectangle 11360" o:spid="_x0000_s1056" style="position:absolute;margin-left:0;margin-top:.25pt;width:82.5pt;height:32.7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" filled="f" strokecolor="#243f60 [1604]" strokeweight="2pt">
                <v:textbox>
                  <w:txbxContent>
                    <w:p w:rsidR="000E2BDD" w:rsidRPr="00FF6AB8" w:rsidRDefault="000E2BDD" w:rsidP="00711B8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G-Scan pro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8CD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8AFC7F" wp14:editId="04055567">
                <wp:simplePos x="0" y="0"/>
                <wp:positionH relativeFrom="column">
                  <wp:posOffset>621030</wp:posOffset>
                </wp:positionH>
                <wp:positionV relativeFrom="paragraph">
                  <wp:posOffset>203200</wp:posOffset>
                </wp:positionV>
                <wp:extent cx="361950" cy="171450"/>
                <wp:effectExtent l="0" t="0" r="19050" b="19050"/>
                <wp:wrapNone/>
                <wp:docPr id="11369" name="Straight Connector 1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A8EEE" id="Straight Connector 11369" o:spid="_x0000_s1026" style="position:absolute;left:0;text-align:lef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6pt" to="77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" strokecolor="#4579b8 [3044]"/>
            </w:pict>
          </mc:Fallback>
        </mc:AlternateContent>
      </w:r>
    </w:p>
    <w:p w:rsidR="00F13FFC" w:rsidRPr="00F13FFC" w:rsidRDefault="0034248D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AA0BE9" wp14:editId="2597CC07">
                <wp:simplePos x="0" y="0"/>
                <wp:positionH relativeFrom="column">
                  <wp:posOffset>3375660</wp:posOffset>
                </wp:positionH>
                <wp:positionV relativeFrom="paragraph">
                  <wp:posOffset>29210</wp:posOffset>
                </wp:positionV>
                <wp:extent cx="266700" cy="7620"/>
                <wp:effectExtent l="0" t="0" r="19050" b="30480"/>
                <wp:wrapNone/>
                <wp:docPr id="11375" name="Straight Connector 1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51C0" id="Straight Connector 11375" o:spid="_x0000_s1026" style="position:absolute;left:0;text-align:lef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2.3pt" to="286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" strokecolor="#4579b8 [3044]"/>
            </w:pict>
          </mc:Fallback>
        </mc:AlternateContent>
      </w:r>
      <w:r w:rsidR="009508CD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7AEEFA" wp14:editId="462EBCC5">
                <wp:simplePos x="0" y="0"/>
                <wp:positionH relativeFrom="margin">
                  <wp:posOffset>445770</wp:posOffset>
                </wp:positionH>
                <wp:positionV relativeFrom="paragraph">
                  <wp:posOffset>113030</wp:posOffset>
                </wp:positionV>
                <wp:extent cx="758190" cy="529590"/>
                <wp:effectExtent l="0" t="0" r="22860" b="22860"/>
                <wp:wrapNone/>
                <wp:docPr id="11368" name="Oval 1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5295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9508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Last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EEFA" id="Oval 11368" o:spid="_x0000_s1057" style="position:absolute;margin-left:35.1pt;margin-top:8.9pt;width:59.7pt;height:41.7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" filled="f" strokecolor="#243f60 [1604]" strokeweight="2pt">
                <v:textbox>
                  <w:txbxContent>
                    <w:p w:rsidR="000E2BDD" w:rsidRPr="00005F98" w:rsidRDefault="000E2BDD" w:rsidP="009508C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Last update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4540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0CA424" wp14:editId="2201B300">
                <wp:simplePos x="0" y="0"/>
                <wp:positionH relativeFrom="column">
                  <wp:posOffset>2023110</wp:posOffset>
                </wp:positionH>
                <wp:positionV relativeFrom="paragraph">
                  <wp:posOffset>2540</wp:posOffset>
                </wp:positionV>
                <wp:extent cx="323850" cy="3810"/>
                <wp:effectExtent l="0" t="0" r="19050" b="34290"/>
                <wp:wrapNone/>
                <wp:docPr id="11364" name="Straight Connector 1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66F9F" id="Straight Connector 11364" o:spid="_x0000_s1026" style="position:absolute;left:0;text-align:lef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.2pt" to="18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" strokecolor="#4579b8 [3044]"/>
            </w:pict>
          </mc:Fallback>
        </mc:AlternateContent>
      </w:r>
    </w:p>
    <w:p w:rsidR="00F13FFC" w:rsidRPr="00F13FFC" w:rsidRDefault="001B761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C7F766C" wp14:editId="4C531314">
                <wp:simplePos x="0" y="0"/>
                <wp:positionH relativeFrom="column">
                  <wp:posOffset>1493520</wp:posOffset>
                </wp:positionH>
                <wp:positionV relativeFrom="paragraph">
                  <wp:posOffset>144780</wp:posOffset>
                </wp:positionV>
                <wp:extent cx="3810" cy="1085850"/>
                <wp:effectExtent l="0" t="0" r="34290" b="19050"/>
                <wp:wrapNone/>
                <wp:docPr id="11365" name="Straight Connector 1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4824F" id="Straight Connector 11365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1.4pt" to="117.9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" strokecolor="#4579b8 [3044]"/>
            </w:pict>
          </mc:Fallback>
        </mc:AlternateContent>
      </w:r>
      <w:r w:rsidR="00FE5378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3CCA23" wp14:editId="552370F6">
                <wp:simplePos x="0" y="0"/>
                <wp:positionH relativeFrom="column">
                  <wp:posOffset>2945130</wp:posOffset>
                </wp:positionH>
                <wp:positionV relativeFrom="paragraph">
                  <wp:posOffset>22860</wp:posOffset>
                </wp:positionV>
                <wp:extent cx="754380" cy="236220"/>
                <wp:effectExtent l="0" t="0" r="26670" b="30480"/>
                <wp:wrapNone/>
                <wp:docPr id="11371" name="Straight Connector 1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41100" id="Straight Connector 11371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1.8pt" to="29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" strokecolor="#4579b8 [3044]"/>
            </w:pict>
          </mc:Fallback>
        </mc:AlternateContent>
      </w:r>
      <w:r w:rsidR="00FE5378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B17BD0" wp14:editId="056EE070">
                <wp:simplePos x="0" y="0"/>
                <wp:positionH relativeFrom="column">
                  <wp:posOffset>2792730</wp:posOffset>
                </wp:positionH>
                <wp:positionV relativeFrom="paragraph">
                  <wp:posOffset>7620</wp:posOffset>
                </wp:positionV>
                <wp:extent cx="125730" cy="213360"/>
                <wp:effectExtent l="0" t="0" r="26670" b="34290"/>
                <wp:wrapNone/>
                <wp:docPr id="11370" name="Straight Connector 1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44AAF" id="Straight Connector 11370" o:spid="_x0000_s1026" style="position:absolute;left:0;text-align:lef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.6pt" to="229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" strokecolor="#4579b8 [3044]"/>
            </w:pict>
          </mc:Fallback>
        </mc:AlternateContent>
      </w:r>
    </w:p>
    <w:p w:rsidR="00F13FFC" w:rsidRPr="00F13FFC" w:rsidRDefault="00F052BA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973E70" wp14:editId="300314AE">
                <wp:simplePos x="0" y="0"/>
                <wp:positionH relativeFrom="margin">
                  <wp:posOffset>3436620</wp:posOffset>
                </wp:positionH>
                <wp:positionV relativeFrom="paragraph">
                  <wp:posOffset>22225</wp:posOffset>
                </wp:positionV>
                <wp:extent cx="975360" cy="533400"/>
                <wp:effectExtent l="0" t="0" r="15240" b="19050"/>
                <wp:wrapNone/>
                <wp:docPr id="11362" name="Oval 1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F052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Optics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3E70" id="Oval 11362" o:spid="_x0000_s1058" style="position:absolute;margin-left:270.6pt;margin-top:1.75pt;width:76.8pt;height:42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" filled="f" strokecolor="#243f60 [1604]" strokeweight="2pt">
                <v:textbox>
                  <w:txbxContent>
                    <w:p w:rsidR="000E2BDD" w:rsidRPr="00005F98" w:rsidRDefault="000E2BDD" w:rsidP="00F052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Optics number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533D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D4A25C" wp14:editId="09658DD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975360" cy="441960"/>
                <wp:effectExtent l="0" t="0" r="15240" b="15240"/>
                <wp:wrapNone/>
                <wp:docPr id="11361" name="Oval 1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04533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G-scan Sn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4A25C" id="Oval 11361" o:spid="_x0000_s1059" style="position:absolute;margin-left:0;margin-top:.25pt;width:76.8pt;height:34.8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" filled="f" strokecolor="#243f60 [1604]" strokeweight="2pt">
                <v:textbox>
                  <w:txbxContent>
                    <w:p w:rsidR="000E2BDD" w:rsidRPr="00005F98" w:rsidRDefault="000E2BDD" w:rsidP="0004533D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G-scan Sn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3FFC" w:rsidRPr="00F13FFC" w:rsidRDefault="00711B8A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7FE886F" wp14:editId="641BE8BB">
                <wp:simplePos x="0" y="0"/>
                <wp:positionH relativeFrom="column">
                  <wp:posOffset>5471160</wp:posOffset>
                </wp:positionH>
                <wp:positionV relativeFrom="paragraph">
                  <wp:posOffset>130175</wp:posOffset>
                </wp:positionV>
                <wp:extent cx="190500" cy="704850"/>
                <wp:effectExtent l="0" t="0" r="19050" b="19050"/>
                <wp:wrapNone/>
                <wp:docPr id="11359" name="Straight Connector 1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941B7" id="Straight Connector 11359" o:spid="_x0000_s1026" style="position:absolute;left:0;text-align:lef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10.25pt" to="445.8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" strokecolor="#4579b8 [3044]"/>
            </w:pict>
          </mc:Fallback>
        </mc:AlternateContent>
      </w:r>
    </w:p>
    <w:p w:rsidR="00F13FFC" w:rsidRPr="00F13FFC" w:rsidRDefault="002E201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1F42B9" wp14:editId="49287BB3">
                <wp:simplePos x="0" y="0"/>
                <wp:positionH relativeFrom="column">
                  <wp:posOffset>5173980</wp:posOffset>
                </wp:positionH>
                <wp:positionV relativeFrom="paragraph">
                  <wp:posOffset>43815</wp:posOffset>
                </wp:positionV>
                <wp:extent cx="11430" cy="1615440"/>
                <wp:effectExtent l="0" t="0" r="26670" b="22860"/>
                <wp:wrapNone/>
                <wp:docPr id="11355" name="Straight Connector 1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2421E" id="Straight Connector 11355" o:spid="_x0000_s1026" style="position:absolute;left:0;text-align:lef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3.45pt" to="408.3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" strokecolor="#4579b8 [3044]"/>
            </w:pict>
          </mc:Fallback>
        </mc:AlternateContent>
      </w:r>
    </w:p>
    <w:p w:rsidR="00F13FFC" w:rsidRPr="00F13FFC" w:rsidRDefault="00877513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1FE25B" wp14:editId="35CBB05C">
                <wp:simplePos x="0" y="0"/>
                <wp:positionH relativeFrom="margin">
                  <wp:posOffset>-723900</wp:posOffset>
                </wp:positionH>
                <wp:positionV relativeFrom="paragraph">
                  <wp:posOffset>241300</wp:posOffset>
                </wp:positionV>
                <wp:extent cx="87630" cy="1592580"/>
                <wp:effectExtent l="0" t="0" r="266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5AAC" id="Straight Connector 2" o:spid="_x0000_s1026" style="position:absolute;left:0;text-align:lef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pt,19pt" to="-50.1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" strokecolor="#4579b8 [3044]">
                <w10:wrap anchorx="margin"/>
              </v:line>
            </w:pict>
          </mc:Fallback>
        </mc:AlternateContent>
      </w:r>
    </w:p>
    <w:p w:rsidR="00F13FFC" w:rsidRPr="00F13FFC" w:rsidRDefault="001B761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4E0646" wp14:editId="4EB039E7">
                <wp:simplePos x="0" y="0"/>
                <wp:positionH relativeFrom="margin">
                  <wp:posOffset>2106930</wp:posOffset>
                </wp:positionH>
                <wp:positionV relativeFrom="paragraph">
                  <wp:posOffset>67310</wp:posOffset>
                </wp:positionV>
                <wp:extent cx="1824990" cy="4152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15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1B761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Library (DB)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0646" id="Rectangle 10" o:spid="_x0000_s1060" style="position:absolute;margin-left:165.9pt;margin-top:5.3pt;width:143.7pt;height:32.7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" filled="f" strokecolor="#243f60 [1604]" strokeweight="2pt">
                <v:textbox>
                  <w:txbxContent>
                    <w:p w:rsidR="000E2BDD" w:rsidRPr="00FF6AB8" w:rsidRDefault="000E2BDD" w:rsidP="001B761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Library (DB)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751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F648C8" wp14:editId="1852DEC6">
                <wp:simplePos x="0" y="0"/>
                <wp:positionH relativeFrom="column">
                  <wp:posOffset>-735330</wp:posOffset>
                </wp:positionH>
                <wp:positionV relativeFrom="paragraph">
                  <wp:posOffset>244475</wp:posOffset>
                </wp:positionV>
                <wp:extent cx="807720" cy="560070"/>
                <wp:effectExtent l="0" t="0" r="11430" b="11430"/>
                <wp:wrapNone/>
                <wp:docPr id="11311" name="Oval 1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BC2DB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Material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648C8" id="Oval 11311" o:spid="_x0000_s1061" style="position:absolute;margin-left:-57.9pt;margin-top:19.25pt;width:63.6pt;height:4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" filled="f" strokecolor="#243f60 [1604]" strokeweight="2pt">
                <v:textbox>
                  <w:txbxContent>
                    <w:p w:rsidR="000E2BDD" w:rsidRPr="00005F98" w:rsidRDefault="000E2BDD" w:rsidP="00BC2DB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Material name</w:t>
                      </w:r>
                    </w:p>
                  </w:txbxContent>
                </v:textbox>
              </v:oval>
            </w:pict>
          </mc:Fallback>
        </mc:AlternateContent>
      </w:r>
      <w:r w:rsidR="00711B8A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391BA9" wp14:editId="2FE6F20B">
                <wp:simplePos x="0" y="0"/>
                <wp:positionH relativeFrom="margin">
                  <wp:posOffset>5657850</wp:posOffset>
                </wp:positionH>
                <wp:positionV relativeFrom="paragraph">
                  <wp:posOffset>27305</wp:posOffset>
                </wp:positionV>
                <wp:extent cx="788670" cy="556260"/>
                <wp:effectExtent l="0" t="0" r="11430" b="15240"/>
                <wp:wrapNone/>
                <wp:docPr id="11358" name="Oval 1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CF76E1" w:rsidRDefault="000E2BDD" w:rsidP="00711B8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76E1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Unit ssn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91BA9" id="Oval 11358" o:spid="_x0000_s1062" style="position:absolute;margin-left:445.5pt;margin-top:2.15pt;width:62.1pt;height:43.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" filled="f" strokecolor="#243f60 [1604]" strokeweight="2pt">
                <v:textbox>
                  <w:txbxContent>
                    <w:p w:rsidR="000E2BDD" w:rsidRPr="00CF76E1" w:rsidRDefault="000E2BDD" w:rsidP="00711B8A">
                      <w:pP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CF76E1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Unit ssn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3FFC" w:rsidRPr="00F13FFC" w:rsidRDefault="001B761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6B4486" wp14:editId="2E367249">
                <wp:simplePos x="0" y="0"/>
                <wp:positionH relativeFrom="column">
                  <wp:posOffset>1497330</wp:posOffset>
                </wp:positionH>
                <wp:positionV relativeFrom="paragraph">
                  <wp:posOffset>3810</wp:posOffset>
                </wp:positionV>
                <wp:extent cx="647700" cy="7620"/>
                <wp:effectExtent l="0" t="0" r="19050" b="30480"/>
                <wp:wrapNone/>
                <wp:docPr id="11366" name="Straight Connector 1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1599" id="Straight Connector 11366" o:spid="_x0000_s1026" style="position:absolute;left:0;text-align:lef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pt,.3pt" to="168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" strokecolor="#4579b8 [3044]"/>
            </w:pict>
          </mc:Fallback>
        </mc:AlternateContent>
      </w:r>
    </w:p>
    <w:p w:rsidR="00F13FFC" w:rsidRDefault="004561C4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87DEEF" wp14:editId="215E0358">
                <wp:simplePos x="0" y="0"/>
                <wp:positionH relativeFrom="column">
                  <wp:posOffset>3044190</wp:posOffset>
                </wp:positionH>
                <wp:positionV relativeFrom="paragraph">
                  <wp:posOffset>39370</wp:posOffset>
                </wp:positionV>
                <wp:extent cx="19050" cy="209550"/>
                <wp:effectExtent l="0" t="0" r="19050" b="19050"/>
                <wp:wrapNone/>
                <wp:docPr id="11273" name="Straight Connector 1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D3BE" id="Straight Connector 11273" o:spid="_x0000_s1026" style="position:absolute;left:0;text-align:lef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3.1pt" to="24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" strokecolor="#4579b8 [3044]"/>
            </w:pict>
          </mc:Fallback>
        </mc:AlternateContent>
      </w:r>
    </w:p>
    <w:p w:rsidR="00D33D02" w:rsidRDefault="001B761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4B7988" wp14:editId="37DCD705">
                <wp:simplePos x="0" y="0"/>
                <wp:positionH relativeFrom="margin">
                  <wp:posOffset>2506980</wp:posOffset>
                </wp:positionH>
                <wp:positionV relativeFrom="paragraph">
                  <wp:posOffset>10160</wp:posOffset>
                </wp:positionV>
                <wp:extent cx="1093470" cy="681990"/>
                <wp:effectExtent l="0" t="0" r="11430" b="22860"/>
                <wp:wrapNone/>
                <wp:docPr id="11271" name="Flowchart: Decision 1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1B76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Made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7988" id="Flowchart: Decision 11271" o:spid="_x0000_s1063" type="#_x0000_t110" style="position:absolute;margin-left:197.4pt;margin-top:.8pt;width:86.1pt;height:53.7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" fillcolor="white [3201]" strokecolor="#4f81bd [3204]" strokeweight="2pt">
                <v:textbox>
                  <w:txbxContent>
                    <w:p w:rsidR="000E2BDD" w:rsidRPr="009E4E4E" w:rsidRDefault="000E2BDD" w:rsidP="001B76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Made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12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A86D32" wp14:editId="6B71F57F">
                <wp:simplePos x="0" y="0"/>
                <wp:positionH relativeFrom="margin">
                  <wp:posOffset>5116195</wp:posOffset>
                </wp:positionH>
                <wp:positionV relativeFrom="paragraph">
                  <wp:posOffset>1911350</wp:posOffset>
                </wp:positionV>
                <wp:extent cx="1463040" cy="628650"/>
                <wp:effectExtent l="0" t="0" r="22860" b="19050"/>
                <wp:wrapNone/>
                <wp:docPr id="11377" name="Rectangle 1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2E2012" w:rsidRDefault="000E2BDD" w:rsidP="009F012C">
                            <w:pPr>
                              <w:bidi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מוודא שאין זליגת נתונים של חומרים בין יחידות שלא מדברות ו\ או מדינות להם אין אישור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אפ"י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86D32" id="Rectangle 11377" o:spid="_x0000_s1064" style="position:absolute;margin-left:402.85pt;margin-top:150.5pt;width:115.2pt;height:49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" filled="f" strokecolor="#e36c0a [2409]" strokeweight="2pt">
                <v:textbox>
                  <w:txbxContent>
                    <w:p w:rsidR="000E2BDD" w:rsidRPr="002E2012" w:rsidRDefault="000E2BDD" w:rsidP="009F012C">
                      <w:pPr>
                        <w:bidi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מוודא שאין זליגת נתונים של חומרים בין יחידות שלא מדברות ו\ או מדינות להם אין אישור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אפ"י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012C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E3FD47" wp14:editId="7E78553F">
                <wp:simplePos x="0" y="0"/>
                <wp:positionH relativeFrom="margin">
                  <wp:posOffset>5589270</wp:posOffset>
                </wp:positionH>
                <wp:positionV relativeFrom="paragraph">
                  <wp:posOffset>1282700</wp:posOffset>
                </wp:positionV>
                <wp:extent cx="788670" cy="556260"/>
                <wp:effectExtent l="0" t="0" r="11430" b="15240"/>
                <wp:wrapNone/>
                <wp:docPr id="11376" name="Oval 1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9F012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Type approval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3FD47" id="Oval 11376" o:spid="_x0000_s1065" style="position:absolute;margin-left:440.1pt;margin-top:101pt;width:62.1pt;height:43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" filled="f" strokecolor="#243f60 [1604]" strokeweight="2pt">
                <v:textbox>
                  <w:txbxContent>
                    <w:p w:rsidR="000E2BDD" w:rsidRPr="00005F98" w:rsidRDefault="000E2BDD" w:rsidP="009F012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Type approval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3CA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39EF18" wp14:editId="586B569A">
                <wp:simplePos x="0" y="0"/>
                <wp:positionH relativeFrom="margin">
                  <wp:align>right</wp:align>
                </wp:positionH>
                <wp:positionV relativeFrom="paragraph">
                  <wp:posOffset>633095</wp:posOffset>
                </wp:positionV>
                <wp:extent cx="1093470" cy="681990"/>
                <wp:effectExtent l="0" t="0" r="11430" b="22860"/>
                <wp:wrapNone/>
                <wp:docPr id="11346" name="Flowchart: Decision 1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6C78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EF18" id="Flowchart: Decision 11346" o:spid="_x0000_s1066" type="#_x0000_t110" style="position:absolute;margin-left:34.9pt;margin-top:49.85pt;width:86.1pt;height:53.7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" fillcolor="white [3201]" strokecolor="#4f81bd [3204]" strokeweight="2pt">
                <v:textbox>
                  <w:txbxContent>
                    <w:p w:rsidR="000E2BDD" w:rsidRPr="009E4E4E" w:rsidRDefault="000E2BDD" w:rsidP="006C78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759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147D5A" wp14:editId="4019B7D1">
                <wp:simplePos x="0" y="0"/>
                <wp:positionH relativeFrom="margin">
                  <wp:posOffset>2049780</wp:posOffset>
                </wp:positionH>
                <wp:positionV relativeFrom="paragraph">
                  <wp:posOffset>1208405</wp:posOffset>
                </wp:positionV>
                <wp:extent cx="609600" cy="312420"/>
                <wp:effectExtent l="0" t="0" r="19050" b="30480"/>
                <wp:wrapNone/>
                <wp:docPr id="11350" name="Straight Connector 1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42B25" id="Straight Connector 11350" o:spid="_x0000_s1026" style="position:absolute;left:0;text-align:lef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4pt,95.15pt" to="209.4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" strokecolor="#4579b8 [3044]">
                <w10:wrap anchorx="margin"/>
              </v:line>
            </w:pict>
          </mc:Fallback>
        </mc:AlternateContent>
      </w:r>
      <w:r w:rsidR="00164759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ADA9C3" wp14:editId="625679B3">
                <wp:simplePos x="0" y="0"/>
                <wp:positionH relativeFrom="margin">
                  <wp:posOffset>925830</wp:posOffset>
                </wp:positionH>
                <wp:positionV relativeFrom="paragraph">
                  <wp:posOffset>1208405</wp:posOffset>
                </wp:positionV>
                <wp:extent cx="1733550" cy="198120"/>
                <wp:effectExtent l="0" t="0" r="19050" b="30480"/>
                <wp:wrapNone/>
                <wp:docPr id="11354" name="Straight Connector 1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0E290" id="Straight Connector 11354" o:spid="_x0000_s1026" style="position:absolute;left:0;text-align:lef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9pt,95.15pt" to="209.4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" strokecolor="#4579b8 [3044]">
                <w10:wrap anchorx="margin"/>
              </v:line>
            </w:pict>
          </mc:Fallback>
        </mc:AlternateContent>
      </w:r>
      <w:r w:rsidR="00164759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87BC65" wp14:editId="3453258A">
                <wp:simplePos x="0" y="0"/>
                <wp:positionH relativeFrom="column">
                  <wp:posOffset>449580</wp:posOffset>
                </wp:positionH>
                <wp:positionV relativeFrom="paragraph">
                  <wp:posOffset>1406525</wp:posOffset>
                </wp:positionV>
                <wp:extent cx="807720" cy="560070"/>
                <wp:effectExtent l="0" t="0" r="11430" b="11430"/>
                <wp:wrapNone/>
                <wp:docPr id="11353" name="Oval 1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16475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7BC65" id="Oval 11353" o:spid="_x0000_s1067" style="position:absolute;margin-left:35.4pt;margin-top:110.75pt;width:63.6pt;height:44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" filled="f" strokecolor="#243f60 [1604]" strokeweight="2pt">
                <v:textbox>
                  <w:txbxContent>
                    <w:p w:rsidR="000E2BDD" w:rsidRPr="00005F98" w:rsidRDefault="000E2BDD" w:rsidP="0016475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</w:t>
                      </w:r>
                    </w:p>
                  </w:txbxContent>
                </v:textbox>
              </v:oval>
            </w:pict>
          </mc:Fallback>
        </mc:AlternateContent>
      </w:r>
      <w:r w:rsidR="00000F5F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D3F778" wp14:editId="02C9BCB8">
                <wp:simplePos x="0" y="0"/>
                <wp:positionH relativeFrom="margin">
                  <wp:posOffset>2678430</wp:posOffset>
                </wp:positionH>
                <wp:positionV relativeFrom="paragraph">
                  <wp:posOffset>1208405</wp:posOffset>
                </wp:positionV>
                <wp:extent cx="914400" cy="190500"/>
                <wp:effectExtent l="0" t="0" r="19050" b="19050"/>
                <wp:wrapNone/>
                <wp:docPr id="11352" name="Straight Connector 1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850D" id="Straight Connector 11352" o:spid="_x0000_s1026" style="position:absolute;left:0;text-align:lef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95.15pt" to="282.9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" strokecolor="#4579b8 [3044]">
                <w10:wrap anchorx="margin"/>
              </v:line>
            </w:pict>
          </mc:Fallback>
        </mc:AlternateContent>
      </w:r>
      <w:r w:rsidR="00000F5F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5997B8" wp14:editId="581E1C27">
                <wp:simplePos x="0" y="0"/>
                <wp:positionH relativeFrom="margin">
                  <wp:posOffset>2670810</wp:posOffset>
                </wp:positionH>
                <wp:positionV relativeFrom="paragraph">
                  <wp:posOffset>1196975</wp:posOffset>
                </wp:positionV>
                <wp:extent cx="133350" cy="217170"/>
                <wp:effectExtent l="0" t="0" r="19050" b="30480"/>
                <wp:wrapNone/>
                <wp:docPr id="11351" name="Straight Connector 1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1AC4D" id="Straight Connector 11351" o:spid="_x0000_s1026" style="position:absolute;left:0;text-align:lef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3pt,94.25pt" to="220.8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" strokecolor="#4579b8 [3044]">
                <w10:wrap anchorx="margin"/>
              </v:line>
            </w:pict>
          </mc:Fallback>
        </mc:AlternateContent>
      </w:r>
      <w:r w:rsidR="002B56CB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424150A5" wp14:editId="19B72B5F">
                <wp:simplePos x="0" y="0"/>
                <wp:positionH relativeFrom="column">
                  <wp:posOffset>3131820</wp:posOffset>
                </wp:positionH>
                <wp:positionV relativeFrom="paragraph">
                  <wp:posOffset>1394460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1349" name="Oval 1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B935CD" w:rsidRDefault="000E2BDD" w:rsidP="002B56CB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150A5" id="Oval 11349" o:spid="_x0000_s1068" style="position:absolute;margin-left:246.6pt;margin-top:109.8pt;width:63.6pt;height:44.1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" filled="f" strokecolor="#243f60 [1604]" strokeweight="2pt">
                <v:textbox>
                  <w:txbxContent>
                    <w:p w:rsidR="000E2BDD" w:rsidRPr="00B935CD" w:rsidRDefault="000E2BDD" w:rsidP="002B56CB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Type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B56CB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8C743A7" wp14:editId="0F7B5AE0">
                <wp:simplePos x="0" y="0"/>
                <wp:positionH relativeFrom="column">
                  <wp:posOffset>2209800</wp:posOffset>
                </wp:positionH>
                <wp:positionV relativeFrom="paragraph">
                  <wp:posOffset>1394460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1348" name="Oval 1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B935CD" w:rsidRDefault="000E2BDD" w:rsidP="002B56CB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Enspectr file  .ESP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743A7" id="Oval 11348" o:spid="_x0000_s1069" style="position:absolute;margin-left:174pt;margin-top:109.8pt;width:63.6pt;height:44.1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" fillcolor="white [3201]" strokecolor="#9bbb59 [3206]" strokeweight="2pt">
                <v:textbox>
                  <w:txbxContent>
                    <w:p w:rsidR="000E2BDD" w:rsidRPr="00B935CD" w:rsidRDefault="000E2BDD" w:rsidP="002B56CB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Enspectr file  .ESP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B56CB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5A0AEF" wp14:editId="3B623835">
                <wp:simplePos x="0" y="0"/>
                <wp:positionH relativeFrom="column">
                  <wp:posOffset>1306830</wp:posOffset>
                </wp:positionH>
                <wp:positionV relativeFrom="paragraph">
                  <wp:posOffset>1395095</wp:posOffset>
                </wp:positionV>
                <wp:extent cx="807720" cy="560070"/>
                <wp:effectExtent l="0" t="0" r="11430" b="11430"/>
                <wp:wrapNone/>
                <wp:docPr id="11347" name="Oval 1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005F98" w:rsidRDefault="000E2BDD" w:rsidP="002B56C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Material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A0AEF" id="Oval 11347" o:spid="_x0000_s1070" style="position:absolute;margin-left:102.9pt;margin-top:109.85pt;width:63.6pt;height:44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" filled="f" strokecolor="#243f60 [1604]" strokeweight="2pt">
                <v:textbox>
                  <w:txbxContent>
                    <w:p w:rsidR="000E2BDD" w:rsidRPr="00005F98" w:rsidRDefault="000E2BDD" w:rsidP="002B56C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Material name</w:t>
                      </w:r>
                    </w:p>
                  </w:txbxContent>
                </v:textbox>
              </v:oval>
            </w:pict>
          </mc:Fallback>
        </mc:AlternateContent>
      </w:r>
      <w:r w:rsidR="00F13FFC">
        <w:rPr>
          <w:rFonts w:asciiTheme="minorBidi" w:hAnsiTheme="minorBidi" w:cstheme="minorBidi"/>
          <w:sz w:val="28"/>
          <w:szCs w:val="28"/>
        </w:rPr>
        <w:tab/>
      </w:r>
    </w:p>
    <w:p w:rsidR="00D33D02" w:rsidRPr="00D33D02" w:rsidRDefault="00D33D02" w:rsidP="00C50497">
      <w:pPr>
        <w:rPr>
          <w:rFonts w:asciiTheme="minorBidi" w:hAnsiTheme="minorBidi" w:cstheme="minorBidi"/>
          <w:sz w:val="28"/>
          <w:szCs w:val="28"/>
        </w:rPr>
      </w:pPr>
    </w:p>
    <w:p w:rsidR="00D33D02" w:rsidRPr="00D33D02" w:rsidRDefault="00D33D02" w:rsidP="00C50497">
      <w:pPr>
        <w:rPr>
          <w:rFonts w:asciiTheme="minorBidi" w:hAnsiTheme="minorBidi" w:cstheme="minorBidi"/>
          <w:sz w:val="28"/>
          <w:szCs w:val="28"/>
        </w:rPr>
      </w:pPr>
    </w:p>
    <w:p w:rsidR="00D33D02" w:rsidRPr="00D33D02" w:rsidRDefault="004561C4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4D1782" wp14:editId="446F9415">
                <wp:simplePos x="0" y="0"/>
                <wp:positionH relativeFrom="column">
                  <wp:posOffset>3032760</wp:posOffset>
                </wp:positionH>
                <wp:positionV relativeFrom="paragraph">
                  <wp:posOffset>40640</wp:posOffset>
                </wp:positionV>
                <wp:extent cx="22860" cy="171450"/>
                <wp:effectExtent l="0" t="0" r="34290" b="19050"/>
                <wp:wrapNone/>
                <wp:docPr id="11272" name="Straight Connector 1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DC55" id="Straight Connector 11272" o:spid="_x0000_s1026" style="position:absolute;left:0;text-align:lef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3.2pt" to="240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" strokecolor="#4579b8 [3044]"/>
            </w:pict>
          </mc:Fallback>
        </mc:AlternateContent>
      </w:r>
      <w:r w:rsidR="00A57D9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AD864" wp14:editId="08E4BE6E">
                <wp:simplePos x="0" y="0"/>
                <wp:positionH relativeFrom="margin">
                  <wp:posOffset>2125980</wp:posOffset>
                </wp:positionH>
                <wp:positionV relativeFrom="paragraph">
                  <wp:posOffset>181610</wp:posOffset>
                </wp:positionV>
                <wp:extent cx="1824990" cy="415290"/>
                <wp:effectExtent l="0" t="0" r="22860" b="22860"/>
                <wp:wrapNone/>
                <wp:docPr id="11325" name="Rectangle 1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15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18324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Material (DB)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AD864" id="Rectangle 11325" o:spid="_x0000_s1071" style="position:absolute;margin-left:167.4pt;margin-top:14.3pt;width:143.7pt;height:32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" filled="f" strokecolor="#243f60 [1604]" strokeweight="2pt">
                <v:textbox>
                  <w:txbxContent>
                    <w:p w:rsidR="000E2BDD" w:rsidRPr="00FF6AB8" w:rsidRDefault="000E2BDD" w:rsidP="00183247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Material (DB)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D02" w:rsidRPr="00D33D02" w:rsidRDefault="00A57D91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18DD78" wp14:editId="6B5E4777">
                <wp:simplePos x="0" y="0"/>
                <wp:positionH relativeFrom="column">
                  <wp:posOffset>3977640</wp:posOffset>
                </wp:positionH>
                <wp:positionV relativeFrom="paragraph">
                  <wp:posOffset>140970</wp:posOffset>
                </wp:positionV>
                <wp:extent cx="681990" cy="22860"/>
                <wp:effectExtent l="0" t="0" r="22860" b="34290"/>
                <wp:wrapNone/>
                <wp:docPr id="11357" name="Straight Connector 1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99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F2A98" id="Straight Connector 11357" o:spid="_x0000_s1026" style="position:absolute;left:0;text-align:lef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11.1pt" to="366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" strokecolor="#4579b8 [3044]"/>
            </w:pict>
          </mc:Fallback>
        </mc:AlternateContent>
      </w:r>
      <w:r w:rsidR="00877513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132ABC" wp14:editId="745B5432">
                <wp:simplePos x="0" y="0"/>
                <wp:positionH relativeFrom="column">
                  <wp:posOffset>-769620</wp:posOffset>
                </wp:positionH>
                <wp:positionV relativeFrom="paragraph">
                  <wp:posOffset>152400</wp:posOffset>
                </wp:positionV>
                <wp:extent cx="902970" cy="5257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8775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FF6AB8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32ABC" id="Oval 1" o:spid="_x0000_s1072" style="position:absolute;margin-left:-60.6pt;margin-top:12pt;width:71.1pt;height:41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" filled="f" strokecolor="#243f60 [1604]" strokeweight="2pt">
                <v:stroke dashstyle="dash"/>
                <v:textbox>
                  <w:txbxContent>
                    <w:p w:rsidR="000E2BDD" w:rsidRPr="00FF6AB8" w:rsidRDefault="000E2BDD" w:rsidP="00877513">
                      <w:pPr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FF6AB8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ssn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D02" w:rsidRPr="00D33D02" w:rsidRDefault="00D33D02" w:rsidP="00C50497">
      <w:pPr>
        <w:rPr>
          <w:rFonts w:asciiTheme="minorBidi" w:hAnsiTheme="minorBidi" w:cstheme="minorBidi"/>
          <w:sz w:val="28"/>
          <w:szCs w:val="28"/>
        </w:rPr>
      </w:pPr>
    </w:p>
    <w:p w:rsidR="00D33D02" w:rsidRPr="00D33D02" w:rsidRDefault="00CF76E1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1FDEE6" wp14:editId="6CBD12E8">
                <wp:simplePos x="0" y="0"/>
                <wp:positionH relativeFrom="margin">
                  <wp:posOffset>2743200</wp:posOffset>
                </wp:positionH>
                <wp:positionV relativeFrom="paragraph">
                  <wp:posOffset>2540</wp:posOffset>
                </wp:positionV>
                <wp:extent cx="1672590" cy="148590"/>
                <wp:effectExtent l="0" t="0" r="22860" b="22860"/>
                <wp:wrapNone/>
                <wp:docPr id="11275" name="Straight Connector 1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59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52FB5" id="Straight Connector 11275" o:spid="_x0000_s1026" style="position:absolute;left:0;text-align:lef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.2pt" to="347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6A9077" wp14:editId="30D7087E">
                <wp:simplePos x="0" y="0"/>
                <wp:positionH relativeFrom="column">
                  <wp:posOffset>4019550</wp:posOffset>
                </wp:positionH>
                <wp:positionV relativeFrom="paragraph">
                  <wp:posOffset>143510</wp:posOffset>
                </wp:positionV>
                <wp:extent cx="807720" cy="560070"/>
                <wp:effectExtent l="0" t="0" r="11430" b="11430"/>
                <wp:wrapNone/>
                <wp:docPr id="11274" name="Oval 1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CF76E1" w:rsidRDefault="000E2BDD" w:rsidP="00CF76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76E1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 xml:space="preserve">Material </w:t>
                            </w:r>
                            <w:proofErr w:type="spellStart"/>
                            <w:r w:rsidRPr="00CF76E1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A9077" id="Oval 11274" o:spid="_x0000_s1073" style="position:absolute;margin-left:316.5pt;margin-top:11.3pt;width:63.6pt;height:44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" filled="f" strokecolor="#243f60 [1604]" strokeweight="2pt">
                <v:textbox>
                  <w:txbxContent>
                    <w:p w:rsidR="000E2BDD" w:rsidRPr="00CF76E1" w:rsidRDefault="000E2BDD" w:rsidP="00CF76E1">
                      <w:pP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CF76E1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 xml:space="preserve">Material </w:t>
                      </w:r>
                      <w:proofErr w:type="spellStart"/>
                      <w:r w:rsidRPr="00CF76E1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33D02" w:rsidRDefault="00D33D02" w:rsidP="00C50497">
      <w:pPr>
        <w:rPr>
          <w:rFonts w:asciiTheme="minorBidi" w:hAnsiTheme="minorBidi" w:cstheme="minorBidi"/>
          <w:sz w:val="28"/>
          <w:szCs w:val="28"/>
        </w:rPr>
      </w:pPr>
    </w:p>
    <w:p w:rsidR="00D33D02" w:rsidRDefault="00D33D02" w:rsidP="00C50497">
      <w:pPr>
        <w:rPr>
          <w:rFonts w:asciiTheme="minorBidi" w:hAnsiTheme="minorBidi" w:cstheme="minorBidi"/>
          <w:sz w:val="28"/>
          <w:szCs w:val="28"/>
        </w:rPr>
      </w:pPr>
    </w:p>
    <w:p w:rsidR="00D33D02" w:rsidRDefault="00D33D02" w:rsidP="00C50497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br w:type="page"/>
      </w:r>
    </w:p>
    <w:p w:rsidR="00F2180F" w:rsidRDefault="00316DE8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6EBA0390" wp14:editId="71279FD3">
                <wp:simplePos x="0" y="0"/>
                <wp:positionH relativeFrom="column">
                  <wp:posOffset>5608320</wp:posOffset>
                </wp:positionH>
                <wp:positionV relativeFrom="paragraph">
                  <wp:posOffset>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316DE8" w:rsidRDefault="000E2BDD" w:rsidP="00316DE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A0390" id="Oval 8" o:spid="_x0000_s1074" style="position:absolute;margin-left:441.6pt;margin-top:0;width:63.6pt;height:44.1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" filled="f" strokecolor="#243f60 [1604]" strokeweight="2pt">
                <v:textbox>
                  <w:txbxContent>
                    <w:p w:rsidR="000E2BDD" w:rsidRPr="00316DE8" w:rsidRDefault="000E2BDD" w:rsidP="00316DE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Time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0B4766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2B4CE1" wp14:editId="50310484">
                <wp:simplePos x="0" y="0"/>
                <wp:positionH relativeFrom="column">
                  <wp:posOffset>1725930</wp:posOffset>
                </wp:positionH>
                <wp:positionV relativeFrom="paragraph">
                  <wp:posOffset>139065</wp:posOffset>
                </wp:positionV>
                <wp:extent cx="5524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5D8DD" id="Straight Connector 7" o:spid="_x0000_s1026" style="position:absolute;left:0;text-align:lef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10.95pt" to="179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" strokecolor="#4579b8 [3044]"/>
            </w:pict>
          </mc:Fallback>
        </mc:AlternateContent>
      </w:r>
      <w:r w:rsidR="000B4766"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871F50" wp14:editId="71C8EDFE">
                <wp:simplePos x="0" y="0"/>
                <wp:positionH relativeFrom="column">
                  <wp:posOffset>4168140</wp:posOffset>
                </wp:positionH>
                <wp:positionV relativeFrom="paragraph">
                  <wp:posOffset>154305</wp:posOffset>
                </wp:positionV>
                <wp:extent cx="491490" cy="381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E51D3" id="Straight Connector 6" o:spid="_x0000_s1026" style="position:absolute;left:0;text-align:lef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2.15pt" to="366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" strokecolor="#4579b8 [3044]"/>
            </w:pict>
          </mc:Fallback>
        </mc:AlternateContent>
      </w:r>
      <w:r w:rsidR="000B47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5F1060" wp14:editId="0E040A52">
                <wp:simplePos x="0" y="0"/>
                <wp:positionH relativeFrom="column">
                  <wp:posOffset>278130</wp:posOffset>
                </wp:positionH>
                <wp:positionV relativeFrom="paragraph">
                  <wp:posOffset>-53975</wp:posOffset>
                </wp:positionV>
                <wp:extent cx="1436370" cy="4076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0B476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Pin\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1060" id="Rectangle 5" o:spid="_x0000_s1075" style="position:absolute;margin-left:21.9pt;margin-top:-4.25pt;width:113.1pt;height:32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" filled="f" strokecolor="#243f60 [1604]" strokeweight="2pt">
                <v:textbox>
                  <w:txbxContent>
                    <w:p w:rsidR="000E2BDD" w:rsidRPr="00FF6AB8" w:rsidRDefault="000E2BDD" w:rsidP="000B476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Pin\ event</w:t>
                      </w:r>
                    </w:p>
                  </w:txbxContent>
                </v:textbox>
              </v:rect>
            </w:pict>
          </mc:Fallback>
        </mc:AlternateContent>
      </w:r>
      <w:r w:rsidR="000B47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0C9E4A" wp14:editId="1B21670F">
                <wp:simplePos x="0" y="0"/>
                <wp:positionH relativeFrom="margin">
                  <wp:posOffset>2270760</wp:posOffset>
                </wp:positionH>
                <wp:positionV relativeFrom="paragraph">
                  <wp:posOffset>-291465</wp:posOffset>
                </wp:positionV>
                <wp:extent cx="1924050" cy="914400"/>
                <wp:effectExtent l="0" t="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9E4E4E" w:rsidRDefault="000E2BDD" w:rsidP="000B47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a forbidden combination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9E4A" id="Flowchart: Decision 4" o:spid="_x0000_s1076" type="#_x0000_t110" style="position:absolute;margin-left:178.8pt;margin-top:-22.95pt;width:151.5pt;height:1in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" fillcolor="white [3201]" strokecolor="#4f81bd [3204]" strokeweight="2pt">
                <v:textbox>
                  <w:txbxContent>
                    <w:p w:rsidR="000E2BDD" w:rsidRPr="009E4E4E" w:rsidRDefault="000E2BDD" w:rsidP="000B47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a forbidden combination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7B6CAF" wp14:editId="7905654A">
                <wp:simplePos x="0" y="0"/>
                <wp:positionH relativeFrom="margin">
                  <wp:posOffset>4645660</wp:posOffset>
                </wp:positionH>
                <wp:positionV relativeFrom="paragraph">
                  <wp:posOffset>-93345</wp:posOffset>
                </wp:positionV>
                <wp:extent cx="594360" cy="54483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FF6AB8" w:rsidRDefault="000E2BDD" w:rsidP="000B476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B6CAF" id="Rectangle 3" o:spid="_x0000_s1077" style="position:absolute;margin-left:365.8pt;margin-top:-7.35pt;width:46.8pt;height:4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" filled="f" strokecolor="#243f60 [1604]" strokeweight="2pt">
                <v:textbox>
                  <w:txbxContent>
                    <w:p w:rsidR="000E2BDD" w:rsidRPr="00FF6AB8" w:rsidRDefault="000E2BDD" w:rsidP="000B476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7513" w:rsidRDefault="00237A48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0BC17D" wp14:editId="610AD11E">
                <wp:simplePos x="0" y="0"/>
                <wp:positionH relativeFrom="margin">
                  <wp:posOffset>5242560</wp:posOffset>
                </wp:positionH>
                <wp:positionV relativeFrom="paragraph">
                  <wp:posOffset>94615</wp:posOffset>
                </wp:positionV>
                <wp:extent cx="419100" cy="2647950"/>
                <wp:effectExtent l="0" t="0" r="19050" b="19050"/>
                <wp:wrapNone/>
                <wp:docPr id="11270" name="Straight Connector 1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AE91F" id="Straight Connector 11270" o:spid="_x0000_s1026" style="position:absolute;left:0;text-align:lef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8pt,7.45pt" to="445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7055DA3" wp14:editId="23E62C14">
                <wp:simplePos x="0" y="0"/>
                <wp:positionH relativeFrom="margin">
                  <wp:posOffset>5242560</wp:posOffset>
                </wp:positionH>
                <wp:positionV relativeFrom="paragraph">
                  <wp:posOffset>56515</wp:posOffset>
                </wp:positionV>
                <wp:extent cx="400050" cy="2072640"/>
                <wp:effectExtent l="0" t="0" r="19050" b="22860"/>
                <wp:wrapNone/>
                <wp:docPr id="11269" name="Straight Connector 1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7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2D3C4" id="Straight Connector 11269" o:spid="_x0000_s1026" style="position:absolute;left:0;text-align:lef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8pt,4.45pt" to="444.3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35CA77" wp14:editId="3AA510D8">
                <wp:simplePos x="0" y="0"/>
                <wp:positionH relativeFrom="margin">
                  <wp:posOffset>5250180</wp:posOffset>
                </wp:positionH>
                <wp:positionV relativeFrom="paragraph">
                  <wp:posOffset>33655</wp:posOffset>
                </wp:positionV>
                <wp:extent cx="335280" cy="1344930"/>
                <wp:effectExtent l="0" t="0" r="26670" b="26670"/>
                <wp:wrapNone/>
                <wp:docPr id="11268" name="Straight Connector 1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34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5C79A" id="Straight Connector 11268" o:spid="_x0000_s1026" style="position:absolute;left:0;text-align:lef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4pt,2.65pt" to="439.8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9841199" wp14:editId="0AA40057">
                <wp:simplePos x="0" y="0"/>
                <wp:positionH relativeFrom="margin">
                  <wp:posOffset>5242560</wp:posOffset>
                </wp:positionH>
                <wp:positionV relativeFrom="paragraph">
                  <wp:posOffset>33655</wp:posOffset>
                </wp:positionV>
                <wp:extent cx="369570" cy="735330"/>
                <wp:effectExtent l="0" t="0" r="30480" b="26670"/>
                <wp:wrapNone/>
                <wp:docPr id="11265" name="Straight Connector 1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96EE" id="Straight Connector 11265" o:spid="_x0000_s1026" style="position:absolute;left:0;text-align:lef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8pt,2.65pt" to="441.9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ADB058" wp14:editId="3252F64A">
                <wp:simplePos x="0" y="0"/>
                <wp:positionH relativeFrom="margin">
                  <wp:posOffset>5219700</wp:posOffset>
                </wp:positionH>
                <wp:positionV relativeFrom="paragraph">
                  <wp:posOffset>26035</wp:posOffset>
                </wp:positionV>
                <wp:extent cx="403860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3314" id="Straight Connector 28" o:spid="_x0000_s1026" style="position:absolute;left:0;text-align:lef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pt,2.05pt" to="442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" strokecolor="#4579b8 [3044]">
                <w10:wrap anchorx="margin"/>
              </v:line>
            </w:pict>
          </mc:Fallback>
        </mc:AlternateContent>
      </w: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316DE8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3BF31F3" wp14:editId="48EC128A">
                <wp:simplePos x="0" y="0"/>
                <wp:positionH relativeFrom="column">
                  <wp:posOffset>5619750</wp:posOffset>
                </wp:positionH>
                <wp:positionV relativeFrom="paragraph">
                  <wp:posOffset>74295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316DE8" w:rsidRDefault="000E2BDD" w:rsidP="00316DE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F31F3" id="Oval 9" o:spid="_x0000_s1078" style="position:absolute;margin-left:442.5pt;margin-top:5.85pt;width:63.6pt;height:44.1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" filled="f" strokecolor="#243f60 [1604]" strokeweight="2pt">
                <v:textbox>
                  <w:txbxContent>
                    <w:p w:rsidR="000E2BDD" w:rsidRPr="00316DE8" w:rsidRDefault="000E2BDD" w:rsidP="00316DE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Date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316DE8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901B1D" wp14:editId="6A6CFF59">
                <wp:simplePos x="0" y="0"/>
                <wp:positionH relativeFrom="column">
                  <wp:posOffset>5570220</wp:posOffset>
                </wp:positionH>
                <wp:positionV relativeFrom="paragraph">
                  <wp:posOffset>120015</wp:posOffset>
                </wp:positionV>
                <wp:extent cx="902970" cy="525780"/>
                <wp:effectExtent l="0" t="0" r="1143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DD" w:rsidRPr="00005F98" w:rsidRDefault="000E2BDD" w:rsidP="00316DE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F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GPS location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01B1D" id="Oval 11" o:spid="_x0000_s1079" style="position:absolute;margin-left:438.6pt;margin-top:9.45pt;width:71.1pt;height:41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" fillcolor="white [3201]" strokecolor="#c0504d [3205]" strokeweight="2pt">
                <v:textbox>
                  <w:txbxContent>
                    <w:p w:rsidR="000E2BDD" w:rsidRPr="00005F98" w:rsidRDefault="000E2BDD" w:rsidP="00316DE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F98">
                        <w:rPr>
                          <w:color w:val="000000" w:themeColor="text1"/>
                          <w:sz w:val="18"/>
                          <w:szCs w:val="18"/>
                        </w:rPr>
                        <w:t>GPS location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237A48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728CF509" wp14:editId="24A15634">
                <wp:simplePos x="0" y="0"/>
                <wp:positionH relativeFrom="column">
                  <wp:posOffset>5638800</wp:posOffset>
                </wp:positionH>
                <wp:positionV relativeFrom="paragraph">
                  <wp:posOffset>135255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316DE8" w:rsidRDefault="000E2BDD" w:rsidP="00237A4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Alert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CF509" id="Oval 12" o:spid="_x0000_s1080" style="position:absolute;margin-left:444pt;margin-top:10.65pt;width:63.6pt;height:44.1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" filled="f" strokecolor="#243f60 [1604]" strokeweight="2pt">
                <v:textbox>
                  <w:txbxContent>
                    <w:p w:rsidR="000E2BDD" w:rsidRPr="00316DE8" w:rsidRDefault="000E2BDD" w:rsidP="00237A4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Alert SN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237A48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5C74CD26" wp14:editId="07EF16DB">
                <wp:simplePos x="0" y="0"/>
                <wp:positionH relativeFrom="column">
                  <wp:posOffset>5665470</wp:posOffset>
                </wp:positionH>
                <wp:positionV relativeFrom="paragraph">
                  <wp:posOffset>177165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BDD" w:rsidRPr="00316DE8" w:rsidRDefault="000E2BDD" w:rsidP="00237A4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D26" id="Oval 13" o:spid="_x0000_s1081" style="position:absolute;margin-left:446.1pt;margin-top:13.95pt;width:63.6pt;height:44.1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" filled="f" strokecolor="#243f60 [1604]" strokeweight="2pt">
                <v:textbox>
                  <w:txbxContent>
                    <w:p w:rsidR="000E2BDD" w:rsidRPr="00316DE8" w:rsidRDefault="000E2BDD" w:rsidP="00237A4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Type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F2180F" w:rsidRDefault="00F2180F" w:rsidP="00C50497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DATABASE </w:t>
      </w:r>
      <w:commentRangeStart w:id="0"/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CHARTS</w:t>
      </w:r>
      <w:commentRangeEnd w:id="0"/>
      <w:r w:rsidR="00786F31">
        <w:rPr>
          <w:rStyle w:val="CommentReference"/>
          <w:lang w:eastAsia="en-US" w:bidi="ar-SA"/>
        </w:rPr>
        <w:commentReference w:id="0"/>
      </w:r>
    </w:p>
    <w:p w:rsidR="00F2180F" w:rsidRPr="0055788F" w:rsidRDefault="00026D54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commentRangeStart w:id="1"/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Pin\ event</w:t>
      </w:r>
      <w:commentRangeEnd w:id="1"/>
      <w:r w:rsidR="0059031B" w:rsidRPr="001E6239">
        <w:rPr>
          <w:rStyle w:val="CommentReference"/>
          <w:lang w:eastAsia="en-US" w:bidi="ar-SA"/>
        </w:rPr>
        <w:commentReference w:id="1"/>
      </w:r>
    </w:p>
    <w:tbl>
      <w:tblPr>
        <w:tblStyle w:val="TableGrid"/>
        <w:tblpPr w:leftFromText="180" w:rightFromText="180" w:vertAnchor="text" w:horzAnchor="margin" w:tblpY="97"/>
        <w:tblOverlap w:val="never"/>
        <w:bidiVisual/>
        <w:tblW w:w="11298" w:type="dxa"/>
        <w:tblLayout w:type="fixed"/>
        <w:tblLook w:val="04A0" w:firstRow="1" w:lastRow="0" w:firstColumn="1" w:lastColumn="0" w:noHBand="0" w:noVBand="1"/>
      </w:tblPr>
      <w:tblGrid>
        <w:gridCol w:w="914"/>
        <w:gridCol w:w="1395"/>
        <w:gridCol w:w="1776"/>
        <w:gridCol w:w="1403"/>
        <w:gridCol w:w="1466"/>
        <w:gridCol w:w="1026"/>
        <w:gridCol w:w="1284"/>
        <w:gridCol w:w="1017"/>
        <w:gridCol w:w="1017"/>
      </w:tblGrid>
      <w:tr w:rsidR="00561003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P</w:t>
            </w:r>
            <w:commentRangeStart w:id="2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ic</w:t>
            </w:r>
            <w:commentRangeEnd w:id="2"/>
            <w:r>
              <w:rPr>
                <w:rStyle w:val="CommentReference"/>
                <w:rtl/>
                <w:lang w:eastAsia="en-US" w:bidi="ar-SA"/>
              </w:rPr>
              <w:commentReference w:id="2"/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3"/>
            <w:r w:rsidRPr="0059031B">
              <w:rPr>
                <w:rFonts w:asciiTheme="minorBidi" w:hAnsiTheme="minorBidi" w:cstheme="minorBidi"/>
                <w:b/>
                <w:bCs/>
                <w:color w:val="7030A0"/>
                <w:sz w:val="28"/>
                <w:szCs w:val="28"/>
                <w:u w:val="single"/>
              </w:rPr>
              <w:t>Raman output</w:t>
            </w:r>
            <w:commentRangeEnd w:id="3"/>
            <w:r w:rsidRPr="0059031B">
              <w:rPr>
                <w:rStyle w:val="CommentReference"/>
                <w:color w:val="7030A0"/>
                <w:lang w:eastAsia="en-US" w:bidi="ar-SA"/>
              </w:rPr>
              <w:commentReference w:id="3"/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4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GPS location</w:t>
            </w:r>
            <w:commentRangeEnd w:id="4"/>
            <w:r>
              <w:rPr>
                <w:rStyle w:val="CommentReference"/>
                <w:lang w:eastAsia="en-US" w:bidi="ar-SA"/>
              </w:rPr>
              <w:commentReference w:id="4"/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5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Id number</w:t>
            </w:r>
            <w:r w:rsidR="00C4730D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  <w:commentRangeEnd w:id="5"/>
            <w:r w:rsidR="00C4730D">
              <w:rPr>
                <w:rStyle w:val="CommentReference"/>
                <w:lang w:eastAsia="en-US" w:bidi="ar-SA"/>
              </w:rPr>
              <w:commentReference w:id="5"/>
            </w:r>
          </w:p>
          <w:p w:rsidR="00561003" w:rsidRPr="008A12B2" w:rsidRDefault="00561003" w:rsidP="008A12B2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Plate number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Date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5E0863" w:rsidRDefault="00561003" w:rsidP="008A12B2">
            <w:pP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</w:pPr>
            <w:r w:rsidRPr="000F1BDC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User id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03" w:rsidRPr="005E0863" w:rsidRDefault="00561003" w:rsidP="008A12B2">
            <w:pP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  <w:rtl/>
              </w:rPr>
            </w:pPr>
            <w:commentRangeStart w:id="6"/>
            <w:r w:rsidRPr="005E086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Sn</w:t>
            </w:r>
            <w:commentRangeEnd w:id="6"/>
            <w:r w:rsidRPr="005E0863">
              <w:rPr>
                <w:rStyle w:val="CommentReference"/>
                <w:color w:val="FFC000"/>
                <w:lang w:eastAsia="en-US" w:bidi="ar-SA"/>
              </w:rPr>
              <w:commentReference w:id="6"/>
            </w:r>
          </w:p>
        </w:tc>
      </w:tr>
      <w:tr w:rsidR="00561003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8A12B2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File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---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8A12B2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746576867584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8A12B2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201391986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2387537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07:45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04\12\16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561003" w:rsidRDefault="00561003" w:rsidP="008A12B2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8A12B2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01001</w:t>
            </w:r>
          </w:p>
        </w:tc>
      </w:tr>
      <w:tr w:rsidR="00561003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---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857685746351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485764536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3488674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08:32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04\12\16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01002</w:t>
            </w:r>
          </w:p>
        </w:tc>
      </w:tr>
      <w:tr w:rsidR="00561003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---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958967465756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293857364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3345213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09:51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05\12\16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01003</w:t>
            </w:r>
          </w:p>
        </w:tc>
      </w:tr>
      <w:tr w:rsidR="00561003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  <w:r>
              <w:rPr>
                <w:rFonts w:asciiTheme="minorBidi" w:hAnsiTheme="minorBidi" w:cstheme="minorBidi"/>
              </w:rPr>
              <w:t>035ace1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354656476767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765839487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9855733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10:24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06\12\16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02001</w:t>
            </w:r>
          </w:p>
        </w:tc>
      </w:tr>
      <w:tr w:rsidR="00A43C41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Default="003F1944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Default="00A43C41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035hyd23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CB2233" w:rsidRDefault="003F1944" w:rsidP="00561003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354656476767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CB2233" w:rsidRDefault="003F1944" w:rsidP="00561003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765839487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403ABB" w:rsidRDefault="003F1944" w:rsidP="00561003">
            <w:pPr>
              <w:rPr>
                <w:rFonts w:asciiTheme="minorBidi" w:hAnsiTheme="minorBidi" w:cstheme="minorBidi"/>
              </w:rPr>
            </w:pPr>
            <w:r w:rsidRPr="00403ABB">
              <w:rPr>
                <w:rFonts w:asciiTheme="minorBidi" w:hAnsiTheme="minorBidi" w:cstheme="minorBidi"/>
              </w:rPr>
              <w:t>9855733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403ABB" w:rsidRDefault="003F1944" w:rsidP="00561003">
            <w:pPr>
              <w:rPr>
                <w:rFonts w:asciiTheme="minorBidi" w:hAnsiTheme="minorBidi" w:cstheme="minorBidi"/>
              </w:rPr>
            </w:pPr>
            <w:r w:rsidRPr="00403ABB">
              <w:rPr>
                <w:rFonts w:asciiTheme="minorBidi" w:hAnsiTheme="minorBidi" w:cstheme="minorBidi"/>
              </w:rPr>
              <w:t>1</w:t>
            </w:r>
            <w:r>
              <w:rPr>
                <w:rFonts w:asciiTheme="minorBidi" w:hAnsiTheme="minorBidi" w:cstheme="minorBidi"/>
              </w:rPr>
              <w:t>1</w:t>
            </w:r>
            <w:r w:rsidRPr="00403ABB">
              <w:rPr>
                <w:rFonts w:asciiTheme="minorBidi" w:hAnsiTheme="minorBidi" w:cstheme="minorBidi"/>
              </w:rPr>
              <w:t>:2</w:t>
            </w: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403ABB" w:rsidRDefault="003F1944" w:rsidP="00561003">
            <w:pPr>
              <w:rPr>
                <w:rFonts w:asciiTheme="minorBidi" w:hAnsiTheme="minorBidi" w:cstheme="minorBidi"/>
              </w:rPr>
            </w:pPr>
            <w:r w:rsidRPr="00403ABB">
              <w:rPr>
                <w:rFonts w:asciiTheme="minorBidi" w:hAnsiTheme="minorBidi" w:cstheme="minorBidi"/>
              </w:rPr>
              <w:t>06\12\16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561003" w:rsidRDefault="003F1944" w:rsidP="00561003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41" w:rsidRPr="006C57CC" w:rsidRDefault="003F1944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>
              <w:rPr>
                <w:rFonts w:asciiTheme="minorBidi" w:hAnsiTheme="minorBidi" w:cstheme="minorBidi"/>
                <w:color w:val="000000" w:themeColor="text1"/>
                <w:u w:val="single"/>
              </w:rPr>
              <w:t>02003</w:t>
            </w:r>
          </w:p>
        </w:tc>
      </w:tr>
      <w:tr w:rsidR="00561003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File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035ace1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234523445656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584756373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2344511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11:16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06\12\16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02002</w:t>
            </w:r>
          </w:p>
        </w:tc>
      </w:tr>
    </w:tbl>
    <w:p w:rsidR="0055788F" w:rsidRDefault="0055788F" w:rsidP="0055788F">
      <w:pPr>
        <w:ind w:left="36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F2180F" w:rsidRPr="0055788F" w:rsidRDefault="00335F0F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color w:val="7030A0"/>
          <w:sz w:val="28"/>
          <w:szCs w:val="28"/>
          <w:u w:val="single"/>
          <w:rtl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Raman output</w:t>
      </w:r>
    </w:p>
    <w:tbl>
      <w:tblPr>
        <w:tblStyle w:val="TableGrid"/>
        <w:bidiVisual/>
        <w:tblW w:w="9711" w:type="dxa"/>
        <w:tblInd w:w="-685" w:type="dxa"/>
        <w:tblLook w:val="04A0" w:firstRow="1" w:lastRow="0" w:firstColumn="1" w:lastColumn="0" w:noHBand="0" w:noVBand="1"/>
      </w:tblPr>
      <w:tblGrid>
        <w:gridCol w:w="1257"/>
        <w:gridCol w:w="1350"/>
        <w:gridCol w:w="1290"/>
        <w:gridCol w:w="2220"/>
        <w:gridCol w:w="1797"/>
        <w:gridCol w:w="1797"/>
      </w:tblGrid>
      <w:tr w:rsidR="00B872C9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Esp. 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Match Percent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2C9" w:rsidRDefault="00B872C9" w:rsidP="005A187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szCs w:val="28"/>
                <w:u w:val="single"/>
              </w:rPr>
              <w:t xml:space="preserve">Material </w:t>
            </w:r>
            <w:r w:rsidRPr="00D77378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szCs w:val="28"/>
                <w:u w:val="single"/>
              </w:rPr>
              <w:t>Sn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Material name</w:t>
            </w:r>
            <w:r>
              <w:rPr>
                <w:rStyle w:val="CommentReference"/>
                <w:lang w:eastAsia="en-US" w:bidi="ar-SA"/>
              </w:rPr>
              <w:commentReference w:id="7"/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2C9" w:rsidRPr="00C4730D" w:rsidRDefault="00B872C9" w:rsidP="00C50497">
            <w:pPr>
              <w:rPr>
                <w:rFonts w:asciiTheme="minorBidi" w:hAnsiTheme="minorBidi" w:cstheme="minorBidi"/>
                <w:b/>
                <w:bCs/>
                <w:color w:val="943634" w:themeColor="accent2" w:themeShade="BF"/>
                <w:sz w:val="28"/>
                <w:szCs w:val="28"/>
                <w:u w:val="single"/>
              </w:rPr>
            </w:pPr>
            <w:r w:rsidRPr="00C4730D">
              <w:rPr>
                <w:rFonts w:asciiTheme="minorBidi" w:hAnsiTheme="minorBidi" w:cstheme="minorBidi"/>
                <w:b/>
                <w:bCs/>
                <w:color w:val="943634" w:themeColor="accent2" w:themeShade="BF"/>
                <w:sz w:val="28"/>
                <w:szCs w:val="28"/>
                <w:u w:val="single"/>
              </w:rPr>
              <w:t>G-scan Sn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F1BDC">
              <w:rPr>
                <w:rFonts w:asciiTheme="minorBidi" w:hAnsiTheme="minorBidi" w:cstheme="minorBidi"/>
                <w:b/>
                <w:bCs/>
                <w:color w:val="7030A0"/>
                <w:sz w:val="28"/>
                <w:szCs w:val="28"/>
                <w:u w:val="single"/>
              </w:rPr>
              <w:t>Output Sn</w:t>
            </w:r>
          </w:p>
        </w:tc>
      </w:tr>
      <w:tr w:rsidR="00B872C9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0.91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Acetic acid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035ace1</w:t>
            </w:r>
          </w:p>
        </w:tc>
      </w:tr>
      <w:tr w:rsidR="00B872C9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0.78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Hydrogen peroxide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001035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035hyd23</w:t>
            </w:r>
          </w:p>
        </w:tc>
      </w:tr>
      <w:tr w:rsidR="00B872C9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0.63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Acetone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037ace32</w:t>
            </w:r>
          </w:p>
        </w:tc>
      </w:tr>
      <w:tr w:rsidR="00B872C9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0.81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360A2" w:rsidP="005A187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Acetone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</w:t>
            </w:r>
            <w:r w:rsidR="001E6239">
              <w:rPr>
                <w:rFonts w:asciiTheme="minorBidi" w:hAnsiTheme="minorBidi" w:cstheme="minorBidi"/>
              </w:rPr>
              <w:t>37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  <w:r w:rsidR="001E6239">
              <w:rPr>
                <w:rFonts w:asciiTheme="minorBidi" w:hAnsiTheme="minorBidi" w:cstheme="minorBidi"/>
              </w:rPr>
              <w:t>37ace32.2</w:t>
            </w:r>
          </w:p>
        </w:tc>
      </w:tr>
      <w:tr w:rsidR="00B872C9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0.93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Ethyl alcohol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001056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C9" w:rsidRDefault="001E6239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056eth4</w:t>
            </w:r>
          </w:p>
        </w:tc>
      </w:tr>
    </w:tbl>
    <w:p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F2180F" w:rsidRPr="0055788F" w:rsidRDefault="009F3036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Area</w:t>
      </w:r>
      <w:r w:rsidR="005C1973"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s</w:t>
      </w:r>
    </w:p>
    <w:tbl>
      <w:tblPr>
        <w:tblStyle w:val="TableGrid"/>
        <w:bidiVisual/>
        <w:tblW w:w="6564" w:type="dxa"/>
        <w:tblInd w:w="2456" w:type="dxa"/>
        <w:tblLayout w:type="fixed"/>
        <w:tblLook w:val="04A0" w:firstRow="1" w:lastRow="0" w:firstColumn="1" w:lastColumn="0" w:noHBand="0" w:noVBand="1"/>
      </w:tblPr>
      <w:tblGrid>
        <w:gridCol w:w="1257"/>
        <w:gridCol w:w="2433"/>
        <w:gridCol w:w="1768"/>
        <w:gridCol w:w="1106"/>
      </w:tblGrid>
      <w:tr w:rsidR="00F2180F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80F" w:rsidRDefault="00EF545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8"/>
            <w:r w:rsidRPr="005E086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Event\ pin</w:t>
            </w:r>
            <w:commentRangeEnd w:id="8"/>
            <w:r w:rsidRPr="005E0863">
              <w:rPr>
                <w:rStyle w:val="CommentReference"/>
                <w:color w:val="FFC000"/>
                <w:lang w:eastAsia="en-US" w:bidi="ar-SA"/>
              </w:rPr>
              <w:commentReference w:id="8"/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80F" w:rsidRDefault="00CB2233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9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GPS location</w:t>
            </w:r>
            <w:commentRangeEnd w:id="9"/>
            <w:r>
              <w:rPr>
                <w:rStyle w:val="CommentReference"/>
                <w:lang w:eastAsia="en-US" w:bidi="ar-SA"/>
              </w:rPr>
              <w:commentReference w:id="9"/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80F" w:rsidRDefault="00BB33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Type </w:t>
            </w:r>
            <w:r w:rsidR="00F2180F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80F" w:rsidRDefault="004D3BE3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commentRangeStart w:id="10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Area</w:t>
            </w:r>
            <w:commentRangeEnd w:id="10"/>
            <w:r w:rsidR="00DD6FA2">
              <w:rPr>
                <w:rStyle w:val="CommentReference"/>
                <w:lang w:eastAsia="en-US" w:bidi="ar-SA"/>
              </w:rPr>
              <w:commentReference w:id="10"/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sn</w:t>
            </w:r>
            <w:proofErr w:type="spellEnd"/>
          </w:p>
        </w:tc>
      </w:tr>
      <w:tr w:rsidR="00CB2233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233" w:rsidRPr="006C57CC" w:rsidRDefault="00DD6FA2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233" w:rsidRPr="00CB2233" w:rsidRDefault="00CB2233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746576867584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233" w:rsidRPr="00BB33C9" w:rsidRDefault="00CB223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Roadblock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233" w:rsidRPr="00BB33C9" w:rsidRDefault="005C1973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RB001</w:t>
            </w:r>
          </w:p>
        </w:tc>
      </w:tr>
      <w:tr w:rsidR="00B343ED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6C57CC" w:rsidRDefault="00B343ED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746576867584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Roadblock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commentRangeStart w:id="11"/>
            <w:r>
              <w:rPr>
                <w:rFonts w:asciiTheme="minorBidi" w:hAnsiTheme="minorBidi" w:cstheme="minorBidi"/>
              </w:rPr>
              <w:t>RB001</w:t>
            </w:r>
            <w:commentRangeEnd w:id="11"/>
            <w:r>
              <w:rPr>
                <w:rStyle w:val="CommentReference"/>
                <w:lang w:eastAsia="en-US" w:bidi="ar-SA"/>
              </w:rPr>
              <w:commentReference w:id="11"/>
            </w:r>
          </w:p>
        </w:tc>
      </w:tr>
      <w:tr w:rsidR="00B343ED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6C57CC" w:rsidRDefault="00B343ED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987348375643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Default="00B343ED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Roadblock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RB002</w:t>
            </w:r>
          </w:p>
        </w:tc>
      </w:tr>
      <w:tr w:rsidR="00B343ED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6C57CC" w:rsidRDefault="00B343ED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857685746351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Airport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AP001</w:t>
            </w:r>
          </w:p>
        </w:tc>
      </w:tr>
      <w:tr w:rsidR="0013445E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45E" w:rsidRPr="006C57CC" w:rsidRDefault="0089607A" w:rsidP="00C50497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45E" w:rsidRPr="00CB2233" w:rsidRDefault="0089607A" w:rsidP="00C50497">
            <w:pPr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345</w:t>
            </w:r>
            <w:r w:rsidRPr="00CB2233">
              <w:rPr>
                <w:rFonts w:asciiTheme="minorBidi" w:hAnsiTheme="minorBidi" w:cstheme="minorBidi"/>
                <w:sz w:val="16"/>
                <w:szCs w:val="16"/>
              </w:rPr>
              <w:t>6857463</w:t>
            </w:r>
            <w:r>
              <w:rPr>
                <w:rFonts w:asciiTheme="minorBidi" w:hAnsiTheme="minorBidi" w:cstheme="minorBidi"/>
                <w:sz w:val="16"/>
                <w:szCs w:val="16"/>
              </w:rPr>
              <w:t>37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45E" w:rsidRDefault="0013445E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Border cross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45E" w:rsidRDefault="0089607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BC001</w:t>
            </w:r>
          </w:p>
        </w:tc>
      </w:tr>
      <w:tr w:rsidR="00B343ED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6C57CC" w:rsidRDefault="000C6C76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958967465756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Sea port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SP001</w:t>
            </w:r>
          </w:p>
        </w:tc>
      </w:tr>
      <w:tr w:rsidR="00B343ED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6C57CC" w:rsidRDefault="000C6C76" w:rsidP="00C50497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7F0CFD" w:rsidP="00C50497">
            <w:pPr>
              <w:rPr>
                <w:rFonts w:asciiTheme="minorBidi" w:hAnsiTheme="minorBidi" w:cstheme="minorBidi"/>
              </w:rPr>
            </w:pPr>
            <w:r w:rsidRPr="007F0CFD">
              <w:rPr>
                <w:rFonts w:asciiTheme="minorBidi" w:hAnsiTheme="minorBidi" w:cstheme="minorBidi"/>
                <w:sz w:val="16"/>
                <w:szCs w:val="16"/>
              </w:rPr>
              <w:t>9685969546</w:t>
            </w:r>
            <w:r>
              <w:rPr>
                <w:rFonts w:asciiTheme="minorBidi" w:hAnsiTheme="minorBidi" w:cstheme="minorBidi"/>
                <w:sz w:val="16"/>
                <w:szCs w:val="16"/>
              </w:rPr>
              <w:t>34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Train station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TS001</w:t>
            </w:r>
          </w:p>
        </w:tc>
      </w:tr>
    </w:tbl>
    <w:p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F2180F" w:rsidRPr="0055788F" w:rsidRDefault="00521B57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commentRangeStart w:id="12"/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Users</w:t>
      </w:r>
      <w:commentRangeEnd w:id="12"/>
      <w:r w:rsidR="008F00B5">
        <w:rPr>
          <w:rStyle w:val="CommentReference"/>
          <w:lang w:eastAsia="en-US" w:bidi="ar-SA"/>
        </w:rPr>
        <w:commentReference w:id="12"/>
      </w:r>
    </w:p>
    <w:tbl>
      <w:tblPr>
        <w:tblStyle w:val="TableGrid"/>
        <w:bidiVisual/>
        <w:tblW w:w="6467" w:type="dxa"/>
        <w:tblInd w:w="2555" w:type="dxa"/>
        <w:tblLook w:val="04A0" w:firstRow="1" w:lastRow="0" w:firstColumn="1" w:lastColumn="0" w:noHBand="0" w:noVBand="1"/>
      </w:tblPr>
      <w:tblGrid>
        <w:gridCol w:w="1586"/>
        <w:gridCol w:w="1711"/>
        <w:gridCol w:w="1752"/>
        <w:gridCol w:w="1418"/>
      </w:tblGrid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>User unit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level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F1BDC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User id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Super admin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Tal Venezia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 w:rsidRPr="00092DD2">
              <w:rPr>
                <w:rFonts w:asciiTheme="minorBidi" w:hAnsiTheme="minorBidi" w:cstheme="minorBidi"/>
              </w:rPr>
              <w:t>201391984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Super admin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Arye Kogan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201398475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Super admin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Tomer Achdut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301487564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Technician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Claudia Arso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293847523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Operator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Martin Levi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348734747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1964E2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Default="001964E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Admin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John Tylor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345455657</w:t>
            </w:r>
          </w:p>
        </w:tc>
      </w:tr>
      <w:tr w:rsidR="002034EA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Default="005E086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</w:t>
            </w:r>
            <w:r w:rsidR="002034EA">
              <w:rPr>
                <w:rFonts w:asciiTheme="minorBidi" w:hAnsiTheme="minorBidi" w:cstheme="minorBidi"/>
              </w:rPr>
              <w:t>perator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Ohad Cohen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454656765</w:t>
            </w:r>
          </w:p>
        </w:tc>
      </w:tr>
      <w:tr w:rsidR="002A5908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08" w:rsidRPr="006C57CC" w:rsidRDefault="005E0863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08" w:rsidRDefault="005E086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Technician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08" w:rsidRDefault="005E086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Oren Toledan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08" w:rsidRDefault="002A5908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223445456</w:t>
            </w:r>
          </w:p>
        </w:tc>
      </w:tr>
    </w:tbl>
    <w:p w:rsidR="005E0863" w:rsidRDefault="005E086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F2180F" w:rsidRPr="0055788F" w:rsidRDefault="00FA3FE7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Units </w:t>
      </w:r>
    </w:p>
    <w:tbl>
      <w:tblPr>
        <w:tblStyle w:val="TableGrid"/>
        <w:bidiVisual/>
        <w:tblW w:w="6281" w:type="dxa"/>
        <w:tblInd w:w="2741" w:type="dxa"/>
        <w:tblLook w:val="04A0" w:firstRow="1" w:lastRow="0" w:firstColumn="1" w:lastColumn="0" w:noHBand="0" w:noVBand="1"/>
      </w:tblPr>
      <w:tblGrid>
        <w:gridCol w:w="1072"/>
        <w:gridCol w:w="1477"/>
        <w:gridCol w:w="1866"/>
        <w:gridCol w:w="1866"/>
      </w:tblGrid>
      <w:tr w:rsidR="00003E2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E27" w:rsidRDefault="00003E2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 xml:space="preserve">Unit library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Default="00003E2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Country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E27" w:rsidRDefault="00003E2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Name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6C57CC" w:rsidRDefault="00003E27" w:rsidP="00C50497">
            <w:pPr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</w:pPr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 xml:space="preserve">Unit </w:t>
            </w:r>
            <w:proofErr w:type="spellStart"/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>sn</w:t>
            </w:r>
            <w:proofErr w:type="spellEnd"/>
          </w:p>
        </w:tc>
      </w:tr>
      <w:tr w:rsidR="00003E2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C42700" w:rsidRDefault="00003E27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 w:rsidRPr="00C42700">
              <w:rPr>
                <w:rFonts w:asciiTheme="minorBidi" w:hAnsiTheme="minorBidi" w:cstheme="minorBidi"/>
              </w:rPr>
              <w:t>Israel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 w:rsidRPr="00C42700">
              <w:rPr>
                <w:rFonts w:asciiTheme="minorBidi" w:hAnsiTheme="minorBidi" w:cstheme="minorBidi"/>
              </w:rPr>
              <w:t>LDS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6C57CC" w:rsidRDefault="00003E27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</w:tr>
      <w:tr w:rsidR="009C2F4C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4C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4C" w:rsidRPr="00C42700" w:rsidRDefault="009C2F4C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Argentina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4C" w:rsidRPr="00C42700" w:rsidRDefault="009C2F4C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Gendarmery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4C" w:rsidRPr="006C57CC" w:rsidRDefault="009C2F4C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</w:tr>
      <w:tr w:rsidR="00003E2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Israel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Customs </w:t>
            </w:r>
            <w:r w:rsidRPr="00C42700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27" w:rsidRPr="006C57CC" w:rsidRDefault="00003E27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Isr002</w:t>
            </w:r>
          </w:p>
        </w:tc>
      </w:tr>
    </w:tbl>
    <w:p w:rsidR="002034EA" w:rsidRDefault="002034EA" w:rsidP="004B1C79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4B1C79" w:rsidRPr="0055788F" w:rsidRDefault="004B1C79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M</w:t>
      </w:r>
      <w:r w:rsidR="00F66293"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aterials</w:t>
      </w: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3940"/>
        <w:gridCol w:w="2071"/>
        <w:gridCol w:w="1174"/>
        <w:gridCol w:w="1260"/>
      </w:tblGrid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C0295C" w:rsidRDefault="00AF400D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D77378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szCs w:val="28"/>
                <w:u w:val="single"/>
              </w:rPr>
              <w:t>Sn</w:t>
            </w:r>
          </w:p>
        </w:tc>
        <w:tc>
          <w:tcPr>
            <w:tcW w:w="3944" w:type="dxa"/>
            <w:noWrap/>
          </w:tcPr>
          <w:p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material name</w:t>
            </w:r>
          </w:p>
        </w:tc>
        <w:tc>
          <w:tcPr>
            <w:tcW w:w="2014" w:type="dxa"/>
            <w:noWrap/>
          </w:tcPr>
          <w:p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Molecular formula</w:t>
            </w:r>
          </w:p>
        </w:tc>
        <w:tc>
          <w:tcPr>
            <w:tcW w:w="1175" w:type="dxa"/>
            <w:noWrap/>
          </w:tcPr>
          <w:p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CAS</w:t>
            </w:r>
          </w:p>
        </w:tc>
        <w:tc>
          <w:tcPr>
            <w:tcW w:w="1261" w:type="dxa"/>
            <w:noWrap/>
          </w:tcPr>
          <w:p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Type 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394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TETRYL</w:t>
            </w:r>
          </w:p>
        </w:tc>
        <w:tc>
          <w:tcPr>
            <w:tcW w:w="201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C7H5N5O8</w:t>
            </w: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479-45-8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Triethylene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glycol dinitrate</w:t>
            </w:r>
          </w:p>
        </w:tc>
        <w:tc>
          <w:tcPr>
            <w:tcW w:w="201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C6H12N2O8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111-22-8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394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Trinitro-M-Cresol </w:t>
            </w:r>
          </w:p>
        </w:tc>
        <w:tc>
          <w:tcPr>
            <w:tcW w:w="201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C7H5N3O7</w:t>
            </w: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602-99-3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Trinitromethane</w:t>
            </w:r>
          </w:p>
        </w:tc>
        <w:tc>
          <w:tcPr>
            <w:tcW w:w="201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CHN3O6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517-25-9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linear 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nitramines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_201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Nitromethane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СН3NO2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75-52-5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Isopropyl Isocyanate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(СH3)2СНNСО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1795-48-8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1-(M-(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Trifluoromethyl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>)Phenyl)Piperazine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C11H13F3N2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15532-75-9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1-Benzylpiperazine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C11H16N2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2759-28-6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4'-Aminopropiophenone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C9H11N1O1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70-69-9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11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4-Fluoroamphetamine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459-02-9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12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4-Methylethcathinone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1225617-18-4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13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Acbm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>(N)-2201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1400742-13-3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14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Akb48-F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1345973-53-6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15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ALLOBARBITAL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C10H12N2O3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52-43-7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16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Amobarbital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C11H18N2O3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57-43-2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17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Amphetamine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300-62-9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18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Anastrozolum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120511-73-1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19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BARBITAL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C8H12N2O3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57-44-3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20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Benzyl Methyl Ketone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C9H10O1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103-79-7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21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Cocainium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Hydrochloride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C17H22Cl1N1O4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53-21-4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Codeine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C18H21N1O3*H2O1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76-57-3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23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Diazepam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439-14-5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24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Heroin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561-27-3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25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Jwh-122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619294-47-2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26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Ketamine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6740-88-1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27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Mdma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42542-10-9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28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mephobarbital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C13H14N2O3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115-38-8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29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Methamphetamine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537-46-2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30</w:t>
            </w:r>
          </w:p>
        </w:tc>
        <w:tc>
          <w:tcPr>
            <w:tcW w:w="3944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Methylenedioxy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Pyrovalerone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687603-66-3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31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Modafinil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68693-11-8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32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Morphine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57-27-2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33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Noscapine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C22H23NO7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128-62-1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34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Pemoline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C9H8N2O2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2152-34-3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35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PHENTERMINE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C10H15N1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122-09-8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36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secobarbital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C12H18N2O3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76-73-3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37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Thebaine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115-37-7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38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1,4-Butanediol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C4H10O2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110-63-4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39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2,5-Dimethoxybenzaldehyde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C9H10O3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93-02-7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40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2-Phenylethyl Bromide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C8H9Br1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103-63-9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41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2-Phenylethyl Chloride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C8H9Cl1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622-24-2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42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3-Phenyl-1-Propene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C9H10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300-57-2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43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Acetic acid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C2H4O2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64-19-7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44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Acetic Anhydride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C4H6O3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108-24-7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45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Anthranilicacid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C7H7N1O2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118-92-3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46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Benzaldehyde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C7H6O1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100-52-7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47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Bromoethane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C2H5Br1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74-96-4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48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Cyclohexylamine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C6H13N1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108-91-8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49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Diphenylacetic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acid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C14H12O2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117-34-0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50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Diphenylacetonitrile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C14H11N1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86-29-3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51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Gamma-Butyrolactone</w:t>
            </w:r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C4H6O2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96-48-0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:rsidTr="005A187F">
        <w:trPr>
          <w:trHeight w:val="306"/>
        </w:trPr>
        <w:tc>
          <w:tcPr>
            <w:tcW w:w="625" w:type="dxa"/>
          </w:tcPr>
          <w:p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52</w:t>
            </w:r>
          </w:p>
        </w:tc>
        <w:tc>
          <w:tcPr>
            <w:tcW w:w="394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Isosafrole</w:t>
            </w:r>
            <w:proofErr w:type="spellEnd"/>
          </w:p>
        </w:tc>
        <w:tc>
          <w:tcPr>
            <w:tcW w:w="2014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C10H10O2</w:t>
            </w:r>
          </w:p>
        </w:tc>
        <w:tc>
          <w:tcPr>
            <w:tcW w:w="1175" w:type="dxa"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120-58-1</w:t>
            </w:r>
          </w:p>
        </w:tc>
        <w:tc>
          <w:tcPr>
            <w:tcW w:w="1261" w:type="dxa"/>
            <w:noWrap/>
            <w:hideMark/>
          </w:tcPr>
          <w:p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</w:tbl>
    <w:p w:rsidR="004B1C79" w:rsidRDefault="004B1C79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6C57CC" w:rsidRPr="0055788F" w:rsidRDefault="006C57CC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Library </w:t>
      </w:r>
    </w:p>
    <w:tbl>
      <w:tblPr>
        <w:tblStyle w:val="TableGrid"/>
        <w:bidiVisual/>
        <w:tblW w:w="2799" w:type="dxa"/>
        <w:tblInd w:w="6221" w:type="dxa"/>
        <w:tblLook w:val="04A0" w:firstRow="1" w:lastRow="0" w:firstColumn="1" w:lastColumn="0" w:noHBand="0" w:noVBand="1"/>
      </w:tblPr>
      <w:tblGrid>
        <w:gridCol w:w="1524"/>
        <w:gridCol w:w="1275"/>
      </w:tblGrid>
      <w:tr w:rsidR="006C57CC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CC" w:rsidRDefault="005C6583" w:rsidP="00ED047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Material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sn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7CC" w:rsidRDefault="005C6583" w:rsidP="00ED047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 xml:space="preserve">Library </w:t>
            </w:r>
            <w:proofErr w:type="spellStart"/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>sn</w:t>
            </w:r>
            <w:proofErr w:type="spellEnd"/>
          </w:p>
        </w:tc>
      </w:tr>
      <w:tr w:rsidR="006C57CC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CC" w:rsidRPr="00081E4D" w:rsidRDefault="005C6583" w:rsidP="00ED0475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081E4D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7CC" w:rsidRDefault="005C6583" w:rsidP="00ED0475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081E4D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081E4D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7174CB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</w:tr>
      <w:tr w:rsidR="007174CB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CB" w:rsidRPr="00081E4D" w:rsidRDefault="007174CB" w:rsidP="007174CB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CB" w:rsidRDefault="007174CB" w:rsidP="007174CB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</w:tr>
      <w:tr w:rsidR="007174CB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CB" w:rsidRPr="00081E4D" w:rsidRDefault="007174CB" w:rsidP="007174CB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CB" w:rsidRDefault="007174CB" w:rsidP="007174CB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</w:tr>
    </w:tbl>
    <w:p w:rsidR="00E05287" w:rsidRDefault="00E05287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1F3ECE" w:rsidRDefault="001F3ECE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895D4C" w:rsidRPr="0055788F" w:rsidRDefault="00895D4C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G-scan</w:t>
      </w:r>
    </w:p>
    <w:tbl>
      <w:tblPr>
        <w:tblStyle w:val="TableGrid"/>
        <w:bidiVisual/>
        <w:tblW w:w="5672" w:type="dxa"/>
        <w:tblInd w:w="3353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810595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6C57CC" w:rsidRDefault="00810595" w:rsidP="00895D4C">
            <w:pPr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</w:pPr>
            <w:r w:rsidRPr="00810595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Last update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 xml:space="preserve">Unit </w:t>
            </w:r>
            <w:proofErr w:type="spellStart"/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>sn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 xml:space="preserve">Library </w:t>
            </w:r>
            <w:proofErr w:type="spellStart"/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>sn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4730D">
              <w:rPr>
                <w:rFonts w:asciiTheme="minorBidi" w:hAnsiTheme="minorBidi" w:cstheme="minorBidi"/>
                <w:b/>
                <w:bCs/>
                <w:color w:val="943634" w:themeColor="accent2" w:themeShade="BF"/>
                <w:sz w:val="28"/>
                <w:szCs w:val="28"/>
                <w:u w:val="single"/>
              </w:rPr>
              <w:t>G-scan Sn</w:t>
            </w:r>
          </w:p>
        </w:tc>
      </w:tr>
      <w:tr w:rsidR="00810595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6C57CC" w:rsidRDefault="00810595" w:rsidP="00895D4C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4/5/15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733341" w:rsidRDefault="00810595" w:rsidP="00895D4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001035</w:t>
            </w:r>
          </w:p>
        </w:tc>
      </w:tr>
      <w:tr w:rsidR="00810595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6C57CC" w:rsidRDefault="00810595" w:rsidP="00895D4C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2/5/15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733341" w:rsidRDefault="00810595" w:rsidP="00895D4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</w:t>
            </w:r>
            <w:r>
              <w:rPr>
                <w:rFonts w:asciiTheme="minorBidi" w:hAnsiTheme="minorBidi" w:cstheme="minorBidi"/>
              </w:rPr>
              <w:t>3</w:t>
            </w:r>
          </w:p>
        </w:tc>
      </w:tr>
      <w:tr w:rsidR="00810595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6C57CC" w:rsidRDefault="00810595" w:rsidP="00895D4C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14/7/15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001037</w:t>
            </w:r>
          </w:p>
        </w:tc>
      </w:tr>
      <w:tr w:rsidR="00810595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6C57CC" w:rsidRDefault="00810595" w:rsidP="00E249E6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12/3/16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E249E6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00105</w:t>
            </w:r>
            <w:r>
              <w:rPr>
                <w:rFonts w:asciiTheme="minorBidi" w:hAnsiTheme="minorBidi" w:cstheme="minorBidi"/>
              </w:rPr>
              <w:t>4</w:t>
            </w:r>
          </w:p>
        </w:tc>
      </w:tr>
      <w:tr w:rsidR="00810595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Pr="006C57CC" w:rsidRDefault="002468CE" w:rsidP="00E249E6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22/5/16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E249E6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001056</w:t>
            </w:r>
          </w:p>
        </w:tc>
      </w:tr>
    </w:tbl>
    <w:p w:rsidR="00895D4C" w:rsidRDefault="00895D4C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FB14B0" w:rsidRPr="0055788F" w:rsidRDefault="00FB14B0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Alerts </w:t>
      </w:r>
    </w:p>
    <w:tbl>
      <w:tblPr>
        <w:tblStyle w:val="TableGrid"/>
        <w:bidiVisual/>
        <w:tblW w:w="4254" w:type="dxa"/>
        <w:tblInd w:w="4769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F6F3F" w:rsidTr="002F6F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F" w:rsidRDefault="002F6F3F" w:rsidP="009A73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Pin</w:t>
            </w:r>
            <w: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2</w:t>
            </w: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Sn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F" w:rsidRDefault="002F6F3F" w:rsidP="009A73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Pin</w:t>
            </w:r>
            <w: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1</w:t>
            </w: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Sn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F" w:rsidRDefault="002F6F3F" w:rsidP="009A73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FB14B0">
              <w:rPr>
                <w:rFonts w:asciiTheme="minorBidi" w:hAnsiTheme="minorBidi" w:cstheme="minorBidi"/>
                <w:b/>
                <w:bCs/>
                <w:color w:val="984806" w:themeColor="accent6" w:themeShade="80"/>
                <w:sz w:val="28"/>
                <w:szCs w:val="28"/>
                <w:u w:val="single"/>
              </w:rPr>
              <w:t>Alert Sn</w:t>
            </w:r>
          </w:p>
        </w:tc>
      </w:tr>
      <w:tr w:rsidR="002F6F3F" w:rsidTr="002F6F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F" w:rsidRDefault="002F6F3F" w:rsidP="00574C0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 w:themeColor="text1"/>
                <w:u w:val="single"/>
              </w:rPr>
              <w:t>02003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F" w:rsidRDefault="002F6F3F" w:rsidP="00574C05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F3F" w:rsidRPr="00733341" w:rsidRDefault="002F6F3F" w:rsidP="00574C0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</w:tr>
    </w:tbl>
    <w:p w:rsidR="009018CD" w:rsidRDefault="009018CD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FA3FE7" w:rsidRPr="0076773B" w:rsidRDefault="00FA3FE7" w:rsidP="0076773B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76773B">
        <w:rPr>
          <w:rFonts w:asciiTheme="minorBidi" w:hAnsiTheme="minorBidi" w:cstheme="minorBidi"/>
          <w:b/>
          <w:bCs/>
          <w:sz w:val="28"/>
          <w:szCs w:val="28"/>
          <w:u w:val="single"/>
        </w:rPr>
        <w:t>Passwords</w:t>
      </w:r>
    </w:p>
    <w:tbl>
      <w:tblPr>
        <w:tblStyle w:val="TableGrid"/>
        <w:bidiVisual/>
        <w:tblW w:w="2942" w:type="dxa"/>
        <w:tblInd w:w="6083" w:type="dxa"/>
        <w:tblLook w:val="04A0" w:firstRow="1" w:lastRow="0" w:firstColumn="1" w:lastColumn="0" w:noHBand="0" w:noVBand="1"/>
      </w:tblPr>
      <w:tblGrid>
        <w:gridCol w:w="1524"/>
        <w:gridCol w:w="1418"/>
      </w:tblGrid>
      <w:tr w:rsidR="00FA3FE7" w:rsidTr="001F3EC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FE7" w:rsidRDefault="00FA3FE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FE7" w:rsidRDefault="00FA3FE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id</w:t>
            </w:r>
          </w:p>
        </w:tc>
      </w:tr>
      <w:tr w:rsidR="00FA3FE7" w:rsidTr="001F3EC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FE7" w:rsidRPr="00733341" w:rsidRDefault="00733341" w:rsidP="00C50497">
            <w:pPr>
              <w:rPr>
                <w:rFonts w:asciiTheme="minorBidi" w:hAnsiTheme="minorBidi" w:cstheme="minorBidi"/>
              </w:rPr>
            </w:pPr>
            <w:r w:rsidRPr="00733341">
              <w:rPr>
                <w:rFonts w:asciiTheme="minorBidi" w:hAnsiTheme="minorBidi" w:cstheme="minorBidi"/>
              </w:rPr>
              <w:t>Aa1234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FE7" w:rsidRPr="00733341" w:rsidRDefault="00733341" w:rsidP="00C50497">
            <w:pPr>
              <w:rPr>
                <w:rFonts w:asciiTheme="minorBidi" w:hAnsiTheme="minorBidi" w:cstheme="minorBidi"/>
                <w:rtl/>
              </w:rPr>
            </w:pPr>
            <w:r w:rsidRPr="00733341">
              <w:rPr>
                <w:rFonts w:asciiTheme="minorBidi" w:hAnsiTheme="minorBidi" w:cstheme="minorBidi"/>
              </w:rPr>
              <w:t>201391984</w:t>
            </w:r>
          </w:p>
        </w:tc>
      </w:tr>
      <w:tr w:rsidR="00FA3FE7" w:rsidTr="001F3EC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FE7" w:rsidRPr="00733341" w:rsidRDefault="00733341" w:rsidP="00C50497">
            <w:pPr>
              <w:rPr>
                <w:rFonts w:asciiTheme="minorBidi" w:hAnsiTheme="minorBidi" w:cstheme="minorBidi"/>
                <w:rtl/>
              </w:rPr>
            </w:pPr>
            <w:r w:rsidRPr="00733341">
              <w:rPr>
                <w:rFonts w:asciiTheme="minorBidi" w:hAnsiTheme="minorBidi" w:cstheme="minorBidi"/>
              </w:rPr>
              <w:t>Bb3234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FE7" w:rsidRPr="00733341" w:rsidRDefault="00733341" w:rsidP="00C50497">
            <w:pPr>
              <w:rPr>
                <w:rFonts w:asciiTheme="minorBidi" w:hAnsiTheme="minorBidi" w:cstheme="minorBidi"/>
                <w:rtl/>
              </w:rPr>
            </w:pPr>
            <w:r w:rsidRPr="00733341">
              <w:rPr>
                <w:rFonts w:asciiTheme="minorBidi" w:hAnsiTheme="minorBidi" w:cstheme="minorBidi"/>
              </w:rPr>
              <w:t>34234545</w:t>
            </w:r>
          </w:p>
        </w:tc>
      </w:tr>
    </w:tbl>
    <w:p w:rsidR="0075614A" w:rsidRDefault="0075614A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6E3535" w:rsidRPr="00D33D02" w:rsidRDefault="006E3535" w:rsidP="00C50497">
      <w:pPr>
        <w:rPr>
          <w:rFonts w:asciiTheme="minorBidi" w:hAnsiTheme="minorBidi" w:cstheme="minorBidi"/>
          <w:sz w:val="28"/>
          <w:szCs w:val="28"/>
          <w:rtl/>
        </w:rPr>
      </w:pPr>
    </w:p>
    <w:sectPr w:rsidR="006E3535" w:rsidRPr="00D33D02" w:rsidSect="00323E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2127" w:right="1440" w:bottom="1440" w:left="1440" w:header="720" w:footer="454" w:gutter="0"/>
      <w:cols w:space="720"/>
      <w:rtlGutter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ll" w:date="2017-01-09T17:05:00Z" w:initials="D">
    <w:p w:rsidR="000E2BDD" w:rsidRDefault="000E2BDD">
      <w:pPr>
        <w:pStyle w:val="CommentText"/>
      </w:pPr>
      <w:r>
        <w:rPr>
          <w:rStyle w:val="CommentReference"/>
        </w:rPr>
        <w:annotationRef/>
      </w:r>
    </w:p>
  </w:comment>
  <w:comment w:id="1" w:author="Dell" w:date="2017-01-09T17:11:00Z" w:initials="D">
    <w:p w:rsidR="000E2BDD" w:rsidRDefault="000E2BDD">
      <w:pPr>
        <w:pStyle w:val="CommentText"/>
      </w:pPr>
      <w:r>
        <w:rPr>
          <w:rStyle w:val="CommentReference"/>
        </w:rPr>
        <w:annotationRef/>
      </w:r>
      <w:r>
        <w:t>Pin on the map, can be added manually or automatically</w:t>
      </w:r>
    </w:p>
  </w:comment>
  <w:comment w:id="2" w:author="Dell" w:date="2017-01-09T17:06:00Z" w:initials="D">
    <w:p w:rsidR="00561003" w:rsidRDefault="00561003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proofErr w:type="spellStart"/>
      <w:r>
        <w:rPr>
          <w:lang w:bidi="he-IL"/>
        </w:rPr>
        <w:t>jpag</w:t>
      </w:r>
      <w:proofErr w:type="spellEnd"/>
    </w:p>
  </w:comment>
  <w:comment w:id="3" w:author="Dell" w:date="2017-01-09T17:07:00Z" w:initials="D">
    <w:p w:rsidR="00561003" w:rsidRDefault="00561003">
      <w:pPr>
        <w:pStyle w:val="CommentText"/>
      </w:pPr>
      <w:r>
        <w:rPr>
          <w:rStyle w:val="CommentReference"/>
        </w:rPr>
        <w:annotationRef/>
      </w:r>
      <w:r>
        <w:t xml:space="preserve">entity that will help as to run the algorithm </w:t>
      </w:r>
    </w:p>
  </w:comment>
  <w:comment w:id="4" w:author="Dell" w:date="2017-01-09T17:08:00Z" w:initials="D">
    <w:p w:rsidR="00561003" w:rsidRDefault="00561003">
      <w:pPr>
        <w:pStyle w:val="CommentText"/>
      </w:pPr>
      <w:r>
        <w:rPr>
          <w:rStyle w:val="CommentReference"/>
        </w:rPr>
        <w:annotationRef/>
      </w:r>
      <w:r>
        <w:t>need to come from the GPS component inside the suitcase</w:t>
      </w:r>
    </w:p>
  </w:comment>
  <w:comment w:id="5" w:author="Dell" w:date="2017-01-09T18:41:00Z" w:initials="D">
    <w:p w:rsidR="00C4730D" w:rsidRDefault="00C4730D">
      <w:pPr>
        <w:pStyle w:val="CommentText"/>
      </w:pPr>
      <w:r>
        <w:rPr>
          <w:rStyle w:val="CommentReference"/>
        </w:rPr>
        <w:annotationRef/>
      </w:r>
      <w:r>
        <w:t>of the suspected person</w:t>
      </w:r>
    </w:p>
  </w:comment>
  <w:comment w:id="6" w:author="Dell" w:date="2017-01-09T17:08:00Z" w:initials="D">
    <w:p w:rsidR="00561003" w:rsidRDefault="00561003" w:rsidP="00D12D1E">
      <w:pPr>
        <w:pStyle w:val="CommentText"/>
        <w:numPr>
          <w:ilvl w:val="0"/>
          <w:numId w:val="49"/>
        </w:numPr>
      </w:pPr>
      <w:r>
        <w:rPr>
          <w:rStyle w:val="CommentReference"/>
        </w:rPr>
        <w:annotationRef/>
      </w:r>
      <w:r>
        <w:t>Stands for manual insert.</w:t>
      </w:r>
    </w:p>
    <w:p w:rsidR="00561003" w:rsidRDefault="00561003" w:rsidP="00D12D1E">
      <w:pPr>
        <w:pStyle w:val="CommentText"/>
        <w:numPr>
          <w:ilvl w:val="0"/>
          <w:numId w:val="49"/>
        </w:numPr>
      </w:pPr>
      <w:r>
        <w:t xml:space="preserve"> Stands for G-scan insert.</w:t>
      </w:r>
    </w:p>
  </w:comment>
  <w:comment w:id="7" w:author="Dell" w:date="2017-01-09T17:09:00Z" w:initials="D">
    <w:p w:rsidR="00B872C9" w:rsidRDefault="00B872C9" w:rsidP="005A187F">
      <w:pPr>
        <w:pStyle w:val="CommentText"/>
      </w:pPr>
      <w:r>
        <w:rPr>
          <w:rStyle w:val="CommentReference"/>
        </w:rPr>
        <w:annotationRef/>
      </w:r>
      <w:r>
        <w:t>This data is being send form the G-scan as well</w:t>
      </w:r>
    </w:p>
  </w:comment>
  <w:comment w:id="8" w:author="Dell" w:date="2017-01-09T17:18:00Z" w:initials="D">
    <w:p w:rsidR="000E2BDD" w:rsidRDefault="000E2BDD">
      <w:pPr>
        <w:pStyle w:val="CommentText"/>
      </w:pPr>
      <w:r>
        <w:rPr>
          <w:rStyle w:val="CommentReference"/>
        </w:rPr>
        <w:annotationRef/>
      </w:r>
      <w:r>
        <w:t>Contains entities from event\pin type</w:t>
      </w:r>
    </w:p>
  </w:comment>
  <w:comment w:id="9" w:author="Dell" w:date="2017-01-09T17:08:00Z" w:initials="D">
    <w:p w:rsidR="000E2BDD" w:rsidRDefault="000E2BDD" w:rsidP="00CB2233">
      <w:pPr>
        <w:pStyle w:val="CommentText"/>
      </w:pPr>
      <w:r>
        <w:rPr>
          <w:rStyle w:val="CommentReference"/>
        </w:rPr>
        <w:annotationRef/>
      </w:r>
      <w:r>
        <w:t>need to come from the GPS component inside the suitcase</w:t>
      </w:r>
    </w:p>
  </w:comment>
  <w:comment w:id="10" w:author="Dell" w:date="2017-01-09T17:19:00Z" w:initials="D">
    <w:p w:rsidR="000E2BDD" w:rsidRDefault="000E2BDD">
      <w:pPr>
        <w:pStyle w:val="CommentText"/>
      </w:pPr>
      <w:r>
        <w:rPr>
          <w:rStyle w:val="CommentReference"/>
        </w:rPr>
        <w:annotationRef/>
      </w:r>
      <w:r>
        <w:t xml:space="preserve">first two letters represent the type of area </w:t>
      </w:r>
    </w:p>
  </w:comment>
  <w:comment w:id="11" w:author="Dell" w:date="2017-01-09T17:21:00Z" w:initials="D">
    <w:p w:rsidR="000E2BDD" w:rsidRDefault="000E2BDD">
      <w:pPr>
        <w:pStyle w:val="CommentText"/>
      </w:pPr>
      <w:r>
        <w:rPr>
          <w:rStyle w:val="CommentReference"/>
        </w:rPr>
        <w:annotationRef/>
      </w:r>
      <w:r>
        <w:t>this shows to different pins in the same area</w:t>
      </w:r>
    </w:p>
  </w:comment>
  <w:comment w:id="12" w:author="Dell" w:date="2017-01-09T17:50:00Z" w:initials="D">
    <w:p w:rsidR="000E2BDD" w:rsidRDefault="000E2BDD">
      <w:pPr>
        <w:pStyle w:val="CommentText"/>
      </w:pPr>
      <w:r>
        <w:rPr>
          <w:rStyle w:val="CommentReference"/>
        </w:rPr>
        <w:annotationRef/>
      </w:r>
      <w:r>
        <w:t>there are 4 types of users:</w:t>
      </w:r>
    </w:p>
    <w:p w:rsidR="000E2BDD" w:rsidRDefault="000E2BDD">
      <w:pPr>
        <w:pStyle w:val="CommentText"/>
      </w:pPr>
      <w:r>
        <w:t>super admin</w:t>
      </w:r>
    </w:p>
    <w:p w:rsidR="000E2BDD" w:rsidRDefault="000E2BDD">
      <w:pPr>
        <w:pStyle w:val="CommentText"/>
      </w:pPr>
      <w:r>
        <w:t>admin</w:t>
      </w:r>
    </w:p>
    <w:p w:rsidR="000E2BDD" w:rsidRDefault="000E2BDD">
      <w:pPr>
        <w:pStyle w:val="CommentText"/>
      </w:pPr>
      <w:r>
        <w:t>technician</w:t>
      </w:r>
    </w:p>
    <w:p w:rsidR="000E2BDD" w:rsidRDefault="000E2BDD">
      <w:pPr>
        <w:pStyle w:val="CommentText"/>
      </w:pPr>
      <w:r>
        <w:t xml:space="preserve">operator 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2FC" w:rsidRDefault="004E52FC">
      <w:r>
        <w:separator/>
      </w:r>
    </w:p>
  </w:endnote>
  <w:endnote w:type="continuationSeparator" w:id="0">
    <w:p w:rsidR="004E52FC" w:rsidRDefault="004E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altName w:val="Arial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Arial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DD" w:rsidRDefault="000E2BDD">
    <w:pPr>
      <w:pStyle w:val="Footer"/>
      <w:framePr w:wrap="around" w:vAnchor="text" w:hAnchor="margin" w:xAlign="right" w:y="1"/>
      <w:rPr>
        <w:rStyle w:val="PageNumber"/>
        <w:lang w:eastAsia="en-ZA"/>
      </w:rPr>
    </w:pPr>
    <w:r>
      <w:rPr>
        <w:rStyle w:val="PageNumber"/>
      </w:rPr>
      <w:fldChar w:fldCharType="begin"/>
    </w:r>
    <w:r>
      <w:rPr>
        <w:rStyle w:val="PageNumber"/>
        <w:lang w:eastAsia="en-ZA"/>
      </w:rPr>
      <w:instrText xml:space="preserve">PAGE  </w:instrText>
    </w:r>
    <w:r>
      <w:rPr>
        <w:rStyle w:val="PageNumber"/>
      </w:rPr>
      <w:fldChar w:fldCharType="end"/>
    </w:r>
  </w:p>
  <w:p w:rsidR="000E2BDD" w:rsidRDefault="000E2BDD">
    <w:pPr>
      <w:pStyle w:val="Footer"/>
      <w:ind w:right="360"/>
      <w:rPr>
        <w:lang w:eastAsia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12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3315"/>
      <w:gridCol w:w="2840"/>
    </w:tblGrid>
    <w:tr w:rsidR="000E2BDD" w:rsidTr="006A600F">
      <w:tc>
        <w:tcPr>
          <w:tcW w:w="2943" w:type="dxa"/>
        </w:tcPr>
        <w:p w:rsidR="000E2BDD" w:rsidRPr="006A600F" w:rsidRDefault="000E2BDD">
          <w:pPr>
            <w:pStyle w:val="Footer"/>
            <w:rPr>
              <w:b/>
              <w:bCs/>
              <w:color w:val="0070C0"/>
            </w:rPr>
          </w:pPr>
          <w:r w:rsidRPr="006A600F">
            <w:rPr>
              <w:b/>
              <w:bCs/>
              <w:color w:val="0070C0"/>
            </w:rPr>
            <w:t>LDS Laser Detect Systems</w:t>
          </w:r>
        </w:p>
      </w:tc>
      <w:tc>
        <w:tcPr>
          <w:tcW w:w="3402" w:type="dxa"/>
        </w:tcPr>
        <w:p w:rsidR="000E2BDD" w:rsidRDefault="000E2BDD" w:rsidP="00121574">
          <w:pPr>
            <w:pStyle w:val="Footer"/>
            <w:jc w:val="center"/>
          </w:pPr>
          <w:r>
            <w:t xml:space="preserve">5 Granit </w:t>
          </w:r>
          <w:proofErr w:type="spellStart"/>
          <w:r>
            <w:t>st.</w:t>
          </w:r>
          <w:proofErr w:type="spellEnd"/>
          <w:r>
            <w:t xml:space="preserve"> </w:t>
          </w:r>
          <w:proofErr w:type="spellStart"/>
          <w:r>
            <w:t>Petach</w:t>
          </w:r>
          <w:proofErr w:type="spellEnd"/>
          <w:r>
            <w:t xml:space="preserve"> </w:t>
          </w:r>
          <w:proofErr w:type="spellStart"/>
          <w:r>
            <w:t>Tikva</w:t>
          </w:r>
          <w:proofErr w:type="spellEnd"/>
          <w:r>
            <w:t>, ISRAEL</w:t>
          </w:r>
        </w:p>
      </w:tc>
      <w:tc>
        <w:tcPr>
          <w:tcW w:w="2900" w:type="dxa"/>
        </w:tcPr>
        <w:p w:rsidR="000E2BDD" w:rsidRDefault="000E2BDD" w:rsidP="00A866C2">
          <w:pPr>
            <w:pStyle w:val="Footer"/>
            <w:jc w:val="right"/>
          </w:pPr>
          <w:hyperlink r:id="rId1" w:history="1">
            <w:r w:rsidRPr="00451927">
              <w:rPr>
                <w:rStyle w:val="Hyperlink"/>
              </w:rPr>
              <w:t>www.laser-detect.com</w:t>
            </w:r>
          </w:hyperlink>
          <w:r>
            <w:t xml:space="preserve"> </w:t>
          </w:r>
        </w:p>
      </w:tc>
    </w:tr>
    <w:tr w:rsidR="000E2BDD" w:rsidTr="006A600F">
      <w:tc>
        <w:tcPr>
          <w:tcW w:w="2943" w:type="dxa"/>
        </w:tcPr>
        <w:p w:rsidR="000E2BDD" w:rsidRDefault="000E2BDD">
          <w:pPr>
            <w:pStyle w:val="Footer"/>
          </w:pPr>
          <w:r w:rsidRPr="006A600F">
            <w:rPr>
              <w:b/>
              <w:bCs/>
              <w:color w:val="0070C0"/>
            </w:rPr>
            <w:t>Phone</w:t>
          </w:r>
          <w:r>
            <w:t>: +972- 3-970 5000</w:t>
          </w:r>
        </w:p>
      </w:tc>
      <w:tc>
        <w:tcPr>
          <w:tcW w:w="3402" w:type="dxa"/>
        </w:tcPr>
        <w:p w:rsidR="000E2BDD" w:rsidRPr="006A600F" w:rsidRDefault="000E2BDD" w:rsidP="00D61ADC">
          <w:pPr>
            <w:pStyle w:val="Footer"/>
            <w:jc w:val="center"/>
            <w:rPr>
              <w:color w:val="0070C0"/>
            </w:rPr>
          </w:pPr>
          <w:r w:rsidRPr="006A600F">
            <w:rPr>
              <w:b/>
              <w:bCs/>
              <w:color w:val="0070C0"/>
            </w:rPr>
            <w:t>Fax</w:t>
          </w:r>
          <w:r w:rsidRPr="006A600F">
            <w:rPr>
              <w:color w:val="0070C0"/>
            </w:rPr>
            <w:t xml:space="preserve">: </w:t>
          </w:r>
          <w:r>
            <w:rPr>
              <w:color w:val="0070C0"/>
            </w:rPr>
            <w:t>+972 3 6054566</w:t>
          </w:r>
        </w:p>
      </w:tc>
      <w:tc>
        <w:tcPr>
          <w:tcW w:w="2900" w:type="dxa"/>
        </w:tcPr>
        <w:p w:rsidR="000E2BDD" w:rsidRDefault="000E2BDD" w:rsidP="00D61ADC">
          <w:pPr>
            <w:pStyle w:val="Footer"/>
            <w:jc w:val="right"/>
          </w:pPr>
          <w:hyperlink r:id="rId2" w:history="1">
            <w:r w:rsidRPr="00451927">
              <w:rPr>
                <w:rStyle w:val="Hyperlink"/>
              </w:rPr>
              <w:t>info@laser-detect.com</w:t>
            </w:r>
          </w:hyperlink>
          <w:r>
            <w:t xml:space="preserve">  </w:t>
          </w:r>
        </w:p>
      </w:tc>
    </w:tr>
  </w:tbl>
  <w:p w:rsidR="000E2BDD" w:rsidRDefault="000E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2FC" w:rsidRDefault="004E52FC">
      <w:r>
        <w:separator/>
      </w:r>
    </w:p>
  </w:footnote>
  <w:footnote w:type="continuationSeparator" w:id="0">
    <w:p w:rsidR="004E52FC" w:rsidRDefault="004E5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DD" w:rsidRDefault="000E2BDD">
    <w:pPr>
      <w:pStyle w:val="Header"/>
    </w:pPr>
    <w:r>
      <w:rPr>
        <w:noProof/>
        <w:lang w:eastAsia="en-US"/>
      </w:rPr>
      <w:pict w14:anchorId="5FABFF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92290" o:spid="_x0000_s2060" type="#_x0000_t75" style="position:absolute;margin-left:0;margin-top:0;width:451.3pt;height:411.45pt;z-index:-251654144;mso-position-horizontal:center;mso-position-horizontal-relative:margin;mso-position-vertical:center;mso-position-vertical-relative:margin" o:allowincell="f">
          <v:imagedata r:id="rId1" o:title="V_LDS_logo-0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DD" w:rsidRDefault="00F04B61" w:rsidP="002A3094"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407DF54A" wp14:editId="00A8D16B">
          <wp:simplePos x="0" y="0"/>
          <wp:positionH relativeFrom="column">
            <wp:posOffset>-666750</wp:posOffset>
          </wp:positionH>
          <wp:positionV relativeFrom="paragraph">
            <wp:posOffset>-285750</wp:posOffset>
          </wp:positionV>
          <wp:extent cx="2103120" cy="588874"/>
          <wp:effectExtent l="0" t="0" r="0" b="1905"/>
          <wp:wrapNone/>
          <wp:docPr id="11276" name="Picture 11276" descr="C:\Users\Dell\AppData\Local\Microsoft\Windows\INetCacheContent.Word\LD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AppData\Local\Microsoft\Windows\INetCacheContent.Word\LD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483" cy="592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2BDD">
      <w:rPr>
        <w:noProof/>
        <w:lang w:eastAsia="en-US"/>
      </w:rPr>
      <w:pict w14:anchorId="6AE16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92291" o:spid="_x0000_s2061" type="#_x0000_t75" style="position:absolute;margin-left:0;margin-top:0;width:451.3pt;height:411.45pt;z-index:-251653120;mso-position-horizontal:center;mso-position-horizontal-relative:margin;mso-position-vertical:center;mso-position-vertical-relative:margin" o:allowincell="f">
          <v:imagedata r:id="rId2" o:title="V_LDS_logo-01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DD" w:rsidRDefault="000E2BDD">
    <w:pPr>
      <w:pStyle w:val="Header"/>
    </w:pPr>
    <w:r>
      <w:rPr>
        <w:noProof/>
        <w:lang w:eastAsia="en-US"/>
      </w:rPr>
      <w:pict w14:anchorId="650B7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92289" o:spid="_x0000_s2059" type="#_x0000_t75" style="position:absolute;margin-left:0;margin-top:0;width:451.3pt;height:411.45pt;z-index:-251655168;mso-position-horizontal:center;mso-position-horizontal-relative:margin;mso-position-vertical:center;mso-position-vertical-relative:margin" o:allowincell="f">
          <v:imagedata r:id="rId1" o:title="V_LDS_logo-01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E93"/>
    <w:multiLevelType w:val="hybridMultilevel"/>
    <w:tmpl w:val="62C0F208"/>
    <w:lvl w:ilvl="0" w:tplc="C25E19CA">
      <w:start w:val="1"/>
      <w:numFmt w:val="bullet"/>
      <w:pStyle w:val="1"/>
      <w:lvlText w:val=""/>
      <w:lvlJc w:val="left"/>
      <w:pPr>
        <w:tabs>
          <w:tab w:val="num" w:pos="1786"/>
        </w:tabs>
        <w:ind w:left="1786" w:right="1786" w:hanging="368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097F6B14"/>
    <w:multiLevelType w:val="multilevel"/>
    <w:tmpl w:val="7DEC522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3824B9"/>
    <w:multiLevelType w:val="hybridMultilevel"/>
    <w:tmpl w:val="FF9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D6714"/>
    <w:multiLevelType w:val="hybridMultilevel"/>
    <w:tmpl w:val="5C7210E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EE91B0B"/>
    <w:multiLevelType w:val="hybridMultilevel"/>
    <w:tmpl w:val="5304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56CA"/>
    <w:multiLevelType w:val="hybridMultilevel"/>
    <w:tmpl w:val="B8F8B1DC"/>
    <w:lvl w:ilvl="0" w:tplc="8D3A795E">
      <w:start w:val="1"/>
      <w:numFmt w:val="lowerLetter"/>
      <w:pStyle w:val="Listabc"/>
      <w:lvlText w:val="%1."/>
      <w:lvlJc w:val="left"/>
      <w:pPr>
        <w:tabs>
          <w:tab w:val="num" w:pos="1786"/>
        </w:tabs>
        <w:ind w:left="1786" w:right="1786" w:hanging="36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646065A"/>
    <w:multiLevelType w:val="hybridMultilevel"/>
    <w:tmpl w:val="BE14C08A"/>
    <w:lvl w:ilvl="0" w:tplc="EC3C4A5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6599A"/>
    <w:multiLevelType w:val="multilevel"/>
    <w:tmpl w:val="7DEC522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CFF5D61"/>
    <w:multiLevelType w:val="hybridMultilevel"/>
    <w:tmpl w:val="AD68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79A"/>
    <w:multiLevelType w:val="multilevel"/>
    <w:tmpl w:val="60A88A08"/>
    <w:lvl w:ilvl="0">
      <w:start w:val="1"/>
      <w:numFmt w:val="decimal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sz w:val="28"/>
        <w:szCs w:val="4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bCs/>
        <w:i w:val="0"/>
        <w:iCs w:val="0"/>
        <w:sz w:val="24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18" w:hanging="1418"/>
      </w:pPr>
      <w:rPr>
        <w:rFonts w:ascii="Arial" w:hAnsi="Arial" w:cs="Times New Roma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418" w:hanging="1418"/>
      </w:pPr>
      <w:rPr>
        <w:rFonts w:ascii="Arial" w:hAnsi="Arial" w:cs="Times New Roman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1418" w:hanging="1418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1418" w:hanging="1418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4DC1DF6"/>
    <w:multiLevelType w:val="hybridMultilevel"/>
    <w:tmpl w:val="5240D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C89D8E">
      <w:start w:val="3"/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D02D2"/>
    <w:multiLevelType w:val="hybridMultilevel"/>
    <w:tmpl w:val="8E18AA8C"/>
    <w:lvl w:ilvl="0" w:tplc="224288A8">
      <w:start w:val="1"/>
      <w:numFmt w:val="decimal"/>
      <w:pStyle w:val="List123"/>
      <w:lvlText w:val="%1."/>
      <w:lvlJc w:val="left"/>
      <w:pPr>
        <w:tabs>
          <w:tab w:val="num" w:pos="1786"/>
        </w:tabs>
        <w:ind w:left="1786" w:right="1786" w:hanging="36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156666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1D20A3CA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10C6C51C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6DF827C6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333CEA68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31C48F70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5B1EF746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2229422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433E6F83"/>
    <w:multiLevelType w:val="hybridMultilevel"/>
    <w:tmpl w:val="A666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B31BF"/>
    <w:multiLevelType w:val="hybridMultilevel"/>
    <w:tmpl w:val="38B2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27018"/>
    <w:multiLevelType w:val="hybridMultilevel"/>
    <w:tmpl w:val="3A08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255A6"/>
    <w:multiLevelType w:val="hybridMultilevel"/>
    <w:tmpl w:val="43B003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5CD68DD"/>
    <w:multiLevelType w:val="hybridMultilevel"/>
    <w:tmpl w:val="64E2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4098B"/>
    <w:multiLevelType w:val="hybridMultilevel"/>
    <w:tmpl w:val="5894C2F8"/>
    <w:lvl w:ilvl="0" w:tplc="A594CCD4">
      <w:start w:val="1"/>
      <w:numFmt w:val="bullet"/>
      <w:pStyle w:val="Listhyphen"/>
      <w:lvlText w:val=""/>
      <w:lvlJc w:val="left"/>
      <w:pPr>
        <w:tabs>
          <w:tab w:val="num" w:pos="2155"/>
        </w:tabs>
        <w:ind w:left="2155" w:right="2155" w:hanging="369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 w:tplc="75362230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8F6B804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E9F02F6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C3F0601C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9BF0B480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351CF6CC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7474034C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D10C727C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5BD6728D"/>
    <w:multiLevelType w:val="hybridMultilevel"/>
    <w:tmpl w:val="D7A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66BD0"/>
    <w:multiLevelType w:val="hybridMultilevel"/>
    <w:tmpl w:val="BC68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224FE"/>
    <w:multiLevelType w:val="hybridMultilevel"/>
    <w:tmpl w:val="D876AF7E"/>
    <w:lvl w:ilvl="0" w:tplc="B87607FC">
      <w:start w:val="1"/>
      <w:numFmt w:val="lowerRoman"/>
      <w:pStyle w:val="Listroman"/>
      <w:lvlText w:val="%1."/>
      <w:lvlJc w:val="left"/>
      <w:pPr>
        <w:tabs>
          <w:tab w:val="num" w:pos="2506"/>
        </w:tabs>
        <w:ind w:left="2155" w:right="2155" w:hanging="36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64270112"/>
    <w:multiLevelType w:val="hybridMultilevel"/>
    <w:tmpl w:val="E8CEE69E"/>
    <w:lvl w:ilvl="0" w:tplc="FA9272CA">
      <w:start w:val="1"/>
      <w:numFmt w:val="decimal"/>
      <w:pStyle w:val="List1"/>
      <w:lvlText w:val="%1)"/>
      <w:lvlJc w:val="left"/>
      <w:pPr>
        <w:tabs>
          <w:tab w:val="num" w:pos="3235"/>
        </w:tabs>
        <w:ind w:left="2523" w:right="2523" w:hanging="368"/>
      </w:pPr>
      <w:rPr>
        <w:rFonts w:ascii="Times New Roman" w:hAnsi="Times New Roman" w:cs="Times New Roman" w:hint="default"/>
      </w:rPr>
    </w:lvl>
    <w:lvl w:ilvl="1" w:tplc="72A23BEC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 w15:restartNumberingAfterBreak="0">
    <w:nsid w:val="6E503268"/>
    <w:multiLevelType w:val="hybridMultilevel"/>
    <w:tmpl w:val="F6E205C4"/>
    <w:lvl w:ilvl="0" w:tplc="0409000F">
      <w:start w:val="1"/>
      <w:numFmt w:val="decimal"/>
      <w:lvlText w:val="%1.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3" w15:restartNumberingAfterBreak="0">
    <w:nsid w:val="79D94D42"/>
    <w:multiLevelType w:val="hybridMultilevel"/>
    <w:tmpl w:val="F79CDEB0"/>
    <w:lvl w:ilvl="0" w:tplc="60C023C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7"/>
  </w:num>
  <w:num w:numId="5">
    <w:abstractNumId w:val="21"/>
  </w:num>
  <w:num w:numId="6">
    <w:abstractNumId w:val="11"/>
  </w:num>
  <w:num w:numId="7">
    <w:abstractNumId w:val="20"/>
  </w:num>
  <w:num w:numId="8">
    <w:abstractNumId w:val="10"/>
  </w:num>
  <w:num w:numId="9">
    <w:abstractNumId w:val="15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2"/>
  </w:num>
  <w:num w:numId="23">
    <w:abstractNumId w:val="13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4"/>
  </w:num>
  <w:num w:numId="32">
    <w:abstractNumId w:val="19"/>
  </w:num>
  <w:num w:numId="33">
    <w:abstractNumId w:val="12"/>
  </w:num>
  <w:num w:numId="34">
    <w:abstractNumId w:val="3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18"/>
  </w:num>
  <w:num w:numId="42">
    <w:abstractNumId w:val="22"/>
  </w:num>
  <w:num w:numId="43">
    <w:abstractNumId w:val="9"/>
  </w:num>
  <w:num w:numId="44">
    <w:abstractNumId w:val="4"/>
  </w:num>
  <w:num w:numId="45">
    <w:abstractNumId w:val="16"/>
  </w:num>
  <w:num w:numId="46">
    <w:abstractNumId w:val="8"/>
  </w:num>
  <w:num w:numId="47">
    <w:abstractNumId w:val="7"/>
  </w:num>
  <w:num w:numId="48">
    <w:abstractNumId w:val="1"/>
  </w:num>
  <w:num w:numId="49">
    <w:abstractNumId w:val="6"/>
  </w:num>
  <w:num w:numId="50">
    <w:abstractNumId w:val="2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0" w:nlCheck="1" w:checkStyle="0"/>
  <w:activeWritingStyle w:appName="MSWord" w:lang="en-ZA" w:vendorID="64" w:dllVersion="0" w:nlCheck="1" w:checkStyle="1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s-ES" w:vendorID="64" w:dllVersion="0" w:nlCheck="1" w:checkStyle="1"/>
  <w:activeWritingStyle w:appName="MSWord" w:lang="fr-FR" w:vendorID="64" w:dllVersion="0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50"/>
    <w:rsid w:val="00000F5F"/>
    <w:rsid w:val="000028E8"/>
    <w:rsid w:val="00002CC9"/>
    <w:rsid w:val="00003E27"/>
    <w:rsid w:val="00005F98"/>
    <w:rsid w:val="000060C2"/>
    <w:rsid w:val="00006E92"/>
    <w:rsid w:val="00010D26"/>
    <w:rsid w:val="00013566"/>
    <w:rsid w:val="00024106"/>
    <w:rsid w:val="00026D54"/>
    <w:rsid w:val="00031CA1"/>
    <w:rsid w:val="00035F6C"/>
    <w:rsid w:val="00037AF6"/>
    <w:rsid w:val="00037D83"/>
    <w:rsid w:val="0004533D"/>
    <w:rsid w:val="00045E91"/>
    <w:rsid w:val="000501FC"/>
    <w:rsid w:val="000532ED"/>
    <w:rsid w:val="00055791"/>
    <w:rsid w:val="000602B2"/>
    <w:rsid w:val="000619AD"/>
    <w:rsid w:val="000624DF"/>
    <w:rsid w:val="00062BC9"/>
    <w:rsid w:val="00063E87"/>
    <w:rsid w:val="00064AFD"/>
    <w:rsid w:val="00067911"/>
    <w:rsid w:val="00073BF3"/>
    <w:rsid w:val="00073D24"/>
    <w:rsid w:val="000768B2"/>
    <w:rsid w:val="00081E4D"/>
    <w:rsid w:val="00082D0B"/>
    <w:rsid w:val="00084147"/>
    <w:rsid w:val="000867F0"/>
    <w:rsid w:val="00092DD2"/>
    <w:rsid w:val="00095EB2"/>
    <w:rsid w:val="000968F2"/>
    <w:rsid w:val="000A696D"/>
    <w:rsid w:val="000B4766"/>
    <w:rsid w:val="000C0F47"/>
    <w:rsid w:val="000C2375"/>
    <w:rsid w:val="000C3701"/>
    <w:rsid w:val="000C6C76"/>
    <w:rsid w:val="000D0A35"/>
    <w:rsid w:val="000D36B2"/>
    <w:rsid w:val="000E0288"/>
    <w:rsid w:val="000E0883"/>
    <w:rsid w:val="000E2BDD"/>
    <w:rsid w:val="000E35ED"/>
    <w:rsid w:val="000E5899"/>
    <w:rsid w:val="000E7437"/>
    <w:rsid w:val="000F1BDC"/>
    <w:rsid w:val="000F4093"/>
    <w:rsid w:val="000F7555"/>
    <w:rsid w:val="000F7DAC"/>
    <w:rsid w:val="00100CD9"/>
    <w:rsid w:val="001017F0"/>
    <w:rsid w:val="001109B7"/>
    <w:rsid w:val="001113E0"/>
    <w:rsid w:val="001134AE"/>
    <w:rsid w:val="001146C3"/>
    <w:rsid w:val="00115347"/>
    <w:rsid w:val="0012062E"/>
    <w:rsid w:val="00121574"/>
    <w:rsid w:val="00124BF7"/>
    <w:rsid w:val="00125082"/>
    <w:rsid w:val="001269A3"/>
    <w:rsid w:val="00126B20"/>
    <w:rsid w:val="00131446"/>
    <w:rsid w:val="0013445E"/>
    <w:rsid w:val="00142E7E"/>
    <w:rsid w:val="00161B04"/>
    <w:rsid w:val="001621E0"/>
    <w:rsid w:val="00164759"/>
    <w:rsid w:val="001661E9"/>
    <w:rsid w:val="0016700C"/>
    <w:rsid w:val="001671D5"/>
    <w:rsid w:val="00167415"/>
    <w:rsid w:val="0017032E"/>
    <w:rsid w:val="00174608"/>
    <w:rsid w:val="0017717A"/>
    <w:rsid w:val="00181DDE"/>
    <w:rsid w:val="001831CE"/>
    <w:rsid w:val="00183247"/>
    <w:rsid w:val="00187F26"/>
    <w:rsid w:val="00191361"/>
    <w:rsid w:val="00191683"/>
    <w:rsid w:val="00195D9B"/>
    <w:rsid w:val="001964E2"/>
    <w:rsid w:val="00197B86"/>
    <w:rsid w:val="001A2105"/>
    <w:rsid w:val="001A257F"/>
    <w:rsid w:val="001A718A"/>
    <w:rsid w:val="001B194F"/>
    <w:rsid w:val="001B7612"/>
    <w:rsid w:val="001C0F3E"/>
    <w:rsid w:val="001C55C2"/>
    <w:rsid w:val="001C712D"/>
    <w:rsid w:val="001D1956"/>
    <w:rsid w:val="001D2A2A"/>
    <w:rsid w:val="001D3674"/>
    <w:rsid w:val="001D5813"/>
    <w:rsid w:val="001D63F8"/>
    <w:rsid w:val="001E1780"/>
    <w:rsid w:val="001E6163"/>
    <w:rsid w:val="001E6239"/>
    <w:rsid w:val="001F2CEF"/>
    <w:rsid w:val="001F3ECE"/>
    <w:rsid w:val="001F44B5"/>
    <w:rsid w:val="001F5CCF"/>
    <w:rsid w:val="00202631"/>
    <w:rsid w:val="002034EA"/>
    <w:rsid w:val="00205CD7"/>
    <w:rsid w:val="00207EC2"/>
    <w:rsid w:val="00211D44"/>
    <w:rsid w:val="00213DC8"/>
    <w:rsid w:val="00213DF7"/>
    <w:rsid w:val="00216B12"/>
    <w:rsid w:val="00221892"/>
    <w:rsid w:val="00221BF7"/>
    <w:rsid w:val="00222C6F"/>
    <w:rsid w:val="00237486"/>
    <w:rsid w:val="00237A48"/>
    <w:rsid w:val="00240965"/>
    <w:rsid w:val="002426C4"/>
    <w:rsid w:val="00243773"/>
    <w:rsid w:val="002461D8"/>
    <w:rsid w:val="002468CE"/>
    <w:rsid w:val="00254C4A"/>
    <w:rsid w:val="002664BE"/>
    <w:rsid w:val="00267018"/>
    <w:rsid w:val="002702D4"/>
    <w:rsid w:val="0027172D"/>
    <w:rsid w:val="00272434"/>
    <w:rsid w:val="00272AED"/>
    <w:rsid w:val="00272F1B"/>
    <w:rsid w:val="002804CE"/>
    <w:rsid w:val="002840FD"/>
    <w:rsid w:val="00287995"/>
    <w:rsid w:val="00287FAE"/>
    <w:rsid w:val="002939B4"/>
    <w:rsid w:val="002958DF"/>
    <w:rsid w:val="00296421"/>
    <w:rsid w:val="00296D35"/>
    <w:rsid w:val="00296F3B"/>
    <w:rsid w:val="00297FF8"/>
    <w:rsid w:val="002A0DCC"/>
    <w:rsid w:val="002A3094"/>
    <w:rsid w:val="002A42D5"/>
    <w:rsid w:val="002A4DA4"/>
    <w:rsid w:val="002A5908"/>
    <w:rsid w:val="002A5DF1"/>
    <w:rsid w:val="002A767B"/>
    <w:rsid w:val="002B3CA9"/>
    <w:rsid w:val="002B56CB"/>
    <w:rsid w:val="002B5D65"/>
    <w:rsid w:val="002C31FE"/>
    <w:rsid w:val="002C6E93"/>
    <w:rsid w:val="002D54F7"/>
    <w:rsid w:val="002D6D6C"/>
    <w:rsid w:val="002E0E18"/>
    <w:rsid w:val="002E2012"/>
    <w:rsid w:val="002E4096"/>
    <w:rsid w:val="002E4312"/>
    <w:rsid w:val="002E5CAC"/>
    <w:rsid w:val="002E6980"/>
    <w:rsid w:val="002E7E97"/>
    <w:rsid w:val="002F1904"/>
    <w:rsid w:val="002F6F3F"/>
    <w:rsid w:val="0030173B"/>
    <w:rsid w:val="00301D3B"/>
    <w:rsid w:val="00306107"/>
    <w:rsid w:val="00306422"/>
    <w:rsid w:val="00311D6A"/>
    <w:rsid w:val="00316DE8"/>
    <w:rsid w:val="00323E0E"/>
    <w:rsid w:val="0032402A"/>
    <w:rsid w:val="00326959"/>
    <w:rsid w:val="0032788B"/>
    <w:rsid w:val="00331323"/>
    <w:rsid w:val="00335F0F"/>
    <w:rsid w:val="00337704"/>
    <w:rsid w:val="00337AC8"/>
    <w:rsid w:val="00340060"/>
    <w:rsid w:val="0034248D"/>
    <w:rsid w:val="00347DAF"/>
    <w:rsid w:val="003534AE"/>
    <w:rsid w:val="00353F5D"/>
    <w:rsid w:val="003564BF"/>
    <w:rsid w:val="00362954"/>
    <w:rsid w:val="003654A3"/>
    <w:rsid w:val="00365909"/>
    <w:rsid w:val="003805F2"/>
    <w:rsid w:val="00384793"/>
    <w:rsid w:val="00384ED0"/>
    <w:rsid w:val="00385E64"/>
    <w:rsid w:val="00395B76"/>
    <w:rsid w:val="00396737"/>
    <w:rsid w:val="003A29CC"/>
    <w:rsid w:val="003A4738"/>
    <w:rsid w:val="003A48DA"/>
    <w:rsid w:val="003B3792"/>
    <w:rsid w:val="003B4450"/>
    <w:rsid w:val="003B62EE"/>
    <w:rsid w:val="003C033A"/>
    <w:rsid w:val="003C06E5"/>
    <w:rsid w:val="003C0827"/>
    <w:rsid w:val="003C0D76"/>
    <w:rsid w:val="003C3A32"/>
    <w:rsid w:val="003C3C60"/>
    <w:rsid w:val="003C5550"/>
    <w:rsid w:val="003C7C42"/>
    <w:rsid w:val="003D0656"/>
    <w:rsid w:val="003D2065"/>
    <w:rsid w:val="003D23B9"/>
    <w:rsid w:val="003D2AD9"/>
    <w:rsid w:val="003D48A9"/>
    <w:rsid w:val="003D6C3D"/>
    <w:rsid w:val="003E38CC"/>
    <w:rsid w:val="003E3BA4"/>
    <w:rsid w:val="003F010A"/>
    <w:rsid w:val="003F060B"/>
    <w:rsid w:val="003F1944"/>
    <w:rsid w:val="004005CC"/>
    <w:rsid w:val="00402018"/>
    <w:rsid w:val="00403ABB"/>
    <w:rsid w:val="004110EA"/>
    <w:rsid w:val="004143E1"/>
    <w:rsid w:val="00414E70"/>
    <w:rsid w:val="00415721"/>
    <w:rsid w:val="00423301"/>
    <w:rsid w:val="00424F6A"/>
    <w:rsid w:val="00426794"/>
    <w:rsid w:val="0043202D"/>
    <w:rsid w:val="00433978"/>
    <w:rsid w:val="00434B0A"/>
    <w:rsid w:val="004350BD"/>
    <w:rsid w:val="004350D8"/>
    <w:rsid w:val="004405B1"/>
    <w:rsid w:val="004475AE"/>
    <w:rsid w:val="0045167D"/>
    <w:rsid w:val="004561C4"/>
    <w:rsid w:val="00456E10"/>
    <w:rsid w:val="00460106"/>
    <w:rsid w:val="00460728"/>
    <w:rsid w:val="00462B8A"/>
    <w:rsid w:val="00471746"/>
    <w:rsid w:val="00471952"/>
    <w:rsid w:val="00472BA7"/>
    <w:rsid w:val="00474374"/>
    <w:rsid w:val="00475B39"/>
    <w:rsid w:val="0048304B"/>
    <w:rsid w:val="00486C9C"/>
    <w:rsid w:val="0048769A"/>
    <w:rsid w:val="00493CDD"/>
    <w:rsid w:val="004A06D4"/>
    <w:rsid w:val="004A669E"/>
    <w:rsid w:val="004B1C79"/>
    <w:rsid w:val="004B2D18"/>
    <w:rsid w:val="004B31C1"/>
    <w:rsid w:val="004B59D5"/>
    <w:rsid w:val="004B7333"/>
    <w:rsid w:val="004B7ACC"/>
    <w:rsid w:val="004B7FC7"/>
    <w:rsid w:val="004C25FB"/>
    <w:rsid w:val="004C579D"/>
    <w:rsid w:val="004D0DB8"/>
    <w:rsid w:val="004D174D"/>
    <w:rsid w:val="004D2B23"/>
    <w:rsid w:val="004D3A8D"/>
    <w:rsid w:val="004D3BE3"/>
    <w:rsid w:val="004D45FB"/>
    <w:rsid w:val="004D596D"/>
    <w:rsid w:val="004E06F6"/>
    <w:rsid w:val="004E52FC"/>
    <w:rsid w:val="004E7773"/>
    <w:rsid w:val="004F06E9"/>
    <w:rsid w:val="004F0C35"/>
    <w:rsid w:val="004F1131"/>
    <w:rsid w:val="004F163B"/>
    <w:rsid w:val="004F3543"/>
    <w:rsid w:val="004F4233"/>
    <w:rsid w:val="004F70BC"/>
    <w:rsid w:val="00500C41"/>
    <w:rsid w:val="00500C90"/>
    <w:rsid w:val="00501403"/>
    <w:rsid w:val="00501497"/>
    <w:rsid w:val="00502C56"/>
    <w:rsid w:val="00506F05"/>
    <w:rsid w:val="005073CE"/>
    <w:rsid w:val="005145CB"/>
    <w:rsid w:val="00516C90"/>
    <w:rsid w:val="00517AD9"/>
    <w:rsid w:val="00517C2C"/>
    <w:rsid w:val="00521B57"/>
    <w:rsid w:val="00522B21"/>
    <w:rsid w:val="005243E2"/>
    <w:rsid w:val="00525EB8"/>
    <w:rsid w:val="00526A96"/>
    <w:rsid w:val="00530FF7"/>
    <w:rsid w:val="00531A78"/>
    <w:rsid w:val="005337FB"/>
    <w:rsid w:val="00540F6A"/>
    <w:rsid w:val="00543035"/>
    <w:rsid w:val="005546C1"/>
    <w:rsid w:val="00556CC1"/>
    <w:rsid w:val="0055788F"/>
    <w:rsid w:val="00560397"/>
    <w:rsid w:val="0056067E"/>
    <w:rsid w:val="00561003"/>
    <w:rsid w:val="00565F04"/>
    <w:rsid w:val="00574C05"/>
    <w:rsid w:val="00577CE7"/>
    <w:rsid w:val="00577EB0"/>
    <w:rsid w:val="00580660"/>
    <w:rsid w:val="005819E9"/>
    <w:rsid w:val="00581E43"/>
    <w:rsid w:val="0058746F"/>
    <w:rsid w:val="0059031B"/>
    <w:rsid w:val="005904E4"/>
    <w:rsid w:val="00591483"/>
    <w:rsid w:val="005A187F"/>
    <w:rsid w:val="005A3DDE"/>
    <w:rsid w:val="005A7034"/>
    <w:rsid w:val="005A7D0A"/>
    <w:rsid w:val="005B0E88"/>
    <w:rsid w:val="005B243A"/>
    <w:rsid w:val="005B47DF"/>
    <w:rsid w:val="005B59C1"/>
    <w:rsid w:val="005B6C17"/>
    <w:rsid w:val="005C1973"/>
    <w:rsid w:val="005C303B"/>
    <w:rsid w:val="005C5DEF"/>
    <w:rsid w:val="005C6583"/>
    <w:rsid w:val="005D5E11"/>
    <w:rsid w:val="005D6DAA"/>
    <w:rsid w:val="005E001E"/>
    <w:rsid w:val="005E0863"/>
    <w:rsid w:val="005E6DB7"/>
    <w:rsid w:val="005F1899"/>
    <w:rsid w:val="005F72FC"/>
    <w:rsid w:val="00601434"/>
    <w:rsid w:val="00603B50"/>
    <w:rsid w:val="006106CD"/>
    <w:rsid w:val="00611522"/>
    <w:rsid w:val="0061217C"/>
    <w:rsid w:val="00612E5D"/>
    <w:rsid w:val="006144DA"/>
    <w:rsid w:val="006160AB"/>
    <w:rsid w:val="00616E99"/>
    <w:rsid w:val="00620BF3"/>
    <w:rsid w:val="00621D57"/>
    <w:rsid w:val="00622303"/>
    <w:rsid w:val="0062419D"/>
    <w:rsid w:val="00625EC5"/>
    <w:rsid w:val="00635DFF"/>
    <w:rsid w:val="0064770E"/>
    <w:rsid w:val="00647EE6"/>
    <w:rsid w:val="00654A0D"/>
    <w:rsid w:val="00662D45"/>
    <w:rsid w:val="006720AC"/>
    <w:rsid w:val="006744CE"/>
    <w:rsid w:val="00674B51"/>
    <w:rsid w:val="00675E67"/>
    <w:rsid w:val="00680069"/>
    <w:rsid w:val="006823E7"/>
    <w:rsid w:val="00682AED"/>
    <w:rsid w:val="00683F8D"/>
    <w:rsid w:val="006848DB"/>
    <w:rsid w:val="00691078"/>
    <w:rsid w:val="00695304"/>
    <w:rsid w:val="0069595A"/>
    <w:rsid w:val="00695C84"/>
    <w:rsid w:val="006A600F"/>
    <w:rsid w:val="006B0235"/>
    <w:rsid w:val="006B125C"/>
    <w:rsid w:val="006B486A"/>
    <w:rsid w:val="006B756D"/>
    <w:rsid w:val="006C23E1"/>
    <w:rsid w:val="006C3603"/>
    <w:rsid w:val="006C57CC"/>
    <w:rsid w:val="006C78B6"/>
    <w:rsid w:val="006D089B"/>
    <w:rsid w:val="006E3535"/>
    <w:rsid w:val="006F13A2"/>
    <w:rsid w:val="006F3FF6"/>
    <w:rsid w:val="00701BB2"/>
    <w:rsid w:val="00702744"/>
    <w:rsid w:val="00703899"/>
    <w:rsid w:val="00710B69"/>
    <w:rsid w:val="00711B8A"/>
    <w:rsid w:val="007162E4"/>
    <w:rsid w:val="00716BE3"/>
    <w:rsid w:val="007174CB"/>
    <w:rsid w:val="00722B82"/>
    <w:rsid w:val="00723CE7"/>
    <w:rsid w:val="007249F0"/>
    <w:rsid w:val="007259B6"/>
    <w:rsid w:val="00726228"/>
    <w:rsid w:val="00726838"/>
    <w:rsid w:val="00733341"/>
    <w:rsid w:val="00736D24"/>
    <w:rsid w:val="007371F6"/>
    <w:rsid w:val="007405DE"/>
    <w:rsid w:val="00743C14"/>
    <w:rsid w:val="007469EA"/>
    <w:rsid w:val="00750585"/>
    <w:rsid w:val="00751F30"/>
    <w:rsid w:val="007525C1"/>
    <w:rsid w:val="0075614A"/>
    <w:rsid w:val="007564A8"/>
    <w:rsid w:val="0075707C"/>
    <w:rsid w:val="007662DD"/>
    <w:rsid w:val="0076773B"/>
    <w:rsid w:val="0077082D"/>
    <w:rsid w:val="00773275"/>
    <w:rsid w:val="007733A5"/>
    <w:rsid w:val="00777A1D"/>
    <w:rsid w:val="00786F31"/>
    <w:rsid w:val="00791A5D"/>
    <w:rsid w:val="00792C42"/>
    <w:rsid w:val="0079417A"/>
    <w:rsid w:val="0079595C"/>
    <w:rsid w:val="007A1ABC"/>
    <w:rsid w:val="007A38E3"/>
    <w:rsid w:val="007A41D5"/>
    <w:rsid w:val="007B0734"/>
    <w:rsid w:val="007B51CF"/>
    <w:rsid w:val="007C1306"/>
    <w:rsid w:val="007C1C00"/>
    <w:rsid w:val="007D2869"/>
    <w:rsid w:val="007D4396"/>
    <w:rsid w:val="007D4BFA"/>
    <w:rsid w:val="007D74C5"/>
    <w:rsid w:val="007E045A"/>
    <w:rsid w:val="007E3CCD"/>
    <w:rsid w:val="007E5292"/>
    <w:rsid w:val="007E64BB"/>
    <w:rsid w:val="007E72B8"/>
    <w:rsid w:val="007F0CFD"/>
    <w:rsid w:val="00803736"/>
    <w:rsid w:val="00810595"/>
    <w:rsid w:val="00812D1E"/>
    <w:rsid w:val="00813CA1"/>
    <w:rsid w:val="00814A2C"/>
    <w:rsid w:val="00822151"/>
    <w:rsid w:val="00823585"/>
    <w:rsid w:val="00825045"/>
    <w:rsid w:val="00826C65"/>
    <w:rsid w:val="0083099D"/>
    <w:rsid w:val="00830D0E"/>
    <w:rsid w:val="008312A4"/>
    <w:rsid w:val="008348B4"/>
    <w:rsid w:val="00836033"/>
    <w:rsid w:val="00846E0B"/>
    <w:rsid w:val="008517A5"/>
    <w:rsid w:val="00862E09"/>
    <w:rsid w:val="00865999"/>
    <w:rsid w:val="00867146"/>
    <w:rsid w:val="008700DC"/>
    <w:rsid w:val="0087721B"/>
    <w:rsid w:val="00877513"/>
    <w:rsid w:val="008904BC"/>
    <w:rsid w:val="008909EF"/>
    <w:rsid w:val="0089231F"/>
    <w:rsid w:val="00893BFF"/>
    <w:rsid w:val="00895BA4"/>
    <w:rsid w:val="00895D4C"/>
    <w:rsid w:val="0089607A"/>
    <w:rsid w:val="008A12B2"/>
    <w:rsid w:val="008A3E62"/>
    <w:rsid w:val="008A412E"/>
    <w:rsid w:val="008B0B93"/>
    <w:rsid w:val="008B4D8C"/>
    <w:rsid w:val="008B720D"/>
    <w:rsid w:val="008C008B"/>
    <w:rsid w:val="008C66CA"/>
    <w:rsid w:val="008C6900"/>
    <w:rsid w:val="008D18E2"/>
    <w:rsid w:val="008D3477"/>
    <w:rsid w:val="008D710A"/>
    <w:rsid w:val="008E4F48"/>
    <w:rsid w:val="008E652F"/>
    <w:rsid w:val="008F00B5"/>
    <w:rsid w:val="008F2378"/>
    <w:rsid w:val="008F47AD"/>
    <w:rsid w:val="008F4D5E"/>
    <w:rsid w:val="009018CD"/>
    <w:rsid w:val="00903306"/>
    <w:rsid w:val="0091075E"/>
    <w:rsid w:val="00910D5D"/>
    <w:rsid w:val="00911E76"/>
    <w:rsid w:val="00914C0E"/>
    <w:rsid w:val="009175F2"/>
    <w:rsid w:val="0092275B"/>
    <w:rsid w:val="00924BF1"/>
    <w:rsid w:val="00925CD1"/>
    <w:rsid w:val="009329CF"/>
    <w:rsid w:val="00933313"/>
    <w:rsid w:val="00936746"/>
    <w:rsid w:val="00940BF9"/>
    <w:rsid w:val="009508CD"/>
    <w:rsid w:val="009544C3"/>
    <w:rsid w:val="00974489"/>
    <w:rsid w:val="009A7294"/>
    <w:rsid w:val="009A7328"/>
    <w:rsid w:val="009B20C9"/>
    <w:rsid w:val="009B3537"/>
    <w:rsid w:val="009B7E7C"/>
    <w:rsid w:val="009C2F4C"/>
    <w:rsid w:val="009C35E1"/>
    <w:rsid w:val="009C7D69"/>
    <w:rsid w:val="009C7E97"/>
    <w:rsid w:val="009D2E69"/>
    <w:rsid w:val="009D4FD1"/>
    <w:rsid w:val="009E2CC2"/>
    <w:rsid w:val="009E39DE"/>
    <w:rsid w:val="009E4E4E"/>
    <w:rsid w:val="009E5C2E"/>
    <w:rsid w:val="009E61B9"/>
    <w:rsid w:val="009F012C"/>
    <w:rsid w:val="009F137B"/>
    <w:rsid w:val="009F22B3"/>
    <w:rsid w:val="009F3036"/>
    <w:rsid w:val="009F3915"/>
    <w:rsid w:val="009F4938"/>
    <w:rsid w:val="00A0163A"/>
    <w:rsid w:val="00A01D95"/>
    <w:rsid w:val="00A038E3"/>
    <w:rsid w:val="00A03A14"/>
    <w:rsid w:val="00A06AE1"/>
    <w:rsid w:val="00A07F60"/>
    <w:rsid w:val="00A10CB2"/>
    <w:rsid w:val="00A12F57"/>
    <w:rsid w:val="00A12FB7"/>
    <w:rsid w:val="00A13BF4"/>
    <w:rsid w:val="00A1487C"/>
    <w:rsid w:val="00A14AC1"/>
    <w:rsid w:val="00A163FC"/>
    <w:rsid w:val="00A23CDB"/>
    <w:rsid w:val="00A2453C"/>
    <w:rsid w:val="00A25CFE"/>
    <w:rsid w:val="00A3066D"/>
    <w:rsid w:val="00A34FDD"/>
    <w:rsid w:val="00A37255"/>
    <w:rsid w:val="00A37A8B"/>
    <w:rsid w:val="00A41525"/>
    <w:rsid w:val="00A43C41"/>
    <w:rsid w:val="00A526E0"/>
    <w:rsid w:val="00A5300D"/>
    <w:rsid w:val="00A54956"/>
    <w:rsid w:val="00A57D91"/>
    <w:rsid w:val="00A61329"/>
    <w:rsid w:val="00A67BBF"/>
    <w:rsid w:val="00A711CF"/>
    <w:rsid w:val="00A71245"/>
    <w:rsid w:val="00A77BFC"/>
    <w:rsid w:val="00A81E36"/>
    <w:rsid w:val="00A84BE0"/>
    <w:rsid w:val="00A853B9"/>
    <w:rsid w:val="00A85B5E"/>
    <w:rsid w:val="00A86550"/>
    <w:rsid w:val="00A8664D"/>
    <w:rsid w:val="00A866C2"/>
    <w:rsid w:val="00A87FC2"/>
    <w:rsid w:val="00A9228B"/>
    <w:rsid w:val="00A9375C"/>
    <w:rsid w:val="00AA2045"/>
    <w:rsid w:val="00AA3DE7"/>
    <w:rsid w:val="00AB03CE"/>
    <w:rsid w:val="00AB0C9D"/>
    <w:rsid w:val="00AB467C"/>
    <w:rsid w:val="00AC060D"/>
    <w:rsid w:val="00AC4786"/>
    <w:rsid w:val="00AC4E0B"/>
    <w:rsid w:val="00AD3E82"/>
    <w:rsid w:val="00AD4191"/>
    <w:rsid w:val="00AD62AF"/>
    <w:rsid w:val="00AD6302"/>
    <w:rsid w:val="00AE0556"/>
    <w:rsid w:val="00AE17FB"/>
    <w:rsid w:val="00AE33AA"/>
    <w:rsid w:val="00AF11AC"/>
    <w:rsid w:val="00AF1F79"/>
    <w:rsid w:val="00AF400D"/>
    <w:rsid w:val="00AF5104"/>
    <w:rsid w:val="00AF7EC7"/>
    <w:rsid w:val="00B0085C"/>
    <w:rsid w:val="00B01E79"/>
    <w:rsid w:val="00B02725"/>
    <w:rsid w:val="00B0435C"/>
    <w:rsid w:val="00B05C5D"/>
    <w:rsid w:val="00B10A2F"/>
    <w:rsid w:val="00B137F6"/>
    <w:rsid w:val="00B25124"/>
    <w:rsid w:val="00B30030"/>
    <w:rsid w:val="00B3088C"/>
    <w:rsid w:val="00B33A4C"/>
    <w:rsid w:val="00B343ED"/>
    <w:rsid w:val="00B360A2"/>
    <w:rsid w:val="00B41106"/>
    <w:rsid w:val="00B41F30"/>
    <w:rsid w:val="00B42119"/>
    <w:rsid w:val="00B45D16"/>
    <w:rsid w:val="00B5156C"/>
    <w:rsid w:val="00B54181"/>
    <w:rsid w:val="00B5501A"/>
    <w:rsid w:val="00B55937"/>
    <w:rsid w:val="00B55D62"/>
    <w:rsid w:val="00B57E5C"/>
    <w:rsid w:val="00B600CE"/>
    <w:rsid w:val="00B64387"/>
    <w:rsid w:val="00B64EF3"/>
    <w:rsid w:val="00B6576F"/>
    <w:rsid w:val="00B66F3A"/>
    <w:rsid w:val="00B70706"/>
    <w:rsid w:val="00B715EC"/>
    <w:rsid w:val="00B748FC"/>
    <w:rsid w:val="00B75B92"/>
    <w:rsid w:val="00B75F51"/>
    <w:rsid w:val="00B8022D"/>
    <w:rsid w:val="00B809F8"/>
    <w:rsid w:val="00B827C0"/>
    <w:rsid w:val="00B836DB"/>
    <w:rsid w:val="00B872C9"/>
    <w:rsid w:val="00B92E7B"/>
    <w:rsid w:val="00B935CD"/>
    <w:rsid w:val="00B9497F"/>
    <w:rsid w:val="00B96067"/>
    <w:rsid w:val="00BA3018"/>
    <w:rsid w:val="00BA404D"/>
    <w:rsid w:val="00BA6560"/>
    <w:rsid w:val="00BA6D66"/>
    <w:rsid w:val="00BB20F1"/>
    <w:rsid w:val="00BB33C9"/>
    <w:rsid w:val="00BB39CE"/>
    <w:rsid w:val="00BB7BE6"/>
    <w:rsid w:val="00BC04B1"/>
    <w:rsid w:val="00BC2DB6"/>
    <w:rsid w:val="00BC7DF9"/>
    <w:rsid w:val="00BD319A"/>
    <w:rsid w:val="00BD439B"/>
    <w:rsid w:val="00BD61F4"/>
    <w:rsid w:val="00BE59EA"/>
    <w:rsid w:val="00BF134C"/>
    <w:rsid w:val="00BF6831"/>
    <w:rsid w:val="00BF69FC"/>
    <w:rsid w:val="00BF70D2"/>
    <w:rsid w:val="00BF7534"/>
    <w:rsid w:val="00C001CE"/>
    <w:rsid w:val="00C0295C"/>
    <w:rsid w:val="00C03309"/>
    <w:rsid w:val="00C115AF"/>
    <w:rsid w:val="00C12267"/>
    <w:rsid w:val="00C126B9"/>
    <w:rsid w:val="00C14D31"/>
    <w:rsid w:val="00C22CBD"/>
    <w:rsid w:val="00C22D1E"/>
    <w:rsid w:val="00C3022E"/>
    <w:rsid w:val="00C305A4"/>
    <w:rsid w:val="00C35C82"/>
    <w:rsid w:val="00C37A6D"/>
    <w:rsid w:val="00C37F30"/>
    <w:rsid w:val="00C42700"/>
    <w:rsid w:val="00C4730D"/>
    <w:rsid w:val="00C50497"/>
    <w:rsid w:val="00C5622C"/>
    <w:rsid w:val="00C6274E"/>
    <w:rsid w:val="00C62D47"/>
    <w:rsid w:val="00C65E43"/>
    <w:rsid w:val="00C66DB6"/>
    <w:rsid w:val="00C73CE8"/>
    <w:rsid w:val="00C80A2A"/>
    <w:rsid w:val="00C83AFA"/>
    <w:rsid w:val="00C845C9"/>
    <w:rsid w:val="00C84911"/>
    <w:rsid w:val="00C93FB3"/>
    <w:rsid w:val="00C96442"/>
    <w:rsid w:val="00C97218"/>
    <w:rsid w:val="00C97E86"/>
    <w:rsid w:val="00CA0F3F"/>
    <w:rsid w:val="00CA5352"/>
    <w:rsid w:val="00CA61EA"/>
    <w:rsid w:val="00CB2233"/>
    <w:rsid w:val="00CB42F4"/>
    <w:rsid w:val="00CB796E"/>
    <w:rsid w:val="00CD111A"/>
    <w:rsid w:val="00CD771A"/>
    <w:rsid w:val="00CD7850"/>
    <w:rsid w:val="00CE2FFE"/>
    <w:rsid w:val="00CE5817"/>
    <w:rsid w:val="00CE6F99"/>
    <w:rsid w:val="00CF261A"/>
    <w:rsid w:val="00CF2A93"/>
    <w:rsid w:val="00CF6E45"/>
    <w:rsid w:val="00CF76E1"/>
    <w:rsid w:val="00D0114B"/>
    <w:rsid w:val="00D02258"/>
    <w:rsid w:val="00D0266D"/>
    <w:rsid w:val="00D1008E"/>
    <w:rsid w:val="00D12D1E"/>
    <w:rsid w:val="00D13569"/>
    <w:rsid w:val="00D22115"/>
    <w:rsid w:val="00D224D7"/>
    <w:rsid w:val="00D33554"/>
    <w:rsid w:val="00D33D02"/>
    <w:rsid w:val="00D3785F"/>
    <w:rsid w:val="00D417B8"/>
    <w:rsid w:val="00D526FD"/>
    <w:rsid w:val="00D55BD4"/>
    <w:rsid w:val="00D61717"/>
    <w:rsid w:val="00D61ADC"/>
    <w:rsid w:val="00D7301C"/>
    <w:rsid w:val="00D74540"/>
    <w:rsid w:val="00D77378"/>
    <w:rsid w:val="00D829B2"/>
    <w:rsid w:val="00D84BDC"/>
    <w:rsid w:val="00D853A4"/>
    <w:rsid w:val="00D85523"/>
    <w:rsid w:val="00D87308"/>
    <w:rsid w:val="00D87472"/>
    <w:rsid w:val="00D87989"/>
    <w:rsid w:val="00D9604E"/>
    <w:rsid w:val="00D9625C"/>
    <w:rsid w:val="00D97698"/>
    <w:rsid w:val="00DA05A9"/>
    <w:rsid w:val="00DA1B1D"/>
    <w:rsid w:val="00DA477B"/>
    <w:rsid w:val="00DA527A"/>
    <w:rsid w:val="00DB4B74"/>
    <w:rsid w:val="00DB5FDC"/>
    <w:rsid w:val="00DB612D"/>
    <w:rsid w:val="00DB7E2A"/>
    <w:rsid w:val="00DC0D6C"/>
    <w:rsid w:val="00DC14C7"/>
    <w:rsid w:val="00DC4741"/>
    <w:rsid w:val="00DC4E05"/>
    <w:rsid w:val="00DC7350"/>
    <w:rsid w:val="00DD1664"/>
    <w:rsid w:val="00DD258F"/>
    <w:rsid w:val="00DD3948"/>
    <w:rsid w:val="00DD46B7"/>
    <w:rsid w:val="00DD4701"/>
    <w:rsid w:val="00DD5D13"/>
    <w:rsid w:val="00DD6071"/>
    <w:rsid w:val="00DD622D"/>
    <w:rsid w:val="00DD6FA2"/>
    <w:rsid w:val="00DD76F2"/>
    <w:rsid w:val="00DE6E8D"/>
    <w:rsid w:val="00DE756C"/>
    <w:rsid w:val="00DF2218"/>
    <w:rsid w:val="00DF38A3"/>
    <w:rsid w:val="00E0365A"/>
    <w:rsid w:val="00E04FE6"/>
    <w:rsid w:val="00E05287"/>
    <w:rsid w:val="00E0752E"/>
    <w:rsid w:val="00E14E21"/>
    <w:rsid w:val="00E1587E"/>
    <w:rsid w:val="00E20BB3"/>
    <w:rsid w:val="00E2108A"/>
    <w:rsid w:val="00E249E6"/>
    <w:rsid w:val="00E33F26"/>
    <w:rsid w:val="00E36DFE"/>
    <w:rsid w:val="00E419E1"/>
    <w:rsid w:val="00E42699"/>
    <w:rsid w:val="00E46BFC"/>
    <w:rsid w:val="00E504E7"/>
    <w:rsid w:val="00E55E89"/>
    <w:rsid w:val="00E55F0D"/>
    <w:rsid w:val="00E63F5A"/>
    <w:rsid w:val="00E67FDD"/>
    <w:rsid w:val="00E74EFF"/>
    <w:rsid w:val="00E775DA"/>
    <w:rsid w:val="00E82FB0"/>
    <w:rsid w:val="00E90CCA"/>
    <w:rsid w:val="00E92C08"/>
    <w:rsid w:val="00E92C17"/>
    <w:rsid w:val="00EA1571"/>
    <w:rsid w:val="00EA58AB"/>
    <w:rsid w:val="00EB19F9"/>
    <w:rsid w:val="00EB20E9"/>
    <w:rsid w:val="00EB4BAC"/>
    <w:rsid w:val="00EB5452"/>
    <w:rsid w:val="00EB6101"/>
    <w:rsid w:val="00EB63F3"/>
    <w:rsid w:val="00EB7889"/>
    <w:rsid w:val="00EC03AB"/>
    <w:rsid w:val="00EC05DC"/>
    <w:rsid w:val="00EC1DD2"/>
    <w:rsid w:val="00EC387E"/>
    <w:rsid w:val="00EC46EB"/>
    <w:rsid w:val="00EC7DCF"/>
    <w:rsid w:val="00ED6398"/>
    <w:rsid w:val="00ED7502"/>
    <w:rsid w:val="00EE0883"/>
    <w:rsid w:val="00EE0EDA"/>
    <w:rsid w:val="00EF269A"/>
    <w:rsid w:val="00EF5457"/>
    <w:rsid w:val="00EF6451"/>
    <w:rsid w:val="00F04B61"/>
    <w:rsid w:val="00F052BA"/>
    <w:rsid w:val="00F07160"/>
    <w:rsid w:val="00F1165B"/>
    <w:rsid w:val="00F11C49"/>
    <w:rsid w:val="00F13FFC"/>
    <w:rsid w:val="00F1585B"/>
    <w:rsid w:val="00F1664D"/>
    <w:rsid w:val="00F16DD7"/>
    <w:rsid w:val="00F2180F"/>
    <w:rsid w:val="00F221E3"/>
    <w:rsid w:val="00F24166"/>
    <w:rsid w:val="00F26F3F"/>
    <w:rsid w:val="00F2780A"/>
    <w:rsid w:val="00F3007E"/>
    <w:rsid w:val="00F41FE9"/>
    <w:rsid w:val="00F43AD7"/>
    <w:rsid w:val="00F43F56"/>
    <w:rsid w:val="00F476C4"/>
    <w:rsid w:val="00F50A43"/>
    <w:rsid w:val="00F51156"/>
    <w:rsid w:val="00F525F0"/>
    <w:rsid w:val="00F53894"/>
    <w:rsid w:val="00F57902"/>
    <w:rsid w:val="00F57F8A"/>
    <w:rsid w:val="00F60335"/>
    <w:rsid w:val="00F61A1A"/>
    <w:rsid w:val="00F66293"/>
    <w:rsid w:val="00F7010D"/>
    <w:rsid w:val="00F720AE"/>
    <w:rsid w:val="00F7410B"/>
    <w:rsid w:val="00F825EA"/>
    <w:rsid w:val="00F87728"/>
    <w:rsid w:val="00F91E17"/>
    <w:rsid w:val="00FA0D38"/>
    <w:rsid w:val="00FA3FE7"/>
    <w:rsid w:val="00FA76C7"/>
    <w:rsid w:val="00FB10E3"/>
    <w:rsid w:val="00FB14B0"/>
    <w:rsid w:val="00FB28CE"/>
    <w:rsid w:val="00FB49A3"/>
    <w:rsid w:val="00FB4CC0"/>
    <w:rsid w:val="00FB5FF5"/>
    <w:rsid w:val="00FB6BEA"/>
    <w:rsid w:val="00FC7232"/>
    <w:rsid w:val="00FD1C8E"/>
    <w:rsid w:val="00FD41E2"/>
    <w:rsid w:val="00FD5B20"/>
    <w:rsid w:val="00FD6372"/>
    <w:rsid w:val="00FD7B32"/>
    <w:rsid w:val="00FE5378"/>
    <w:rsid w:val="00FE630A"/>
    <w:rsid w:val="00FF254E"/>
    <w:rsid w:val="00FF4150"/>
    <w:rsid w:val="00FF6AB8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117F66E6"/>
  <w15:docId w15:val="{D126E85C-D0F8-4006-BB1E-B42707E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904BC"/>
    <w:rPr>
      <w:sz w:val="24"/>
      <w:szCs w:val="24"/>
      <w:lang w:eastAsia="he-IL"/>
    </w:rPr>
  </w:style>
  <w:style w:type="paragraph" w:styleId="Heading1">
    <w:name w:val="heading 1"/>
    <w:basedOn w:val="Normal"/>
    <w:next w:val="Heading2"/>
    <w:link w:val="Heading1Char"/>
    <w:qFormat/>
    <w:rsid w:val="008904BC"/>
    <w:pPr>
      <w:keepNext/>
      <w:pageBreakBefore/>
      <w:numPr>
        <w:numId w:val="1"/>
      </w:numPr>
      <w:spacing w:before="480" w:after="240"/>
      <w:jc w:val="center"/>
      <w:outlineLvl w:val="0"/>
    </w:pPr>
    <w:rPr>
      <w:kern w:val="32"/>
      <w:sz w:val="44"/>
      <w:szCs w:val="44"/>
    </w:rPr>
  </w:style>
  <w:style w:type="paragraph" w:styleId="Heading2">
    <w:name w:val="heading 2"/>
    <w:aliases w:val="Heading 2 Char,Heading 2 Char Char Char Char Char,Heading 2 Char Char Char Char1,Char Char Char1,Char Char Char Char,Char Char Char,Heading 2 Char Char Char1,Heading 2 Char Char Char Char Char Char Char,Header 2,2 Heading"/>
    <w:basedOn w:val="Normal"/>
    <w:next w:val="Para"/>
    <w:link w:val="Heading2Char1"/>
    <w:qFormat/>
    <w:rsid w:val="008904BC"/>
    <w:pPr>
      <w:keepNext/>
      <w:numPr>
        <w:ilvl w:val="1"/>
        <w:numId w:val="1"/>
      </w:numPr>
      <w:spacing w:before="240" w:after="240"/>
      <w:ind w:right="1418"/>
      <w:outlineLvl w:val="1"/>
    </w:pPr>
    <w:rPr>
      <w:b/>
      <w:bCs/>
      <w:sz w:val="36"/>
      <w:szCs w:val="36"/>
    </w:rPr>
  </w:style>
  <w:style w:type="paragraph" w:styleId="Heading3">
    <w:name w:val="heading 3"/>
    <w:aliases w:val="Heading 3 Char,Heading 3 Char1 Char Char,Heading 3 Char1 ?? Char,Heading 3 Char1 Char,Heading 3 Char1 ??,Heading 3 Char1,Heading 3 Char Char Char,Heading 3 Char1 Char Char Char Char Char Char"/>
    <w:basedOn w:val="Normal"/>
    <w:next w:val="Para"/>
    <w:link w:val="Heading3Char2"/>
    <w:qFormat/>
    <w:rsid w:val="008904BC"/>
    <w:pPr>
      <w:keepNext/>
      <w:numPr>
        <w:ilvl w:val="2"/>
        <w:numId w:val="1"/>
      </w:numPr>
      <w:spacing w:before="240" w:after="240"/>
      <w:ind w:right="1418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Para"/>
    <w:link w:val="Heading4Char"/>
    <w:qFormat/>
    <w:rsid w:val="008904BC"/>
    <w:pPr>
      <w:keepNext/>
      <w:numPr>
        <w:ilvl w:val="3"/>
        <w:numId w:val="1"/>
      </w:numPr>
      <w:spacing w:before="240" w:after="240"/>
      <w:ind w:right="1418"/>
      <w:outlineLvl w:val="3"/>
    </w:pPr>
    <w:rPr>
      <w:b/>
      <w:bCs/>
      <w:sz w:val="28"/>
      <w:szCs w:val="28"/>
      <w:lang w:eastAsia="en-ZA"/>
    </w:rPr>
  </w:style>
  <w:style w:type="paragraph" w:styleId="Heading5">
    <w:name w:val="heading 5"/>
    <w:basedOn w:val="Normal"/>
    <w:next w:val="Para"/>
    <w:link w:val="Heading5Char"/>
    <w:uiPriority w:val="99"/>
    <w:qFormat/>
    <w:rsid w:val="008904BC"/>
    <w:pPr>
      <w:numPr>
        <w:ilvl w:val="4"/>
        <w:numId w:val="1"/>
      </w:numPr>
      <w:spacing w:before="240" w:after="240"/>
      <w:ind w:right="1418"/>
      <w:outlineLvl w:val="4"/>
    </w:pPr>
    <w:rPr>
      <w:b/>
      <w:bCs/>
    </w:rPr>
  </w:style>
  <w:style w:type="paragraph" w:styleId="Heading6">
    <w:name w:val="heading 6"/>
    <w:basedOn w:val="Normal"/>
    <w:next w:val="Para"/>
    <w:link w:val="Heading6Char"/>
    <w:uiPriority w:val="99"/>
    <w:qFormat/>
    <w:rsid w:val="008904BC"/>
    <w:pPr>
      <w:numPr>
        <w:ilvl w:val="5"/>
        <w:numId w:val="1"/>
      </w:numPr>
      <w:spacing w:before="240" w:after="60"/>
      <w:ind w:right="1418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110EA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uiPriority w:val="99"/>
    <w:rsid w:val="008904BC"/>
    <w:pPr>
      <w:spacing w:before="120" w:after="120" w:line="360" w:lineRule="auto"/>
      <w:ind w:left="1418"/>
      <w:jc w:val="both"/>
    </w:pPr>
  </w:style>
  <w:style w:type="paragraph" w:styleId="Header">
    <w:name w:val="header"/>
    <w:basedOn w:val="Normal"/>
    <w:link w:val="HeaderChar"/>
    <w:uiPriority w:val="99"/>
    <w:rsid w:val="008904BC"/>
    <w:pPr>
      <w:tabs>
        <w:tab w:val="center" w:pos="4153"/>
        <w:tab w:val="right" w:pos="8306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8904BC"/>
    <w:pPr>
      <w:tabs>
        <w:tab w:val="center" w:pos="4153"/>
        <w:tab w:val="right" w:pos="8306"/>
      </w:tabs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8904BC"/>
    <w:rPr>
      <w:rFonts w:ascii="Arial" w:hAnsi="Arial" w:cs="Arial"/>
      <w:color w:val="auto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8904BC"/>
    <w:pPr>
      <w:spacing w:before="240" w:after="60"/>
      <w:jc w:val="center"/>
    </w:pPr>
    <w:rPr>
      <w:b/>
      <w:bCs/>
      <w:caps/>
      <w:sz w:val="32"/>
      <w:szCs w:val="32"/>
    </w:rPr>
  </w:style>
  <w:style w:type="paragraph" w:customStyle="1" w:styleId="Volume">
    <w:name w:val="Volume"/>
    <w:basedOn w:val="Normal"/>
    <w:uiPriority w:val="99"/>
    <w:rsid w:val="008904BC"/>
    <w:pPr>
      <w:spacing w:before="240" w:after="60"/>
      <w:jc w:val="center"/>
    </w:pPr>
    <w:rPr>
      <w:b/>
      <w:bCs/>
      <w:caps/>
      <w:sz w:val="44"/>
      <w:szCs w:val="44"/>
    </w:rPr>
  </w:style>
  <w:style w:type="paragraph" w:customStyle="1" w:styleId="Part">
    <w:name w:val="Part"/>
    <w:basedOn w:val="Volume"/>
    <w:uiPriority w:val="99"/>
    <w:rsid w:val="008904BC"/>
  </w:style>
  <w:style w:type="paragraph" w:styleId="Title">
    <w:name w:val="Title"/>
    <w:basedOn w:val="Normal"/>
    <w:link w:val="TitleChar"/>
    <w:uiPriority w:val="99"/>
    <w:qFormat/>
    <w:rsid w:val="008904BC"/>
    <w:pPr>
      <w:spacing w:before="240" w:after="60"/>
      <w:jc w:val="center"/>
      <w:outlineLvl w:val="0"/>
    </w:pPr>
    <w:rPr>
      <w:b/>
      <w:bCs/>
      <w:caps/>
      <w:kern w:val="28"/>
      <w:sz w:val="44"/>
      <w:szCs w:val="44"/>
    </w:rPr>
  </w:style>
  <w:style w:type="paragraph" w:styleId="BodyText">
    <w:name w:val="Body Text"/>
    <w:basedOn w:val="Normal"/>
    <w:link w:val="BodyTextChar"/>
    <w:uiPriority w:val="99"/>
    <w:rsid w:val="008904BC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</w:style>
  <w:style w:type="paragraph" w:styleId="Caption">
    <w:name w:val="caption"/>
    <w:aliases w:val="CAPTIONFIG"/>
    <w:basedOn w:val="Normal"/>
    <w:next w:val="Normal"/>
    <w:uiPriority w:val="99"/>
    <w:qFormat/>
    <w:rsid w:val="008904BC"/>
    <w:pPr>
      <w:spacing w:before="120" w:after="120" w:line="360" w:lineRule="auto"/>
      <w:jc w:val="center"/>
    </w:pPr>
    <w:rPr>
      <w:i/>
      <w:iCs/>
    </w:rPr>
  </w:style>
  <w:style w:type="paragraph" w:customStyle="1" w:styleId="Headtoc">
    <w:name w:val="Head_toc"/>
    <w:basedOn w:val="Normal"/>
    <w:next w:val="Normal"/>
    <w:uiPriority w:val="99"/>
    <w:rsid w:val="008904BC"/>
    <w:pPr>
      <w:pageBreakBefore/>
      <w:spacing w:before="240" w:after="120"/>
      <w:jc w:val="center"/>
    </w:pPr>
    <w:rPr>
      <w:sz w:val="44"/>
      <w:szCs w:val="44"/>
    </w:rPr>
  </w:style>
  <w:style w:type="paragraph" w:customStyle="1" w:styleId="Listabc">
    <w:name w:val="List abc"/>
    <w:basedOn w:val="Normal"/>
    <w:uiPriority w:val="99"/>
    <w:rsid w:val="008904BC"/>
    <w:pPr>
      <w:numPr>
        <w:numId w:val="2"/>
      </w:numPr>
      <w:spacing w:before="120" w:after="120" w:line="360" w:lineRule="auto"/>
      <w:jc w:val="both"/>
    </w:pPr>
  </w:style>
  <w:style w:type="paragraph" w:customStyle="1" w:styleId="1">
    <w:name w:val="רשימה מתובלטת1"/>
    <w:basedOn w:val="Normal"/>
    <w:uiPriority w:val="99"/>
    <w:rsid w:val="008904BC"/>
    <w:pPr>
      <w:numPr>
        <w:numId w:val="3"/>
      </w:numPr>
      <w:spacing w:before="120" w:after="120" w:line="360" w:lineRule="auto"/>
      <w:ind w:left="1787" w:hanging="369"/>
      <w:jc w:val="both"/>
    </w:pPr>
  </w:style>
  <w:style w:type="paragraph" w:customStyle="1" w:styleId="Listhyphen">
    <w:name w:val="List hyphen"/>
    <w:basedOn w:val="Normal"/>
    <w:uiPriority w:val="99"/>
    <w:rsid w:val="008904BC"/>
    <w:pPr>
      <w:numPr>
        <w:numId w:val="4"/>
      </w:numPr>
      <w:spacing w:before="120" w:after="120" w:line="360" w:lineRule="auto"/>
      <w:jc w:val="both"/>
    </w:pPr>
  </w:style>
  <w:style w:type="paragraph" w:customStyle="1" w:styleId="List1">
    <w:name w:val="List 1)"/>
    <w:basedOn w:val="Normal"/>
    <w:uiPriority w:val="99"/>
    <w:rsid w:val="008904BC"/>
    <w:pPr>
      <w:numPr>
        <w:numId w:val="5"/>
      </w:numPr>
      <w:tabs>
        <w:tab w:val="clear" w:pos="3235"/>
      </w:tabs>
      <w:spacing w:before="120" w:after="120" w:line="360" w:lineRule="auto"/>
      <w:jc w:val="both"/>
    </w:pPr>
  </w:style>
  <w:style w:type="paragraph" w:customStyle="1" w:styleId="Listhyphenpara">
    <w:name w:val="List hyphen para"/>
    <w:basedOn w:val="Normal"/>
    <w:uiPriority w:val="99"/>
    <w:rsid w:val="008904BC"/>
    <w:pPr>
      <w:spacing w:before="120" w:after="120" w:line="360" w:lineRule="auto"/>
      <w:ind w:left="2155"/>
      <w:jc w:val="both"/>
    </w:pPr>
  </w:style>
  <w:style w:type="paragraph" w:customStyle="1" w:styleId="List123">
    <w:name w:val="List 123"/>
    <w:basedOn w:val="Normal"/>
    <w:uiPriority w:val="99"/>
    <w:rsid w:val="008904BC"/>
    <w:pPr>
      <w:numPr>
        <w:numId w:val="6"/>
      </w:numPr>
      <w:spacing w:before="120" w:after="120" w:line="360" w:lineRule="auto"/>
      <w:jc w:val="both"/>
    </w:pPr>
  </w:style>
  <w:style w:type="paragraph" w:customStyle="1" w:styleId="Listpara">
    <w:name w:val="List para"/>
    <w:basedOn w:val="Normal"/>
    <w:uiPriority w:val="99"/>
    <w:rsid w:val="008904BC"/>
    <w:pPr>
      <w:spacing w:before="120" w:after="120" w:line="360" w:lineRule="auto"/>
      <w:ind w:left="1786"/>
      <w:jc w:val="both"/>
    </w:pPr>
  </w:style>
  <w:style w:type="paragraph" w:customStyle="1" w:styleId="Listroman">
    <w:name w:val="List roman"/>
    <w:basedOn w:val="Normal"/>
    <w:uiPriority w:val="99"/>
    <w:rsid w:val="008904BC"/>
    <w:pPr>
      <w:numPr>
        <w:numId w:val="7"/>
      </w:numPr>
      <w:tabs>
        <w:tab w:val="clear" w:pos="2506"/>
      </w:tabs>
      <w:spacing w:before="120" w:after="120" w:line="360" w:lineRule="auto"/>
    </w:pPr>
  </w:style>
  <w:style w:type="paragraph" w:customStyle="1" w:styleId="Note">
    <w:name w:val="Note"/>
    <w:basedOn w:val="Normal"/>
    <w:uiPriority w:val="99"/>
    <w:rsid w:val="008904BC"/>
    <w:pPr>
      <w:spacing w:before="120" w:after="120"/>
      <w:ind w:left="2268" w:right="851"/>
      <w:jc w:val="center"/>
    </w:pPr>
    <w:rPr>
      <w:b/>
      <w:bCs/>
      <w:caps/>
    </w:rPr>
  </w:style>
  <w:style w:type="paragraph" w:customStyle="1" w:styleId="Notetext">
    <w:name w:val="Note text"/>
    <w:basedOn w:val="Note"/>
    <w:uiPriority w:val="99"/>
    <w:rsid w:val="008904BC"/>
    <w:pPr>
      <w:spacing w:line="360" w:lineRule="auto"/>
      <w:jc w:val="both"/>
    </w:pPr>
    <w:rPr>
      <w:b w:val="0"/>
      <w:bCs w:val="0"/>
      <w:i/>
      <w:iCs/>
      <w:caps w:val="0"/>
    </w:rPr>
  </w:style>
  <w:style w:type="paragraph" w:customStyle="1" w:styleId="Tableheading">
    <w:name w:val="Table heading"/>
    <w:basedOn w:val="Normal"/>
    <w:uiPriority w:val="99"/>
    <w:rsid w:val="008904BC"/>
    <w:pPr>
      <w:spacing w:before="60" w:after="60"/>
      <w:jc w:val="center"/>
    </w:pPr>
    <w:rPr>
      <w:b/>
      <w:bCs/>
    </w:rPr>
  </w:style>
  <w:style w:type="paragraph" w:customStyle="1" w:styleId="Tablepara">
    <w:name w:val="Table para"/>
    <w:basedOn w:val="Normal"/>
    <w:uiPriority w:val="99"/>
    <w:rsid w:val="008904BC"/>
    <w:pPr>
      <w:spacing w:before="60" w:after="60"/>
      <w:jc w:val="both"/>
    </w:pPr>
  </w:style>
  <w:style w:type="paragraph" w:styleId="TOC1">
    <w:name w:val="toc 1"/>
    <w:basedOn w:val="Normal"/>
    <w:next w:val="Normal"/>
    <w:uiPriority w:val="39"/>
    <w:rsid w:val="008904B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uiPriority w:val="39"/>
    <w:rsid w:val="008904B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uiPriority w:val="99"/>
    <w:semiHidden/>
    <w:rsid w:val="008904B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uiPriority w:val="99"/>
    <w:semiHidden/>
    <w:rsid w:val="008904B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uiPriority w:val="99"/>
    <w:semiHidden/>
    <w:rsid w:val="008904B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uiPriority w:val="99"/>
    <w:semiHidden/>
    <w:rsid w:val="008904B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8904B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8904B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8904BC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8904BC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semiHidden/>
    <w:rsid w:val="008904BC"/>
    <w:pPr>
      <w:tabs>
        <w:tab w:val="left" w:pos="1418"/>
        <w:tab w:val="right" w:leader="dot" w:pos="9044"/>
      </w:tabs>
      <w:spacing w:line="360" w:lineRule="auto"/>
    </w:pPr>
  </w:style>
  <w:style w:type="paragraph" w:customStyle="1" w:styleId="para0">
    <w:name w:val="para"/>
    <w:basedOn w:val="Normal"/>
    <w:uiPriority w:val="99"/>
    <w:rsid w:val="008904BC"/>
    <w:pPr>
      <w:spacing w:before="120" w:after="120"/>
      <w:ind w:left="1332"/>
    </w:pPr>
    <w:rPr>
      <w:rFonts w:cs="Miriam"/>
      <w:lang w:val="en-GB"/>
    </w:rPr>
  </w:style>
  <w:style w:type="paragraph" w:styleId="PlainText">
    <w:name w:val="Plain Text"/>
    <w:basedOn w:val="Normal"/>
    <w:link w:val="PlainTextChar"/>
    <w:uiPriority w:val="99"/>
    <w:rsid w:val="00A9228B"/>
    <w:pPr>
      <w:bidi/>
    </w:pPr>
    <w:rPr>
      <w:rFonts w:ascii="Courier New" w:hAnsi="Courier New" w:cs="Courier New"/>
      <w:sz w:val="20"/>
      <w:szCs w:val="20"/>
      <w:lang w:eastAsia="en-US"/>
    </w:rPr>
  </w:style>
  <w:style w:type="paragraph" w:styleId="NormalIndent">
    <w:name w:val="Normal Indent"/>
    <w:aliases w:val="Normal Indent Char1,Normal Indent Char Char,Normal Indent Char1 Char,Normal Indent Char Char Char"/>
    <w:basedOn w:val="Normal"/>
    <w:uiPriority w:val="99"/>
    <w:rsid w:val="00A9228B"/>
    <w:pPr>
      <w:tabs>
        <w:tab w:val="left" w:pos="1134"/>
        <w:tab w:val="left" w:pos="1418"/>
        <w:tab w:val="left" w:pos="1701"/>
      </w:tabs>
      <w:spacing w:line="264" w:lineRule="auto"/>
      <w:ind w:left="1134" w:right="-22"/>
      <w:jc w:val="both"/>
    </w:pPr>
    <w:rPr>
      <w:rFonts w:cs="Miriam"/>
      <w:lang w:eastAsia="en-US"/>
    </w:rPr>
  </w:style>
  <w:style w:type="paragraph" w:customStyle="1" w:styleId="Default">
    <w:name w:val="Default"/>
    <w:rsid w:val="007C1C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1">
    <w:name w:val="Heading 11"/>
    <w:aliases w:val="Para1,Top 1,ParaLevel1,Level 1 Para,Level 1 Para1,Level 1 Para2,Level 1 Para3,Level 1 Para4,Level 1 Para11,Level 1 Para21,Level 1 Para31,Level 1 Para5,Level 1 Para12,Level 1 Para22,Level 1 Para32,Level 1 Para6,Level 1 Para13,Level 1 Para23,h1"/>
    <w:basedOn w:val="Default"/>
    <w:next w:val="Default"/>
    <w:uiPriority w:val="99"/>
    <w:rsid w:val="007C1C00"/>
    <w:rPr>
      <w:rFonts w:cs="Times New Roman"/>
      <w:color w:val="auto"/>
    </w:rPr>
  </w:style>
  <w:style w:type="paragraph" w:customStyle="1" w:styleId="Heading21">
    <w:name w:val="Heading 21"/>
    <w:aliases w:val="Para2,Head hdbk,Top 2,H2,h2 main heading,B Sub/Bold,B Sub/Bold1,B Sub/Bold2,B Sub/Bold11,h2 main heading1,h2 main heading2,B Sub/Bold3,B Sub/Bold12,h2 main heading3,B Sub/Bold4,B Sub/Bold13,SubPara,h2,sub,h21,h22,h23,h24,h25,h26"/>
    <w:basedOn w:val="Default"/>
    <w:next w:val="Default"/>
    <w:uiPriority w:val="99"/>
    <w:rsid w:val="007C1C00"/>
    <w:rPr>
      <w:rFonts w:cs="Times New Roman"/>
      <w:color w:val="auto"/>
    </w:rPr>
  </w:style>
  <w:style w:type="paragraph" w:customStyle="1" w:styleId="TextLevel4">
    <w:name w:val="Text Level 4"/>
    <w:basedOn w:val="Default"/>
    <w:next w:val="Default"/>
    <w:uiPriority w:val="99"/>
    <w:rsid w:val="007C1C00"/>
    <w:pPr>
      <w:spacing w:after="120"/>
    </w:pPr>
    <w:rPr>
      <w:rFonts w:cs="Times New Roman"/>
      <w:color w:val="auto"/>
    </w:rPr>
  </w:style>
  <w:style w:type="paragraph" w:customStyle="1" w:styleId="spara0">
    <w:name w:val="spara0"/>
    <w:basedOn w:val="Default"/>
    <w:next w:val="Default"/>
    <w:uiPriority w:val="99"/>
    <w:rsid w:val="007C1C00"/>
    <w:pPr>
      <w:spacing w:after="120"/>
    </w:pPr>
    <w:rPr>
      <w:rFonts w:cs="Times New Roman"/>
      <w:color w:val="auto"/>
    </w:rPr>
  </w:style>
  <w:style w:type="paragraph" w:customStyle="1" w:styleId="Heading31">
    <w:name w:val="Heading 31"/>
    <w:aliases w:val="Para3,head3hdbk,H3,C Sub-Sub/Italic,h3 sub heading,Head 3,Head 31,Head 32,C Sub-Sub/Italic1,3,Sub2Para,subsub,h3,h31,h32,h311,h33,h312,h34,h313,h35,h314,h36,h315,h37,h316,h321,h3111,h331,h3121,h341,h3131,h351,h3141,h361,h3151,h38,h317,h322"/>
    <w:basedOn w:val="Default"/>
    <w:next w:val="Default"/>
    <w:uiPriority w:val="99"/>
    <w:rsid w:val="007C1C00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7C1C00"/>
    <w:pPr>
      <w:spacing w:after="120" w:line="480" w:lineRule="auto"/>
    </w:pPr>
  </w:style>
  <w:style w:type="table" w:styleId="TableGrid">
    <w:name w:val="Table Grid"/>
    <w:basedOn w:val="TableNormal"/>
    <w:uiPriority w:val="99"/>
    <w:rsid w:val="007C1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395B76"/>
    <w:pPr>
      <w:keepLines/>
      <w:tabs>
        <w:tab w:val="left" w:pos="397"/>
        <w:tab w:val="left" w:pos="720"/>
        <w:tab w:val="left" w:pos="794"/>
        <w:tab w:val="left" w:pos="1080"/>
        <w:tab w:val="left" w:pos="1191"/>
        <w:tab w:val="left" w:pos="1440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ind w:left="1440" w:hanging="1440"/>
      <w:jc w:val="both"/>
    </w:pPr>
    <w:rPr>
      <w:rFonts w:ascii="Arial" w:hAnsi="Arial" w:cs="David"/>
      <w:noProof/>
      <w:sz w:val="20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1A718A"/>
    <w:rPr>
      <w:sz w:val="20"/>
      <w:szCs w:val="20"/>
      <w:lang w:eastAsia="en-US" w:bidi="ar-SA"/>
    </w:rPr>
  </w:style>
  <w:style w:type="paragraph" w:customStyle="1" w:styleId="N1">
    <w:name w:val="N1"/>
    <w:basedOn w:val="Normal"/>
    <w:uiPriority w:val="99"/>
    <w:rsid w:val="001A718A"/>
    <w:pPr>
      <w:ind w:left="1418"/>
      <w:jc w:val="both"/>
    </w:pPr>
    <w:rPr>
      <w:rFonts w:cs="Miriam"/>
      <w:lang w:eastAsia="en-US"/>
    </w:rPr>
  </w:style>
  <w:style w:type="paragraph" w:customStyle="1" w:styleId="Figure">
    <w:name w:val="Figure"/>
    <w:basedOn w:val="Caption"/>
    <w:uiPriority w:val="99"/>
    <w:rsid w:val="00B3088C"/>
    <w:pPr>
      <w:keepNext/>
      <w:spacing w:before="360" w:line="240" w:lineRule="auto"/>
      <w:ind w:left="274"/>
    </w:pPr>
    <w:rPr>
      <w:rFonts w:ascii="Helvetica" w:hAnsi="Helvetica" w:cs="Helvetica"/>
      <w:i w:val="0"/>
      <w:iCs w:val="0"/>
      <w:sz w:val="22"/>
      <w:szCs w:val="22"/>
      <w:lang w:val="en-GB" w:eastAsia="fr-FR"/>
    </w:rPr>
  </w:style>
  <w:style w:type="paragraph" w:styleId="ListBullet">
    <w:name w:val="List Bullet"/>
    <w:basedOn w:val="Normal"/>
    <w:autoRedefine/>
    <w:uiPriority w:val="99"/>
    <w:rsid w:val="00B3088C"/>
    <w:pPr>
      <w:tabs>
        <w:tab w:val="num" w:pos="0"/>
      </w:tabs>
      <w:spacing w:after="60" w:line="360" w:lineRule="auto"/>
      <w:ind w:left="123" w:right="-239"/>
    </w:pPr>
    <w:rPr>
      <w:rFonts w:ascii="Arial" w:hAnsi="Arial" w:cs="Arial"/>
      <w:bCs/>
      <w:lang w:val="pt-PT" w:eastAsia="de-DE" w:bidi="ar-SA"/>
    </w:rPr>
  </w:style>
  <w:style w:type="paragraph" w:customStyle="1" w:styleId="ListeTechnischeDaten1">
    <w:name w:val="Liste Technische Daten 1"/>
    <w:basedOn w:val="Normal"/>
    <w:uiPriority w:val="99"/>
    <w:rsid w:val="00B3088C"/>
    <w:pPr>
      <w:tabs>
        <w:tab w:val="left" w:leader="dot" w:pos="4536"/>
      </w:tabs>
      <w:spacing w:after="60"/>
      <w:ind w:left="4536" w:hanging="4536"/>
    </w:pPr>
    <w:rPr>
      <w:szCs w:val="20"/>
      <w:lang w:eastAsia="de-DE" w:bidi="ar-SA"/>
    </w:rPr>
  </w:style>
  <w:style w:type="paragraph" w:customStyle="1" w:styleId="ListeTechnischeDaten2">
    <w:name w:val="Liste Technische Daten 2"/>
    <w:basedOn w:val="ListeTechnischeDaten1"/>
    <w:uiPriority w:val="99"/>
    <w:rsid w:val="00B3088C"/>
    <w:pPr>
      <w:ind w:hanging="3969"/>
    </w:pPr>
  </w:style>
  <w:style w:type="paragraph" w:customStyle="1" w:styleId="text">
    <w:name w:val="text"/>
    <w:basedOn w:val="BlockText"/>
    <w:uiPriority w:val="99"/>
    <w:rsid w:val="00B3088C"/>
    <w:pPr>
      <w:spacing w:line="360" w:lineRule="auto"/>
      <w:ind w:left="1418" w:right="0"/>
      <w:jc w:val="both"/>
    </w:pPr>
    <w:rPr>
      <w:rFonts w:ascii="Arial" w:hAnsi="Arial" w:cs="Arial"/>
    </w:rPr>
  </w:style>
  <w:style w:type="paragraph" w:customStyle="1" w:styleId="NormalArial">
    <w:name w:val="Normal + Arial"/>
    <w:aliases w:val="11 pt,(Complex) Bold,Line spacing:  1.5 lines,Left-to-right"/>
    <w:basedOn w:val="BodyText2"/>
    <w:uiPriority w:val="99"/>
    <w:rsid w:val="00B3088C"/>
    <w:pPr>
      <w:spacing w:before="120" w:line="360" w:lineRule="auto"/>
    </w:pPr>
    <w:rPr>
      <w:rFonts w:ascii="Arial" w:hAnsi="Arial" w:cs="Arial"/>
      <w:bCs/>
      <w:sz w:val="22"/>
      <w:szCs w:val="22"/>
      <w:lang w:eastAsia="de-DE" w:bidi="ar-SA"/>
    </w:rPr>
  </w:style>
  <w:style w:type="paragraph" w:styleId="BlockText">
    <w:name w:val="Block Text"/>
    <w:basedOn w:val="Normal"/>
    <w:uiPriority w:val="99"/>
    <w:rsid w:val="00B3088C"/>
    <w:pPr>
      <w:spacing w:after="120"/>
      <w:ind w:left="1440" w:right="1440"/>
    </w:pPr>
  </w:style>
  <w:style w:type="paragraph" w:styleId="NormalWeb">
    <w:name w:val="Normal (Web)"/>
    <w:basedOn w:val="Normal"/>
    <w:uiPriority w:val="99"/>
    <w:rsid w:val="004B7FC7"/>
    <w:pPr>
      <w:spacing w:before="150" w:after="225"/>
    </w:pPr>
    <w:rPr>
      <w:lang w:eastAsia="en-US"/>
    </w:rPr>
  </w:style>
  <w:style w:type="paragraph" w:customStyle="1" w:styleId="CIC">
    <w:name w:val="CIC"/>
    <w:basedOn w:val="Normal"/>
    <w:uiPriority w:val="99"/>
    <w:rsid w:val="00C22D1E"/>
    <w:pPr>
      <w:spacing w:before="60" w:after="60"/>
      <w:jc w:val="center"/>
      <w:textDirection w:val="tbRl"/>
    </w:pPr>
    <w:rPr>
      <w:b/>
      <w:bCs/>
      <w:lang w:val="en-AU"/>
    </w:rPr>
  </w:style>
  <w:style w:type="paragraph" w:styleId="Date">
    <w:name w:val="Date"/>
    <w:basedOn w:val="Normal"/>
    <w:next w:val="Normal"/>
    <w:link w:val="DateChar"/>
    <w:uiPriority w:val="99"/>
    <w:rsid w:val="00C22D1E"/>
    <w:rPr>
      <w:lang w:val="en-AU"/>
    </w:rPr>
  </w:style>
  <w:style w:type="paragraph" w:customStyle="1" w:styleId="base">
    <w:name w:val="base"/>
    <w:basedOn w:val="Normal"/>
    <w:uiPriority w:val="99"/>
    <w:rsid w:val="00AE33AA"/>
    <w:pPr>
      <w:bidi/>
      <w:spacing w:after="120"/>
    </w:pPr>
  </w:style>
  <w:style w:type="character" w:styleId="Strong">
    <w:name w:val="Strong"/>
    <w:basedOn w:val="DefaultParagraphFont"/>
    <w:uiPriority w:val="99"/>
    <w:qFormat/>
    <w:rsid w:val="00B8022D"/>
    <w:rPr>
      <w:b/>
      <w:bCs/>
    </w:rPr>
  </w:style>
  <w:style w:type="paragraph" w:styleId="BodyTextIndent">
    <w:name w:val="Body Text Indent"/>
    <w:basedOn w:val="Normal"/>
    <w:link w:val="BodyTextIndentChar"/>
    <w:uiPriority w:val="99"/>
    <w:rsid w:val="004110EA"/>
    <w:pPr>
      <w:spacing w:after="120"/>
      <w:ind w:left="283"/>
    </w:pPr>
  </w:style>
  <w:style w:type="paragraph" w:styleId="BodyTextIndent3">
    <w:name w:val="Body Text Indent 3"/>
    <w:basedOn w:val="Normal"/>
    <w:link w:val="BodyTextIndent3Char"/>
    <w:uiPriority w:val="99"/>
    <w:rsid w:val="004110EA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EC1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C1DD2"/>
    <w:rPr>
      <w:rFonts w:ascii="Tahoma" w:hAnsi="Tahoma" w:cs="Tahoma"/>
      <w:sz w:val="16"/>
      <w:szCs w:val="16"/>
      <w:lang w:val="en-ZA" w:eastAsia="he-IL"/>
    </w:rPr>
  </w:style>
  <w:style w:type="paragraph" w:styleId="ListParagraph">
    <w:name w:val="List Paragraph"/>
    <w:basedOn w:val="Normal"/>
    <w:uiPriority w:val="34"/>
    <w:qFormat/>
    <w:rsid w:val="00DD4701"/>
    <w:pPr>
      <w:ind w:left="720"/>
      <w:contextualSpacing/>
    </w:pPr>
  </w:style>
  <w:style w:type="paragraph" w:customStyle="1" w:styleId="innerpage">
    <w:name w:val="innerpage"/>
    <w:basedOn w:val="Normal"/>
    <w:uiPriority w:val="99"/>
    <w:rsid w:val="00E14E21"/>
    <w:pPr>
      <w:spacing w:line="162" w:lineRule="atLeast"/>
    </w:pPr>
    <w:rPr>
      <w:color w:val="003354"/>
      <w:sz w:val="10"/>
      <w:szCs w:val="10"/>
      <w:lang w:eastAsia="en-US"/>
    </w:rPr>
  </w:style>
  <w:style w:type="character" w:customStyle="1" w:styleId="Heading1Char">
    <w:name w:val="Heading 1 Char"/>
    <w:basedOn w:val="DefaultParagraphFont"/>
    <w:link w:val="Heading1"/>
    <w:rsid w:val="006144DA"/>
    <w:rPr>
      <w:kern w:val="32"/>
      <w:sz w:val="44"/>
      <w:szCs w:val="44"/>
      <w:lang w:eastAsia="he-IL"/>
    </w:rPr>
  </w:style>
  <w:style w:type="character" w:customStyle="1" w:styleId="Heading2Char1">
    <w:name w:val="Heading 2 Char1"/>
    <w:aliases w:val="Heading 2 Char Char,Heading 2 Char Char Char Char Char Char,Heading 2 Char Char Char Char1 Char,Char Char Char1 Char,Char Char Char Char Char,Char Char Char Char1,Heading 2 Char Char Char1 Char,Header 2 Char,2 Heading Char"/>
    <w:basedOn w:val="DefaultParagraphFont"/>
    <w:link w:val="Heading2"/>
    <w:rsid w:val="006144DA"/>
    <w:rPr>
      <w:b/>
      <w:bCs/>
      <w:sz w:val="36"/>
      <w:szCs w:val="36"/>
      <w:lang w:eastAsia="he-IL"/>
    </w:rPr>
  </w:style>
  <w:style w:type="character" w:customStyle="1" w:styleId="Heading3Char2">
    <w:name w:val="Heading 3 Char2"/>
    <w:aliases w:val="Heading 3 Char Char,Heading 3 Char1 Char Char Char,Heading 3 Char1 ?? Char Char,Heading 3 Char1 Char Char1,Heading 3 Char1 ?? Char1,Heading 3 Char1 Char1,Heading 3 Char Char Char Char,Heading 3 Char1 Char Char Char Char Char Char Char"/>
    <w:basedOn w:val="DefaultParagraphFont"/>
    <w:link w:val="Heading3"/>
    <w:rsid w:val="006144DA"/>
    <w:rPr>
      <w:b/>
      <w:bCs/>
      <w:sz w:val="32"/>
      <w:szCs w:val="32"/>
      <w:lang w:val="en-ZA" w:eastAsia="he-IL"/>
    </w:rPr>
  </w:style>
  <w:style w:type="character" w:customStyle="1" w:styleId="Heading4Char">
    <w:name w:val="Heading 4 Char"/>
    <w:basedOn w:val="DefaultParagraphFont"/>
    <w:link w:val="Heading4"/>
    <w:rsid w:val="006144DA"/>
    <w:rPr>
      <w:b/>
      <w:bCs/>
      <w:sz w:val="28"/>
      <w:szCs w:val="28"/>
      <w:lang w:eastAsia="en-ZA"/>
    </w:rPr>
  </w:style>
  <w:style w:type="character" w:customStyle="1" w:styleId="Heading5Char">
    <w:name w:val="Heading 5 Char"/>
    <w:basedOn w:val="DefaultParagraphFont"/>
    <w:link w:val="Heading5"/>
    <w:uiPriority w:val="99"/>
    <w:rsid w:val="006144DA"/>
    <w:rPr>
      <w:b/>
      <w:bCs/>
      <w:sz w:val="24"/>
      <w:szCs w:val="24"/>
      <w:lang w:val="en-ZA" w:eastAsia="he-IL"/>
    </w:rPr>
  </w:style>
  <w:style w:type="character" w:customStyle="1" w:styleId="Heading6Char">
    <w:name w:val="Heading 6 Char"/>
    <w:basedOn w:val="DefaultParagraphFont"/>
    <w:link w:val="Heading6"/>
    <w:uiPriority w:val="99"/>
    <w:rsid w:val="006144DA"/>
    <w:rPr>
      <w:sz w:val="24"/>
      <w:szCs w:val="24"/>
      <w:lang w:val="en-ZA" w:eastAsia="he-IL"/>
    </w:rPr>
  </w:style>
  <w:style w:type="character" w:customStyle="1" w:styleId="Heading7Char">
    <w:name w:val="Heading 7 Char"/>
    <w:basedOn w:val="DefaultParagraphFont"/>
    <w:link w:val="Heading7"/>
    <w:uiPriority w:val="99"/>
    <w:rsid w:val="006144DA"/>
    <w:rPr>
      <w:sz w:val="24"/>
      <w:szCs w:val="24"/>
      <w:lang w:val="en-ZA" w:eastAsia="he-IL"/>
    </w:rPr>
  </w:style>
  <w:style w:type="character" w:customStyle="1" w:styleId="HeaderChar">
    <w:name w:val="Header Char"/>
    <w:basedOn w:val="DefaultParagraphFont"/>
    <w:link w:val="Header"/>
    <w:uiPriority w:val="99"/>
    <w:rsid w:val="006144DA"/>
    <w:rPr>
      <w:rFonts w:ascii="Arial" w:hAnsi="Arial" w:cs="Arial"/>
      <w:lang w:val="en-ZA" w:eastAsia="he-IL"/>
    </w:rPr>
  </w:style>
  <w:style w:type="character" w:customStyle="1" w:styleId="FooterChar">
    <w:name w:val="Footer Char"/>
    <w:basedOn w:val="DefaultParagraphFont"/>
    <w:link w:val="Footer"/>
    <w:uiPriority w:val="99"/>
    <w:rsid w:val="006144DA"/>
    <w:rPr>
      <w:rFonts w:ascii="Arial" w:hAnsi="Arial" w:cs="Arial"/>
      <w:lang w:val="en-ZA" w:eastAsia="he-IL"/>
    </w:rPr>
  </w:style>
  <w:style w:type="character" w:customStyle="1" w:styleId="SubtitleChar">
    <w:name w:val="Subtitle Char"/>
    <w:basedOn w:val="DefaultParagraphFont"/>
    <w:link w:val="Subtitle"/>
    <w:uiPriority w:val="99"/>
    <w:rsid w:val="006144DA"/>
    <w:rPr>
      <w:b/>
      <w:bCs/>
      <w:caps/>
      <w:sz w:val="32"/>
      <w:szCs w:val="32"/>
      <w:lang w:val="en-ZA" w:eastAsia="he-IL"/>
    </w:rPr>
  </w:style>
  <w:style w:type="character" w:customStyle="1" w:styleId="TitleChar">
    <w:name w:val="Title Char"/>
    <w:basedOn w:val="DefaultParagraphFont"/>
    <w:link w:val="Title"/>
    <w:uiPriority w:val="99"/>
    <w:rsid w:val="006144DA"/>
    <w:rPr>
      <w:b/>
      <w:bCs/>
      <w:caps/>
      <w:kern w:val="28"/>
      <w:sz w:val="44"/>
      <w:szCs w:val="44"/>
      <w:lang w:val="en-ZA" w:eastAsia="he-IL"/>
    </w:rPr>
  </w:style>
  <w:style w:type="character" w:customStyle="1" w:styleId="BodyTextChar">
    <w:name w:val="Body Text Char"/>
    <w:basedOn w:val="DefaultParagraphFont"/>
    <w:link w:val="BodyText"/>
    <w:uiPriority w:val="99"/>
    <w:rsid w:val="006144DA"/>
    <w:rPr>
      <w:sz w:val="24"/>
      <w:szCs w:val="24"/>
      <w:lang w:val="en-ZA" w:eastAsia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6144DA"/>
    <w:rPr>
      <w:rFonts w:ascii="Courier New" w:hAnsi="Courier New" w:cs="Courier New"/>
    </w:rPr>
  </w:style>
  <w:style w:type="character" w:customStyle="1" w:styleId="BodyText2Char">
    <w:name w:val="Body Text 2 Char"/>
    <w:basedOn w:val="DefaultParagraphFont"/>
    <w:link w:val="BodyText2"/>
    <w:uiPriority w:val="99"/>
    <w:rsid w:val="006144DA"/>
    <w:rPr>
      <w:sz w:val="24"/>
      <w:szCs w:val="24"/>
      <w:lang w:val="en-ZA" w:eastAsia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4DA"/>
    <w:rPr>
      <w:lang w:bidi="ar-SA"/>
    </w:rPr>
  </w:style>
  <w:style w:type="character" w:customStyle="1" w:styleId="DateChar">
    <w:name w:val="Date Char"/>
    <w:basedOn w:val="DefaultParagraphFont"/>
    <w:link w:val="Date"/>
    <w:uiPriority w:val="99"/>
    <w:rsid w:val="006144DA"/>
    <w:rPr>
      <w:sz w:val="24"/>
      <w:szCs w:val="24"/>
      <w:lang w:val="en-AU" w:eastAsia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144DA"/>
    <w:rPr>
      <w:sz w:val="24"/>
      <w:szCs w:val="24"/>
      <w:lang w:val="en-ZA" w:eastAsia="he-I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144DA"/>
    <w:rPr>
      <w:sz w:val="16"/>
      <w:szCs w:val="16"/>
      <w:lang w:val="en-ZA" w:eastAsia="he-IL"/>
    </w:rPr>
  </w:style>
  <w:style w:type="paragraph" w:styleId="Revision">
    <w:name w:val="Revision"/>
    <w:hidden/>
    <w:uiPriority w:val="99"/>
    <w:semiHidden/>
    <w:rsid w:val="006144DA"/>
    <w:rPr>
      <w:sz w:val="24"/>
      <w:szCs w:val="24"/>
      <w:lang w:val="en-ZA" w:eastAsia="he-IL"/>
    </w:rPr>
  </w:style>
  <w:style w:type="character" w:styleId="CommentReference">
    <w:name w:val="annotation reference"/>
    <w:basedOn w:val="DefaultParagraphFont"/>
    <w:semiHidden/>
    <w:unhideWhenUsed/>
    <w:rsid w:val="00786F3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F31"/>
    <w:rPr>
      <w:b/>
      <w:bCs/>
      <w:lang w:eastAsia="he-IL" w:bidi="he-IL"/>
    </w:rPr>
  </w:style>
  <w:style w:type="character" w:customStyle="1" w:styleId="CommentSubjectChar">
    <w:name w:val="Comment Subject Char"/>
    <w:basedOn w:val="CommentTextChar"/>
    <w:link w:val="CommentSubject"/>
    <w:semiHidden/>
    <w:rsid w:val="00786F31"/>
    <w:rPr>
      <w:b/>
      <w:bCs/>
      <w:lang w:eastAsia="he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296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394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8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52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7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4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1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202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5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221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861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52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7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2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8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6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6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1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laser-detect.com" TargetMode="External"/><Relationship Id="rId1" Type="http://schemas.openxmlformats.org/officeDocument/2006/relationships/hyperlink" Target="http://www.laser-detec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aragon\&#1513;&#1493;&#1504;&#1493;&#1514;%20&#1493;&#1488;&#1495;&#1512;&#1497;&#1501;\B%20V%20R\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B589A-04D3-4D52-B116-03B815E2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</Template>
  <TotalTime>131</TotalTime>
  <Pages>1</Pages>
  <Words>797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Top Car Proposal</vt:lpstr>
      <vt:lpstr>Top Car Proposal</vt:lpstr>
    </vt:vector>
  </TitlesOfParts>
  <Company>Hewlett-Packard</Company>
  <LinksUpToDate>false</LinksUpToDate>
  <CharactersWithSpaces>4773</CharactersWithSpaces>
  <SharedDoc>false</SharedDoc>
  <HLinks>
    <vt:vector size="270" baseType="variant"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_Toc169412759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_Toc169412758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_Toc169412757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_Toc169412756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_Toc169412755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_Toc169412754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_Toc169412753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_Toc169412752</vt:lpwstr>
      </vt:variant>
      <vt:variant>
        <vt:i4>1179710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_Toc169412751</vt:lpwstr>
      </vt:variant>
      <vt:variant>
        <vt:i4>1179710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_Toc169412750</vt:lpwstr>
      </vt:variant>
      <vt:variant>
        <vt:i4>1245246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_Toc169412749</vt:lpwstr>
      </vt:variant>
      <vt:variant>
        <vt:i4>1245246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_Toc169412748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_Toc169412747</vt:lpwstr>
      </vt:variant>
      <vt:variant>
        <vt:i4>1245246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_Toc169412746</vt:lpwstr>
      </vt:variant>
      <vt:variant>
        <vt:i4>1245246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_Toc169412745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_Toc169412743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_Toc169412742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_Toc169412741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_Toc169412740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_Toc169412739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_Toc169412738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_Toc169412737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_Toc169412736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_Toc169412735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_Toc169412734</vt:lpwstr>
      </vt:variant>
      <vt:variant>
        <vt:i4>1310782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_Toc169412732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_Toc169412731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_Toc169412730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_Toc169412729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_Toc169412728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_Toc169412727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_Toc169412726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_Toc169412724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_Toc169412723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_Toc169412722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_Toc169412721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_Toc169412720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_Toc169412719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_Toc169412718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_Toc169412717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_Toc169412716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_Toc169412715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_Toc169412714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_Toc169412713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_Toc169412712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Car Proposal</dc:title>
  <dc:subject/>
  <dc:creator>Ruby</dc:creator>
  <cp:keywords/>
  <dc:description/>
  <cp:lastModifiedBy>Dell</cp:lastModifiedBy>
  <cp:revision>25</cp:revision>
  <cp:lastPrinted>2016-12-27T12:49:00Z</cp:lastPrinted>
  <dcterms:created xsi:type="dcterms:W3CDTF">2017-01-09T14:51:00Z</dcterms:created>
  <dcterms:modified xsi:type="dcterms:W3CDTF">2017-01-09T17:03:00Z</dcterms:modified>
</cp:coreProperties>
</file>